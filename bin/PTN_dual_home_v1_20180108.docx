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Pr="004F4A60" w:rsidRDefault="003F0A51" w:rsidP="0012197C">
      <w:pPr>
        <w:pStyle w:val="CTCTitle"/>
        <w:outlineLvl w:val="9"/>
        <w:rPr>
          <w:lang w:eastAsia="zh-CN"/>
        </w:rPr>
      </w:pPr>
      <w:fldSimple w:instr=" DOCPROPERTY  Title  \* MERGEFORMAT ">
        <w:r w:rsidR="00285F17">
          <w:rPr>
            <w:rFonts w:hint="eastAsia"/>
            <w:lang w:val="en-US" w:eastAsia="zh-CN"/>
          </w:rPr>
          <w:t>盛科</w:t>
        </w:r>
        <w:r w:rsidR="00285F17">
          <w:rPr>
            <w:rFonts w:hint="eastAsia"/>
            <w:lang w:val="en-US" w:eastAsia="zh-CN"/>
          </w:rPr>
          <w:t>PTN</w:t>
        </w:r>
        <w:r w:rsidR="00285F17">
          <w:rPr>
            <w:rFonts w:hint="eastAsia"/>
            <w:lang w:val="en-US" w:eastAsia="zh-CN"/>
          </w:rPr>
          <w:t>双上联方案</w:t>
        </w:r>
      </w:fldSimple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2172F">
      <w:pPr>
        <w:pStyle w:val="Body"/>
      </w:pPr>
    </w:p>
    <w:p w:rsidR="0012197C" w:rsidRPr="00CB69DE" w:rsidRDefault="0012197C" w:rsidP="005529B8">
      <w:pPr>
        <w:pStyle w:val="CTCLeft16"/>
        <w:ind w:firstLine="6104"/>
      </w:pPr>
      <w:r>
        <w:t>201</w:t>
      </w:r>
      <w:r w:rsidR="00F73C7E">
        <w:rPr>
          <w:rFonts w:hint="eastAsia"/>
        </w:rPr>
        <w:t>6</w:t>
      </w:r>
      <w:r>
        <w:t>-</w:t>
      </w:r>
      <w:r>
        <w:rPr>
          <w:rFonts w:hint="eastAsia"/>
        </w:rPr>
        <w:t>11-</w:t>
      </w:r>
      <w:r w:rsidR="00F73C7E">
        <w:rPr>
          <w:rFonts w:hint="eastAsia"/>
        </w:rPr>
        <w:t>20</w:t>
      </w:r>
    </w:p>
    <w:p w:rsidR="0012197C" w:rsidRPr="00CB69DE" w:rsidRDefault="003F0A51" w:rsidP="005529B8">
      <w:pPr>
        <w:pStyle w:val="CTCLeft16"/>
        <w:ind w:firstLine="6104"/>
      </w:pPr>
      <w:fldSimple w:instr=" DOCPROPERTY  CTC_Rev  \* MERGEFORMAT ">
        <w:r w:rsidR="0012197C">
          <w:t>Revision 0.01</w:t>
        </w:r>
      </w:fldSimple>
    </w:p>
    <w:p w:rsidR="0012197C" w:rsidRPr="004F05A8" w:rsidRDefault="003F0A51" w:rsidP="005529B8">
      <w:pPr>
        <w:pStyle w:val="CTCLeft16"/>
        <w:ind w:firstLine="6104"/>
      </w:pPr>
      <w:fldSimple w:instr=" DOCPROPERTY  CTC_DocNum  \* MERGEFORMAT ">
        <w:r w:rsidR="0012197C">
          <w:t>CTC_201</w:t>
        </w:r>
        <w:r w:rsidR="00F73C7E">
          <w:rPr>
            <w:rFonts w:hint="eastAsia"/>
          </w:rPr>
          <w:t>6</w:t>
        </w:r>
        <w:r w:rsidR="0012197C">
          <w:t>_0001</w:t>
        </w:r>
      </w:fldSimple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Pr="00D13D08" w:rsidRDefault="0012197C" w:rsidP="005529B8">
      <w:pPr>
        <w:pStyle w:val="CTCLeft16"/>
        <w:ind w:firstLine="6104"/>
      </w:pPr>
      <w:r w:rsidRPr="00D13D08">
        <w:t>Proprietary and Confidential</w:t>
      </w: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  <w:r>
        <w:t xml:space="preserve">This document contains materials confidential and proprietary to </w:t>
      </w:r>
      <w:fldSimple w:instr=" DOCPROPERTY  Company  \* MERGEFORMAT ">
        <w:r>
          <w:t>Centec Networks, Inc.</w:t>
        </w:r>
      </w:fldSimple>
      <w:r>
        <w:t xml:space="preserve"> and may not be used, copied or disclosed in whole or in part without prior written permission from </w:t>
      </w:r>
      <w:fldSimple w:instr=" DOCPROPERTY  Company  \* MERGEFORMAT ">
        <w:r>
          <w:t>Centec Networks, Inc.</w:t>
        </w:r>
      </w:fldSimple>
    </w:p>
    <w:p w:rsidR="0012197C" w:rsidRDefault="0012197C" w:rsidP="0052172F">
      <w:pPr>
        <w:pStyle w:val="Body"/>
        <w:sectPr w:rsidR="0012197C" w:rsidSect="00366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12197C" w:rsidRPr="00685B46" w:rsidRDefault="0012197C" w:rsidP="005529B8">
      <w:pPr>
        <w:pStyle w:val="CTCLeft16"/>
        <w:ind w:firstLine="6104"/>
      </w:pPr>
      <w:r w:rsidRPr="00685B46">
        <w:lastRenderedPageBreak/>
        <w:t>Revision History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458"/>
        <w:gridCol w:w="1710"/>
        <w:gridCol w:w="1760"/>
        <w:gridCol w:w="4648"/>
      </w:tblGrid>
      <w:tr w:rsidR="0012197C" w:rsidTr="00F73C7E">
        <w:trPr>
          <w:tblHeader/>
          <w:jc w:val="center"/>
        </w:trPr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Revision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Author(s)</w:t>
            </w:r>
          </w:p>
        </w:tc>
        <w:tc>
          <w:tcPr>
            <w:tcW w:w="17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Date</w:t>
            </w:r>
          </w:p>
        </w:tc>
        <w:tc>
          <w:tcPr>
            <w:tcW w:w="46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Description</w:t>
            </w:r>
          </w:p>
        </w:tc>
      </w:tr>
      <w:tr w:rsidR="0012197C" w:rsidTr="00F73C7E">
        <w:trPr>
          <w:jc w:val="center"/>
        </w:trPr>
        <w:tc>
          <w:tcPr>
            <w:tcW w:w="1458" w:type="dxa"/>
          </w:tcPr>
          <w:p w:rsidR="0012197C" w:rsidRDefault="0012197C" w:rsidP="00F81E66">
            <w:pPr>
              <w:pStyle w:val="CTCTableCell12"/>
            </w:pPr>
            <w:r>
              <w:t>Rev 0.01</w:t>
            </w:r>
          </w:p>
        </w:tc>
        <w:tc>
          <w:tcPr>
            <w:tcW w:w="1710" w:type="dxa"/>
          </w:tcPr>
          <w:p w:rsidR="0012197C" w:rsidRDefault="00FD77CD" w:rsidP="00FD77CD">
            <w:pPr>
              <w:pStyle w:val="CTCTableCell1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kcao</w:t>
            </w:r>
          </w:p>
        </w:tc>
        <w:tc>
          <w:tcPr>
            <w:tcW w:w="1760" w:type="dxa"/>
          </w:tcPr>
          <w:p w:rsidR="0012197C" w:rsidRDefault="00753AAE" w:rsidP="00FD77CD">
            <w:pPr>
              <w:pStyle w:val="CTCTableCell1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</w:t>
            </w:r>
            <w:r w:rsidR="00FD77CD"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-</w:t>
            </w:r>
            <w:r w:rsidR="00FD77CD">
              <w:rPr>
                <w:rFonts w:hint="eastAsia"/>
                <w:lang w:eastAsia="zh-CN"/>
              </w:rPr>
              <w:t>20</w:t>
            </w:r>
          </w:p>
        </w:tc>
        <w:tc>
          <w:tcPr>
            <w:tcW w:w="4648" w:type="dxa"/>
          </w:tcPr>
          <w:p w:rsidR="0012197C" w:rsidRDefault="0012197C" w:rsidP="00F81E66">
            <w:pPr>
              <w:pStyle w:val="CTCTableCell12"/>
            </w:pPr>
            <w:r>
              <w:t>Initial document</w:t>
            </w:r>
          </w:p>
        </w:tc>
      </w:tr>
      <w:tr w:rsidR="0012197C" w:rsidTr="00F73C7E">
        <w:trPr>
          <w:jc w:val="center"/>
        </w:trPr>
        <w:tc>
          <w:tcPr>
            <w:tcW w:w="1458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1710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1760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4648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</w:tr>
      <w:tr w:rsidR="0012197C" w:rsidTr="00F73C7E">
        <w:trPr>
          <w:jc w:val="center"/>
        </w:trPr>
        <w:tc>
          <w:tcPr>
            <w:tcW w:w="1458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1710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1760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  <w:tc>
          <w:tcPr>
            <w:tcW w:w="4648" w:type="dxa"/>
          </w:tcPr>
          <w:p w:rsidR="0012197C" w:rsidRDefault="0012197C" w:rsidP="00F81E66">
            <w:pPr>
              <w:pStyle w:val="CTCTableCell12"/>
              <w:rPr>
                <w:lang w:eastAsia="zh-CN"/>
              </w:rPr>
            </w:pPr>
          </w:p>
        </w:tc>
      </w:tr>
      <w:tr w:rsidR="0012197C" w:rsidTr="00F73C7E">
        <w:trPr>
          <w:jc w:val="center"/>
        </w:trPr>
        <w:tc>
          <w:tcPr>
            <w:tcW w:w="1458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171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176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4648" w:type="dxa"/>
          </w:tcPr>
          <w:p w:rsidR="0012197C" w:rsidRDefault="0012197C" w:rsidP="00F81E66">
            <w:pPr>
              <w:pStyle w:val="CTCTableCell12"/>
            </w:pPr>
          </w:p>
        </w:tc>
      </w:tr>
    </w:tbl>
    <w:p w:rsidR="0012197C" w:rsidRDefault="0012197C" w:rsidP="0052172F">
      <w:pPr>
        <w:pStyle w:val="Body"/>
      </w:pPr>
    </w:p>
    <w:p w:rsidR="0012197C" w:rsidRPr="00685B46" w:rsidRDefault="0012197C" w:rsidP="005529B8">
      <w:pPr>
        <w:pStyle w:val="CTCLeft16"/>
        <w:ind w:firstLine="6104"/>
      </w:pPr>
      <w:r>
        <w:t>Document Acceptance</w:t>
      </w:r>
    </w:p>
    <w:tbl>
      <w:tblPr>
        <w:tblW w:w="95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2358"/>
        <w:gridCol w:w="3330"/>
        <w:gridCol w:w="2340"/>
        <w:gridCol w:w="1530"/>
      </w:tblGrid>
      <w:tr w:rsidR="0012197C" w:rsidTr="00F81E66">
        <w:trPr>
          <w:tblHeader/>
          <w:jc w:val="center"/>
        </w:trPr>
        <w:tc>
          <w:tcPr>
            <w:tcW w:w="23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Name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Position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Signature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</w:tcPr>
          <w:p w:rsidR="0012197C" w:rsidRPr="009375D8" w:rsidRDefault="0012197C" w:rsidP="00F81E66">
            <w:pPr>
              <w:pStyle w:val="CTCTableHeader12"/>
              <w:jc w:val="center"/>
              <w:rPr>
                <w:b/>
              </w:rPr>
            </w:pPr>
            <w:r w:rsidRPr="009375D8">
              <w:rPr>
                <w:b/>
              </w:rPr>
              <w:t>Date</w:t>
            </w:r>
          </w:p>
        </w:tc>
      </w:tr>
      <w:tr w:rsidR="0012197C" w:rsidTr="00F81E66">
        <w:trPr>
          <w:jc w:val="center"/>
        </w:trPr>
        <w:tc>
          <w:tcPr>
            <w:tcW w:w="2358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333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234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1530" w:type="dxa"/>
          </w:tcPr>
          <w:p w:rsidR="0012197C" w:rsidRDefault="0012197C" w:rsidP="00F81E66">
            <w:pPr>
              <w:pStyle w:val="CTCTableCell12"/>
            </w:pPr>
          </w:p>
        </w:tc>
      </w:tr>
      <w:tr w:rsidR="0012197C" w:rsidTr="00F81E66">
        <w:trPr>
          <w:jc w:val="center"/>
        </w:trPr>
        <w:tc>
          <w:tcPr>
            <w:tcW w:w="2358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333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234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1530" w:type="dxa"/>
          </w:tcPr>
          <w:p w:rsidR="0012197C" w:rsidRDefault="0012197C" w:rsidP="00F81E66">
            <w:pPr>
              <w:pStyle w:val="CTCTableCell12"/>
            </w:pPr>
          </w:p>
        </w:tc>
      </w:tr>
      <w:tr w:rsidR="0012197C" w:rsidTr="00F81E66">
        <w:trPr>
          <w:jc w:val="center"/>
        </w:trPr>
        <w:tc>
          <w:tcPr>
            <w:tcW w:w="2358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333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2340" w:type="dxa"/>
          </w:tcPr>
          <w:p w:rsidR="0012197C" w:rsidRDefault="0012197C" w:rsidP="00F81E66">
            <w:pPr>
              <w:pStyle w:val="CTCTableCell12"/>
            </w:pPr>
          </w:p>
        </w:tc>
        <w:tc>
          <w:tcPr>
            <w:tcW w:w="1530" w:type="dxa"/>
          </w:tcPr>
          <w:p w:rsidR="0012197C" w:rsidRDefault="0012197C" w:rsidP="00F81E66">
            <w:pPr>
              <w:pStyle w:val="CTCTableCell12"/>
            </w:pPr>
          </w:p>
        </w:tc>
      </w:tr>
    </w:tbl>
    <w:p w:rsidR="0012197C" w:rsidRDefault="0012197C" w:rsidP="0052172F">
      <w:pPr>
        <w:pStyle w:val="Body"/>
      </w:pPr>
    </w:p>
    <w:p w:rsidR="0012197C" w:rsidRDefault="0012197C" w:rsidP="005529B8">
      <w:pPr>
        <w:pStyle w:val="CTCLeft16"/>
        <w:ind w:firstLine="6104"/>
      </w:pPr>
      <w:r w:rsidRPr="00C3037B">
        <w:t>Abbreviations</w:t>
      </w:r>
    </w:p>
    <w:tbl>
      <w:tblPr>
        <w:tblpPr w:leftFromText="180" w:rightFromText="180" w:vertAnchor="text" w:horzAnchor="margin" w:tblpY="168"/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085"/>
        <w:gridCol w:w="6521"/>
      </w:tblGrid>
      <w:tr w:rsidR="0012197C" w:rsidTr="00F81E66">
        <w:trPr>
          <w:tblHeader/>
        </w:trPr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12197C" w:rsidRPr="009375D8" w:rsidRDefault="0012197C" w:rsidP="0052172F">
            <w:pPr>
              <w:pStyle w:val="Body"/>
            </w:pPr>
            <w:r w:rsidRPr="009375D8">
              <w:t>Abbreviations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</w:tcPr>
          <w:p w:rsidR="0012197C" w:rsidRPr="009375D8" w:rsidRDefault="0012197C" w:rsidP="0052172F">
            <w:pPr>
              <w:pStyle w:val="Body"/>
            </w:pPr>
            <w:r w:rsidRPr="009375D8">
              <w:t>Full spelling</w:t>
            </w:r>
          </w:p>
        </w:tc>
      </w:tr>
      <w:tr w:rsidR="0012197C" w:rsidTr="00F81E66">
        <w:tc>
          <w:tcPr>
            <w:tcW w:w="3085" w:type="dxa"/>
          </w:tcPr>
          <w:p w:rsidR="0012197C" w:rsidRPr="009375D8" w:rsidRDefault="0012197C" w:rsidP="0052172F">
            <w:pPr>
              <w:pStyle w:val="Body"/>
            </w:pPr>
          </w:p>
        </w:tc>
        <w:tc>
          <w:tcPr>
            <w:tcW w:w="6521" w:type="dxa"/>
          </w:tcPr>
          <w:p w:rsidR="0012197C" w:rsidRPr="009375D8" w:rsidRDefault="0012197C" w:rsidP="0052172F">
            <w:pPr>
              <w:pStyle w:val="Body"/>
            </w:pPr>
          </w:p>
        </w:tc>
      </w:tr>
      <w:tr w:rsidR="0012197C" w:rsidTr="00F81E66">
        <w:tc>
          <w:tcPr>
            <w:tcW w:w="3085" w:type="dxa"/>
          </w:tcPr>
          <w:p w:rsidR="0012197C" w:rsidRPr="009375D8" w:rsidRDefault="0012197C" w:rsidP="0052172F">
            <w:pPr>
              <w:pStyle w:val="Body"/>
            </w:pPr>
          </w:p>
        </w:tc>
        <w:tc>
          <w:tcPr>
            <w:tcW w:w="6521" w:type="dxa"/>
          </w:tcPr>
          <w:p w:rsidR="0012197C" w:rsidRPr="009375D8" w:rsidRDefault="0012197C" w:rsidP="0052172F">
            <w:pPr>
              <w:pStyle w:val="Body"/>
            </w:pPr>
          </w:p>
        </w:tc>
      </w:tr>
      <w:tr w:rsidR="0012197C" w:rsidTr="00F81E66">
        <w:tc>
          <w:tcPr>
            <w:tcW w:w="3085" w:type="dxa"/>
          </w:tcPr>
          <w:p w:rsidR="0012197C" w:rsidRPr="009375D8" w:rsidRDefault="0012197C" w:rsidP="0052172F">
            <w:pPr>
              <w:pStyle w:val="Body"/>
            </w:pPr>
          </w:p>
        </w:tc>
        <w:tc>
          <w:tcPr>
            <w:tcW w:w="6521" w:type="dxa"/>
          </w:tcPr>
          <w:p w:rsidR="0012197C" w:rsidRPr="009375D8" w:rsidRDefault="0012197C" w:rsidP="0052172F">
            <w:pPr>
              <w:pStyle w:val="Body"/>
            </w:pPr>
          </w:p>
        </w:tc>
      </w:tr>
      <w:tr w:rsidR="0012197C" w:rsidTr="00F81E66">
        <w:tc>
          <w:tcPr>
            <w:tcW w:w="3085" w:type="dxa"/>
          </w:tcPr>
          <w:p w:rsidR="0012197C" w:rsidRPr="009375D8" w:rsidRDefault="0012197C" w:rsidP="0052172F">
            <w:pPr>
              <w:pStyle w:val="Body"/>
            </w:pPr>
          </w:p>
        </w:tc>
        <w:tc>
          <w:tcPr>
            <w:tcW w:w="6521" w:type="dxa"/>
          </w:tcPr>
          <w:p w:rsidR="0012197C" w:rsidRPr="009375D8" w:rsidRDefault="0012197C" w:rsidP="0052172F">
            <w:pPr>
              <w:pStyle w:val="Body"/>
            </w:pPr>
          </w:p>
        </w:tc>
      </w:tr>
    </w:tbl>
    <w:p w:rsidR="0012197C" w:rsidRDefault="0012197C" w:rsidP="0052172F">
      <w:pPr>
        <w:pStyle w:val="Body"/>
      </w:pPr>
    </w:p>
    <w:p w:rsidR="0012197C" w:rsidRDefault="0012197C" w:rsidP="005529B8">
      <w:pPr>
        <w:pStyle w:val="CTCCenter16"/>
        <w:ind w:firstLine="6104"/>
      </w:pPr>
      <w:r w:rsidRPr="00BD0BEF">
        <w:br w:type="page"/>
      </w:r>
      <w:r w:rsidRPr="00BD0BEF">
        <w:lastRenderedPageBreak/>
        <w:t>Table of Contents</w:t>
      </w:r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r w:rsidRPr="003F0A51">
        <w:fldChar w:fldCharType="begin"/>
      </w:r>
      <w:r w:rsidR="0012197C">
        <w:instrText xml:space="preserve"> TOC \o "1-3" \h \z \u </w:instrText>
      </w:r>
      <w:r w:rsidRPr="003F0A51">
        <w:fldChar w:fldCharType="separate"/>
      </w:r>
      <w:hyperlink w:anchor="_Toc467156579" w:history="1">
        <w:r w:rsidR="004C3878" w:rsidRPr="00632B0D">
          <w:rPr>
            <w:rStyle w:val="a8"/>
            <w:noProof/>
            <w:lang w:eastAsia="zh-CN"/>
          </w:rPr>
          <w:t>1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Introduction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0" w:history="1">
        <w:r w:rsidR="004C3878" w:rsidRPr="00632B0D">
          <w:rPr>
            <w:rStyle w:val="a8"/>
            <w:noProof/>
          </w:rPr>
          <w:t>1.1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</w:rPr>
          <w:t>Intended Audience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1" w:history="1">
        <w:r w:rsidR="004C3878" w:rsidRPr="00632B0D">
          <w:rPr>
            <w:rStyle w:val="a8"/>
            <w:noProof/>
          </w:rPr>
          <w:t>1.2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</w:rPr>
          <w:t>Glossary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2" w:history="1">
        <w:r w:rsidR="004C3878" w:rsidRPr="00632B0D">
          <w:rPr>
            <w:rStyle w:val="a8"/>
            <w:noProof/>
          </w:rPr>
          <w:t>1.3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</w:rPr>
          <w:t>References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83" w:history="1">
        <w:r w:rsidR="004C3878" w:rsidRPr="00632B0D">
          <w:rPr>
            <w:rStyle w:val="a8"/>
            <w:noProof/>
            <w:lang w:eastAsia="zh-CN"/>
          </w:rPr>
          <w:t>2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Overview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4" w:history="1">
        <w:r w:rsidR="004C3878" w:rsidRPr="00632B0D">
          <w:rPr>
            <w:rStyle w:val="a8"/>
            <w:noProof/>
            <w:lang w:eastAsia="zh-CN"/>
          </w:rPr>
          <w:t>2.1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综述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5" w:history="1">
        <w:r w:rsidR="004C3878" w:rsidRPr="00632B0D">
          <w:rPr>
            <w:rStyle w:val="a8"/>
            <w:noProof/>
            <w:lang w:eastAsia="zh-CN"/>
          </w:rPr>
          <w:t>2.2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需求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86" w:history="1">
        <w:r w:rsidR="004C3878" w:rsidRPr="00632B0D">
          <w:rPr>
            <w:rStyle w:val="a8"/>
            <w:noProof/>
            <w:lang w:eastAsia="zh-CN"/>
          </w:rPr>
          <w:t>3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友商实现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7" w:history="1">
        <w:r w:rsidR="004C3878" w:rsidRPr="00632B0D">
          <w:rPr>
            <w:rStyle w:val="a8"/>
            <w:noProof/>
            <w:lang w:eastAsia="zh-CN"/>
          </w:rPr>
          <w:t>3.1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Cisco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88" w:history="1">
        <w:r w:rsidR="004C3878" w:rsidRPr="00632B0D">
          <w:rPr>
            <w:rStyle w:val="a8"/>
            <w:noProof/>
            <w:lang w:eastAsia="zh-CN"/>
          </w:rPr>
          <w:t>3.2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Huawei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30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kern w:val="2"/>
          <w:sz w:val="21"/>
          <w:szCs w:val="22"/>
          <w:lang w:eastAsia="zh-CN"/>
        </w:rPr>
      </w:pPr>
      <w:hyperlink w:anchor="_Toc467156589" w:history="1">
        <w:r w:rsidR="004C3878" w:rsidRPr="00632B0D">
          <w:rPr>
            <w:rStyle w:val="a8"/>
            <w:noProof/>
            <w:lang w:eastAsia="zh-CN"/>
          </w:rPr>
          <w:t>3.2.1</w:t>
        </w:r>
        <w:r w:rsidR="004C3878">
          <w:rPr>
            <w:rFonts w:asciiTheme="minorHAnsi" w:eastAsiaTheme="minorEastAsia" w:hAnsiTheme="minorHAnsi" w:cstheme="minorBidi"/>
            <w:i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CLI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90" w:history="1">
        <w:r w:rsidR="004C3878" w:rsidRPr="00632B0D">
          <w:rPr>
            <w:rStyle w:val="a8"/>
            <w:noProof/>
            <w:lang w:eastAsia="zh-CN"/>
          </w:rPr>
          <w:t>4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芯片方案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91" w:history="1">
        <w:r w:rsidR="004C3878" w:rsidRPr="00632B0D">
          <w:rPr>
            <w:rStyle w:val="a8"/>
            <w:noProof/>
            <w:lang w:eastAsia="zh-CN"/>
          </w:rPr>
          <w:t>5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SDK API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92" w:history="1">
        <w:r w:rsidR="004C3878" w:rsidRPr="00632B0D">
          <w:rPr>
            <w:rStyle w:val="a8"/>
            <w:noProof/>
            <w:lang w:eastAsia="zh-CN"/>
          </w:rPr>
          <w:t>6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系统方案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93" w:history="1">
        <w:r w:rsidR="004C3878" w:rsidRPr="00632B0D">
          <w:rPr>
            <w:rStyle w:val="a8"/>
            <w:noProof/>
            <w:lang w:eastAsia="zh-CN"/>
          </w:rPr>
          <w:t>6.1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既有方案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94" w:history="1">
        <w:r w:rsidR="004C3878" w:rsidRPr="00632B0D">
          <w:rPr>
            <w:rStyle w:val="a8"/>
            <w:noProof/>
            <w:lang w:eastAsia="zh-CN"/>
          </w:rPr>
          <w:t>6.2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可选方案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95" w:history="1">
        <w:r w:rsidR="004C3878" w:rsidRPr="00632B0D">
          <w:rPr>
            <w:rStyle w:val="a8"/>
            <w:noProof/>
            <w:lang w:eastAsia="zh-CN"/>
          </w:rPr>
          <w:t>6.3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模块内部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96" w:history="1">
        <w:r w:rsidR="004C3878" w:rsidRPr="00632B0D">
          <w:rPr>
            <w:rStyle w:val="a8"/>
            <w:noProof/>
            <w:lang w:eastAsia="zh-CN"/>
          </w:rPr>
          <w:t>6.4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noProof/>
            <w:lang w:eastAsia="zh-CN"/>
          </w:rPr>
          <w:t>CLI</w:t>
        </w:r>
        <w:r w:rsidR="004C3878" w:rsidRPr="00632B0D">
          <w:rPr>
            <w:rStyle w:val="a8"/>
            <w:rFonts w:hint="eastAsia"/>
            <w:noProof/>
            <w:lang w:eastAsia="zh-CN"/>
          </w:rPr>
          <w:t>设计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20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467156597" w:history="1">
        <w:r w:rsidR="004C3878" w:rsidRPr="00632B0D">
          <w:rPr>
            <w:rStyle w:val="a8"/>
            <w:noProof/>
            <w:lang w:eastAsia="zh-CN"/>
          </w:rPr>
          <w:t>6.5</w:t>
        </w:r>
        <w:r w:rsidR="004C3878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缺陷列表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C3878" w:rsidRDefault="003F0A51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1"/>
          <w:szCs w:val="22"/>
          <w:lang w:eastAsia="zh-CN"/>
        </w:rPr>
      </w:pPr>
      <w:hyperlink w:anchor="_Toc467156598" w:history="1">
        <w:r w:rsidR="004C3878" w:rsidRPr="00632B0D">
          <w:rPr>
            <w:rStyle w:val="a8"/>
            <w:noProof/>
            <w:lang w:eastAsia="zh-CN"/>
          </w:rPr>
          <w:t>7</w:t>
        </w:r>
        <w:r w:rsidR="004C3878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4C3878" w:rsidRPr="00632B0D">
          <w:rPr>
            <w:rStyle w:val="a8"/>
            <w:rFonts w:hint="eastAsia"/>
            <w:noProof/>
            <w:lang w:eastAsia="zh-CN"/>
          </w:rPr>
          <w:t>附录</w:t>
        </w:r>
        <w:r w:rsidR="004C3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3878">
          <w:rPr>
            <w:noProof/>
            <w:webHidden/>
          </w:rPr>
          <w:instrText xml:space="preserve"> PAGEREF _Toc467156598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38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197C" w:rsidRDefault="003F0A51" w:rsidP="0052172F">
      <w:pPr>
        <w:pStyle w:val="Body"/>
        <w:sectPr w:rsidR="0012197C" w:rsidSect="003661FF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:rsidR="0012197C" w:rsidRDefault="0012197C" w:rsidP="0012197C">
      <w:pPr>
        <w:pStyle w:val="1"/>
        <w:rPr>
          <w:lang w:eastAsia="zh-CN"/>
        </w:rPr>
      </w:pPr>
      <w:bookmarkStart w:id="0" w:name="_Toc467156579"/>
      <w:r>
        <w:rPr>
          <w:rFonts w:hint="eastAsia"/>
          <w:lang w:eastAsia="zh-CN"/>
        </w:rPr>
        <w:lastRenderedPageBreak/>
        <w:t>Introduction</w:t>
      </w:r>
      <w:bookmarkEnd w:id="0"/>
    </w:p>
    <w:p w:rsidR="0012197C" w:rsidRDefault="0012197C" w:rsidP="0052172F">
      <w:pPr>
        <w:pStyle w:val="Body"/>
      </w:pPr>
    </w:p>
    <w:p w:rsidR="0012197C" w:rsidRDefault="0012197C" w:rsidP="0012197C">
      <w:pPr>
        <w:pStyle w:val="2"/>
      </w:pPr>
      <w:bookmarkStart w:id="1" w:name="_Toc467156580"/>
      <w:r>
        <w:rPr>
          <w:rFonts w:hint="eastAsia"/>
        </w:rPr>
        <w:t>Intended Audience</w:t>
      </w:r>
      <w:bookmarkEnd w:id="1"/>
    </w:p>
    <w:p w:rsidR="0012197C" w:rsidRPr="005B798E" w:rsidRDefault="0012197C" w:rsidP="0052172F">
      <w:pPr>
        <w:pStyle w:val="Body"/>
      </w:pPr>
    </w:p>
    <w:p w:rsidR="0012197C" w:rsidRDefault="0012197C" w:rsidP="0012197C">
      <w:pPr>
        <w:pStyle w:val="2"/>
      </w:pPr>
      <w:bookmarkStart w:id="2" w:name="_Toc467156581"/>
      <w:r>
        <w:rPr>
          <w:rFonts w:hint="eastAsia"/>
        </w:rPr>
        <w:t>Glossary</w:t>
      </w:r>
      <w:bookmarkEnd w:id="2"/>
    </w:p>
    <w:p w:rsidR="0012197C" w:rsidRDefault="0012197C" w:rsidP="0012197C">
      <w:pPr>
        <w:pStyle w:val="CTCGlossary"/>
      </w:pPr>
      <w:r>
        <w:t xml:space="preserve">Glossary word </w:t>
      </w:r>
      <w:r>
        <w:tab/>
        <w:t>Definition</w:t>
      </w:r>
    </w:p>
    <w:p w:rsidR="0012197C" w:rsidRDefault="0012197C" w:rsidP="0052172F">
      <w:pPr>
        <w:pStyle w:val="Body"/>
      </w:pPr>
    </w:p>
    <w:p w:rsidR="0012197C" w:rsidRDefault="0012197C" w:rsidP="0052172F">
      <w:pPr>
        <w:pStyle w:val="Body"/>
      </w:pPr>
    </w:p>
    <w:p w:rsidR="0012197C" w:rsidRDefault="0012197C" w:rsidP="0012197C">
      <w:pPr>
        <w:pStyle w:val="2"/>
      </w:pPr>
      <w:bookmarkStart w:id="3" w:name="_Toc467156582"/>
      <w:r>
        <w:rPr>
          <w:rFonts w:hint="eastAsia"/>
        </w:rPr>
        <w:t>References</w:t>
      </w:r>
      <w:bookmarkEnd w:id="3"/>
    </w:p>
    <w:p w:rsidR="0012197C" w:rsidRDefault="00285F17" w:rsidP="0012197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综述</w:t>
      </w:r>
    </w:p>
    <w:p w:rsidR="00993BB6" w:rsidRDefault="00285F17" w:rsidP="00993BB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背景</w:t>
      </w:r>
    </w:p>
    <w:p w:rsidR="00285F17" w:rsidRDefault="00285F17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盛科</w:t>
      </w:r>
      <w:r>
        <w:rPr>
          <w:rFonts w:hint="eastAsia"/>
        </w:rPr>
        <w:t>PTN</w:t>
      </w:r>
      <w:r>
        <w:rPr>
          <w:rFonts w:hint="eastAsia"/>
        </w:rPr>
        <w:t>系统基于全融合的</w:t>
      </w:r>
      <w:r w:rsidR="00D04C9C">
        <w:rPr>
          <w:rFonts w:hint="eastAsia"/>
        </w:rPr>
        <w:t>软硬件</w:t>
      </w:r>
      <w:r>
        <w:rPr>
          <w:rFonts w:hint="eastAsia"/>
        </w:rPr>
        <w:t>解决方案，除了支持传统</w:t>
      </w:r>
      <w:r>
        <w:rPr>
          <w:rFonts w:hint="eastAsia"/>
        </w:rPr>
        <w:t>PTN</w:t>
      </w:r>
      <w:r>
        <w:rPr>
          <w:rFonts w:hint="eastAsia"/>
        </w:rPr>
        <w:t>的</w:t>
      </w:r>
      <w:r>
        <w:rPr>
          <w:rFonts w:hint="eastAsia"/>
        </w:rPr>
        <w:t>MPLS-TP</w:t>
      </w:r>
      <w:r w:rsidR="00D04C9C">
        <w:rPr>
          <w:rFonts w:hint="eastAsia"/>
        </w:rPr>
        <w:t xml:space="preserve"> L2VPN</w:t>
      </w:r>
      <w:r>
        <w:rPr>
          <w:rFonts w:hint="eastAsia"/>
        </w:rPr>
        <w:t>能力集外，同时具有强大的</w:t>
      </w:r>
      <w:r>
        <w:rPr>
          <w:rFonts w:hint="eastAsia"/>
        </w:rPr>
        <w:t>L3</w:t>
      </w:r>
      <w:r w:rsidR="00D04C9C">
        <w:rPr>
          <w:rFonts w:hint="eastAsia"/>
        </w:rPr>
        <w:t xml:space="preserve"> PTN</w:t>
      </w:r>
      <w:r w:rsidR="00D04C9C">
        <w:rPr>
          <w:rFonts w:hint="eastAsia"/>
        </w:rPr>
        <w:t>能力，包括支持</w:t>
      </w:r>
      <w:r w:rsidR="00D04C9C">
        <w:rPr>
          <w:rFonts w:hint="eastAsia"/>
        </w:rPr>
        <w:t>PTN L3VPN</w:t>
      </w:r>
      <w:r w:rsidR="00D04C9C">
        <w:rPr>
          <w:rFonts w:hint="eastAsia"/>
        </w:rPr>
        <w:t>和</w:t>
      </w:r>
      <w:r w:rsidR="00D04C9C">
        <w:rPr>
          <w:rFonts w:hint="eastAsia"/>
        </w:rPr>
        <w:t>PTN</w:t>
      </w:r>
      <w:r w:rsidR="00D04C9C">
        <w:rPr>
          <w:rFonts w:hint="eastAsia"/>
        </w:rPr>
        <w:t>组播</w:t>
      </w:r>
      <w:r w:rsidR="00D04C9C">
        <w:rPr>
          <w:rFonts w:hint="eastAsia"/>
        </w:rPr>
        <w:t>VPN</w:t>
      </w:r>
      <w:r>
        <w:rPr>
          <w:rFonts w:hint="eastAsia"/>
        </w:rPr>
        <w:t>。</w:t>
      </w:r>
    </w:p>
    <w:p w:rsidR="00285F17" w:rsidRPr="00285F17" w:rsidRDefault="00285F17" w:rsidP="00F54C6E">
      <w:pPr>
        <w:pStyle w:val="Body"/>
        <w:ind w:firstLine="0"/>
      </w:pPr>
      <w:r>
        <w:rPr>
          <w:rFonts w:hint="eastAsia"/>
        </w:rPr>
        <w:t>本方案基于盛科</w:t>
      </w:r>
      <w:r>
        <w:rPr>
          <w:rFonts w:hint="eastAsia"/>
        </w:rPr>
        <w:t>PTN</w:t>
      </w:r>
      <w:r>
        <w:rPr>
          <w:rFonts w:hint="eastAsia"/>
        </w:rPr>
        <w:t>系统，根据终端</w:t>
      </w:r>
      <w:r w:rsidR="00D04C9C">
        <w:rPr>
          <w:rFonts w:hint="eastAsia"/>
        </w:rPr>
        <w:t>双</w:t>
      </w:r>
      <w:r>
        <w:rPr>
          <w:rFonts w:hint="eastAsia"/>
        </w:rPr>
        <w:t>上联需求，提出和论证了</w:t>
      </w:r>
      <w:r w:rsidR="00D04C9C">
        <w:rPr>
          <w:rFonts w:hint="eastAsia"/>
        </w:rPr>
        <w:t>相关</w:t>
      </w:r>
      <w:r>
        <w:rPr>
          <w:rFonts w:hint="eastAsia"/>
        </w:rPr>
        <w:t>高可靠方案。</w:t>
      </w:r>
    </w:p>
    <w:p w:rsidR="00993BB6" w:rsidRDefault="00D67136" w:rsidP="005B2FAF">
      <w:pPr>
        <w:pStyle w:val="2"/>
        <w:rPr>
          <w:lang w:eastAsia="zh-CN"/>
        </w:rPr>
      </w:pPr>
      <w:bookmarkStart w:id="4" w:name="_Toc467156585"/>
      <w:r>
        <w:rPr>
          <w:rFonts w:hint="eastAsia"/>
          <w:lang w:eastAsia="zh-CN"/>
        </w:rPr>
        <w:t>需求</w:t>
      </w:r>
      <w:bookmarkEnd w:id="4"/>
    </w:p>
    <w:p w:rsidR="002B33F4" w:rsidRDefault="00B14698" w:rsidP="00B14698">
      <w:pPr>
        <w:pStyle w:val="3"/>
        <w:rPr>
          <w:rFonts w:hint="eastAsia"/>
        </w:rPr>
      </w:pPr>
      <w:r>
        <w:rPr>
          <w:rFonts w:hint="eastAsia"/>
        </w:rPr>
        <w:t>组网需求</w:t>
      </w:r>
    </w:p>
    <w:p w:rsidR="00B14698" w:rsidRPr="00B14698" w:rsidRDefault="00B14698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如下图，网络中所有终端</w:t>
      </w:r>
      <w:r>
        <w:rPr>
          <w:rFonts w:hint="eastAsia"/>
        </w:rPr>
        <w:t>C</w:t>
      </w:r>
      <w:r>
        <w:rPr>
          <w:rFonts w:hint="eastAsia"/>
        </w:rPr>
        <w:t>都双</w:t>
      </w:r>
      <w:r w:rsidR="00D04C9C">
        <w:rPr>
          <w:rFonts w:hint="eastAsia"/>
        </w:rPr>
        <w:t>网卡</w:t>
      </w:r>
      <w:r>
        <w:rPr>
          <w:rFonts w:hint="eastAsia"/>
        </w:rPr>
        <w:t>上联到</w:t>
      </w:r>
      <w:r>
        <w:rPr>
          <w:rFonts w:hint="eastAsia"/>
        </w:rPr>
        <w:t>PTN</w:t>
      </w:r>
      <w:r>
        <w:rPr>
          <w:rFonts w:hint="eastAsia"/>
        </w:rPr>
        <w:t>设备上，实际部署情况下，</w:t>
      </w:r>
      <w:r>
        <w:rPr>
          <w:rFonts w:hint="eastAsia"/>
        </w:rPr>
        <w:t>PTN</w:t>
      </w:r>
      <w:r>
        <w:rPr>
          <w:rFonts w:hint="eastAsia"/>
        </w:rPr>
        <w:t>设备可环形组网，也可能双环组网，甚至</w:t>
      </w:r>
      <w:r>
        <w:rPr>
          <w:rFonts w:hint="eastAsia"/>
        </w:rPr>
        <w:t>full mesh</w:t>
      </w:r>
      <w:r>
        <w:rPr>
          <w:rFonts w:hint="eastAsia"/>
        </w:rPr>
        <w:t>组网。终端设备</w:t>
      </w:r>
      <w:r>
        <w:rPr>
          <w:rFonts w:hint="eastAsia"/>
        </w:rPr>
        <w:t>C</w:t>
      </w:r>
      <w:r>
        <w:rPr>
          <w:rFonts w:hint="eastAsia"/>
        </w:rPr>
        <w:t>只静态</w:t>
      </w:r>
      <w:r>
        <w:rPr>
          <w:rFonts w:hint="eastAsia"/>
        </w:rPr>
        <w:t>1:1</w:t>
      </w:r>
      <w:r w:rsidR="00D04C9C">
        <w:rPr>
          <w:rFonts w:hint="eastAsia"/>
        </w:rPr>
        <w:t>或者</w:t>
      </w:r>
      <w:r w:rsidR="00D04C9C">
        <w:rPr>
          <w:rFonts w:hint="eastAsia"/>
        </w:rPr>
        <w:t>hash</w:t>
      </w:r>
      <w:r>
        <w:rPr>
          <w:rFonts w:hint="eastAsia"/>
        </w:rPr>
        <w:t xml:space="preserve"> AGG</w:t>
      </w:r>
      <w:r>
        <w:rPr>
          <w:rFonts w:hint="eastAsia"/>
        </w:rPr>
        <w:t>能力。</w:t>
      </w:r>
    </w:p>
    <w:p w:rsidR="00B14698" w:rsidRDefault="00B14698" w:rsidP="0052172F">
      <w:pPr>
        <w:pStyle w:val="Body"/>
        <w:rPr>
          <w:rFonts w:hint="eastAsia"/>
        </w:rPr>
      </w:pPr>
      <w:r>
        <w:rPr>
          <w:noProof/>
        </w:rPr>
        <w:drawing>
          <wp:inline distT="0" distB="0" distL="0" distR="0">
            <wp:extent cx="5725160" cy="2879725"/>
            <wp:effectExtent l="19050" t="0" r="889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698" w:rsidRDefault="00B14698" w:rsidP="00B14698">
      <w:pPr>
        <w:pStyle w:val="3"/>
        <w:rPr>
          <w:rFonts w:hint="eastAsia"/>
        </w:rPr>
      </w:pPr>
      <w:r>
        <w:rPr>
          <w:rFonts w:hint="eastAsia"/>
        </w:rPr>
        <w:t>业务需求</w:t>
      </w:r>
    </w:p>
    <w:p w:rsidR="00B14698" w:rsidRDefault="00B14698" w:rsidP="0052172F">
      <w:pPr>
        <w:pStyle w:val="Body"/>
        <w:rPr>
          <w:rFonts w:hint="eastAsia"/>
        </w:rPr>
      </w:pPr>
      <w:r>
        <w:rPr>
          <w:rFonts w:hint="eastAsia"/>
        </w:rPr>
        <w:t>单播业务，所有终端</w:t>
      </w:r>
      <w:r>
        <w:rPr>
          <w:rFonts w:hint="eastAsia"/>
        </w:rPr>
        <w:t>C</w:t>
      </w:r>
      <w:r>
        <w:rPr>
          <w:rFonts w:hint="eastAsia"/>
        </w:rPr>
        <w:t>之间单播互通。</w:t>
      </w:r>
    </w:p>
    <w:p w:rsidR="00B14698" w:rsidRDefault="00B14698" w:rsidP="0052172F">
      <w:pPr>
        <w:pStyle w:val="Body"/>
        <w:rPr>
          <w:rFonts w:hint="eastAsia"/>
        </w:rPr>
      </w:pPr>
      <w:r>
        <w:rPr>
          <w:rFonts w:hint="eastAsia"/>
        </w:rPr>
        <w:t>组播业务，所有终端</w:t>
      </w:r>
      <w:r>
        <w:rPr>
          <w:rFonts w:hint="eastAsia"/>
        </w:rPr>
        <w:t>C</w:t>
      </w:r>
      <w:r>
        <w:rPr>
          <w:rFonts w:hint="eastAsia"/>
        </w:rPr>
        <w:t>之间组播互通。</w:t>
      </w:r>
    </w:p>
    <w:p w:rsidR="00B14698" w:rsidRDefault="00B14698" w:rsidP="0052172F">
      <w:pPr>
        <w:pStyle w:val="Body"/>
        <w:rPr>
          <w:rFonts w:hint="eastAsia"/>
        </w:rPr>
      </w:pPr>
      <w:r>
        <w:rPr>
          <w:rFonts w:hint="eastAsia"/>
        </w:rPr>
        <w:t>电路业务，所有终端</w:t>
      </w:r>
      <w:r>
        <w:rPr>
          <w:rFonts w:hint="eastAsia"/>
        </w:rPr>
        <w:t>C</w:t>
      </w:r>
      <w:r>
        <w:rPr>
          <w:rFonts w:hint="eastAsia"/>
        </w:rPr>
        <w:t>之间可能存在电路业务，需要</w:t>
      </w:r>
      <w:r>
        <w:rPr>
          <w:rFonts w:hint="eastAsia"/>
        </w:rPr>
        <w:t>PTN</w:t>
      </w:r>
      <w:r>
        <w:rPr>
          <w:rFonts w:hint="eastAsia"/>
        </w:rPr>
        <w:t>网络提供透传功能。</w:t>
      </w:r>
    </w:p>
    <w:p w:rsidR="00B14698" w:rsidRDefault="00B14698" w:rsidP="00B14698">
      <w:pPr>
        <w:pStyle w:val="3"/>
        <w:rPr>
          <w:rFonts w:hint="eastAsia"/>
        </w:rPr>
      </w:pPr>
      <w:r>
        <w:rPr>
          <w:rFonts w:hint="eastAsia"/>
        </w:rPr>
        <w:t>性能需求</w:t>
      </w:r>
    </w:p>
    <w:p w:rsidR="00B14698" w:rsidRDefault="00B14698" w:rsidP="0052172F">
      <w:pPr>
        <w:pStyle w:val="Body"/>
        <w:rPr>
          <w:rFonts w:hint="eastAsia"/>
        </w:rPr>
      </w:pPr>
      <w:r>
        <w:rPr>
          <w:rFonts w:hint="eastAsia"/>
        </w:rPr>
        <w:t>普通以太网，视频业务保护时间为</w:t>
      </w:r>
      <w:r>
        <w:rPr>
          <w:rFonts w:hint="eastAsia"/>
        </w:rPr>
        <w:t>200ms</w:t>
      </w:r>
      <w:r w:rsidR="00D04C9C">
        <w:rPr>
          <w:rFonts w:hint="eastAsia"/>
        </w:rPr>
        <w:t>。</w:t>
      </w:r>
    </w:p>
    <w:p w:rsidR="00B14698" w:rsidRPr="00B14698" w:rsidRDefault="00D04C9C" w:rsidP="0052172F">
      <w:pPr>
        <w:pStyle w:val="Body"/>
      </w:pPr>
      <w:r>
        <w:rPr>
          <w:rFonts w:hint="eastAsia"/>
        </w:rPr>
        <w:t>语音，关键业务保护时间为</w:t>
      </w:r>
      <w:r>
        <w:rPr>
          <w:rFonts w:hint="eastAsia"/>
        </w:rPr>
        <w:t>50ms</w:t>
      </w:r>
      <w:r>
        <w:rPr>
          <w:rFonts w:hint="eastAsia"/>
        </w:rPr>
        <w:t>。</w:t>
      </w:r>
    </w:p>
    <w:p w:rsidR="002B33F4" w:rsidRDefault="002B33F4" w:rsidP="00285F17">
      <w:pPr>
        <w:pStyle w:val="1"/>
        <w:rPr>
          <w:lang w:eastAsia="zh-CN"/>
        </w:rPr>
      </w:pPr>
      <w:bookmarkStart w:id="5" w:name="_Toc467156593"/>
      <w:r>
        <w:rPr>
          <w:rFonts w:hint="eastAsia"/>
          <w:lang w:eastAsia="zh-CN"/>
        </w:rPr>
        <w:lastRenderedPageBreak/>
        <w:t>方案</w:t>
      </w:r>
      <w:bookmarkEnd w:id="5"/>
    </w:p>
    <w:p w:rsidR="001C3987" w:rsidRDefault="0077200E" w:rsidP="00D04C9C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故障类型</w:t>
      </w:r>
    </w:p>
    <w:p w:rsidR="0077200E" w:rsidRDefault="0077200E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网络中存在两类节点，即</w:t>
      </w:r>
      <w:r>
        <w:rPr>
          <w:rFonts w:hint="eastAsia"/>
        </w:rPr>
        <w:t>PTN</w:t>
      </w:r>
      <w:r>
        <w:rPr>
          <w:rFonts w:hint="eastAsia"/>
        </w:rPr>
        <w:t>设备节点与终端节点。我们把</w:t>
      </w:r>
      <w:r>
        <w:rPr>
          <w:rFonts w:hint="eastAsia"/>
        </w:rPr>
        <w:t>PTN</w:t>
      </w:r>
      <w:r>
        <w:rPr>
          <w:rFonts w:hint="eastAsia"/>
        </w:rPr>
        <w:t>设备面向终端的部分称为接入侧，把</w:t>
      </w:r>
      <w:r>
        <w:rPr>
          <w:rFonts w:hint="eastAsia"/>
        </w:rPr>
        <w:t>PTN</w:t>
      </w:r>
      <w:r>
        <w:rPr>
          <w:rFonts w:hint="eastAsia"/>
        </w:rPr>
        <w:t>之间的网络部分称为网络侧。那么故障就可以分为接入侧故障和网络侧故障。接入层故障主要是终端和</w:t>
      </w:r>
      <w:r>
        <w:rPr>
          <w:rFonts w:hint="eastAsia"/>
        </w:rPr>
        <w:t>PTN</w:t>
      </w:r>
      <w:r>
        <w:rPr>
          <w:rFonts w:hint="eastAsia"/>
        </w:rPr>
        <w:t>设备之间的链路故障，网络侧故障包括</w:t>
      </w:r>
      <w:r>
        <w:rPr>
          <w:rFonts w:hint="eastAsia"/>
        </w:rPr>
        <w:t>PTN</w:t>
      </w:r>
      <w:r>
        <w:rPr>
          <w:rFonts w:hint="eastAsia"/>
        </w:rPr>
        <w:t>设备之间的链路故障与</w:t>
      </w:r>
      <w:r>
        <w:rPr>
          <w:rFonts w:hint="eastAsia"/>
        </w:rPr>
        <w:t>PTN</w:t>
      </w:r>
      <w:r>
        <w:rPr>
          <w:rFonts w:hint="eastAsia"/>
        </w:rPr>
        <w:t>设备故障。</w:t>
      </w:r>
    </w:p>
    <w:p w:rsidR="00D04C9C" w:rsidRDefault="0077200E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考虑到</w:t>
      </w:r>
      <w:r w:rsidR="00D04C9C">
        <w:rPr>
          <w:rFonts w:hint="eastAsia"/>
        </w:rPr>
        <w:t>存在关键业务</w:t>
      </w:r>
      <w:r w:rsidR="00D04C9C">
        <w:rPr>
          <w:rFonts w:hint="eastAsia"/>
        </w:rPr>
        <w:t>50ms</w:t>
      </w:r>
      <w:r w:rsidR="00D04C9C">
        <w:rPr>
          <w:rFonts w:hint="eastAsia"/>
        </w:rPr>
        <w:t>保护倒换的需求，使用</w:t>
      </w:r>
      <w:r w:rsidR="00D04C9C">
        <w:rPr>
          <w:rFonts w:hint="eastAsia"/>
        </w:rPr>
        <w:t>OSPF/PIM</w:t>
      </w:r>
      <w:r w:rsidR="00D04C9C">
        <w:rPr>
          <w:rFonts w:hint="eastAsia"/>
        </w:rPr>
        <w:t>等纯</w:t>
      </w:r>
      <w:r w:rsidR="00D04C9C">
        <w:rPr>
          <w:rFonts w:hint="eastAsia"/>
        </w:rPr>
        <w:t>L3</w:t>
      </w:r>
      <w:r w:rsidR="00D04C9C">
        <w:rPr>
          <w:rFonts w:hint="eastAsia"/>
        </w:rPr>
        <w:t>动态协议无法满足</w:t>
      </w:r>
      <w:r w:rsidR="00D04C9C">
        <w:rPr>
          <w:rFonts w:hint="eastAsia"/>
        </w:rPr>
        <w:t>ms</w:t>
      </w:r>
      <w:r w:rsidR="00D04C9C">
        <w:rPr>
          <w:rFonts w:hint="eastAsia"/>
        </w:rPr>
        <w:t>级别的快速保护，因此考虑传统</w:t>
      </w:r>
      <w:r w:rsidR="00D04C9C">
        <w:rPr>
          <w:rFonts w:hint="eastAsia"/>
        </w:rPr>
        <w:t>PTN</w:t>
      </w:r>
      <w:r w:rsidR="00D04C9C">
        <w:rPr>
          <w:rFonts w:hint="eastAsia"/>
        </w:rPr>
        <w:t>承载方案，即基于</w:t>
      </w:r>
      <w:r w:rsidR="00D04C9C">
        <w:rPr>
          <w:rFonts w:hint="eastAsia"/>
        </w:rPr>
        <w:t>LSP/PW</w:t>
      </w:r>
      <w:r w:rsidR="00D04C9C">
        <w:rPr>
          <w:rFonts w:hint="eastAsia"/>
        </w:rPr>
        <w:t>承载客户业务，使能硬件</w:t>
      </w:r>
      <w:r w:rsidR="00BB48BA">
        <w:rPr>
          <w:rFonts w:hint="eastAsia"/>
        </w:rPr>
        <w:t xml:space="preserve">3.3 ms </w:t>
      </w:r>
      <w:r w:rsidR="00D04C9C">
        <w:rPr>
          <w:rFonts w:hint="eastAsia"/>
        </w:rPr>
        <w:t>OAM</w:t>
      </w:r>
      <w:r w:rsidR="00BB48BA">
        <w:rPr>
          <w:rFonts w:hint="eastAsia"/>
        </w:rPr>
        <w:t>。</w:t>
      </w:r>
    </w:p>
    <w:p w:rsidR="0077200E" w:rsidRDefault="0077200E" w:rsidP="0077200E">
      <w:pPr>
        <w:pStyle w:val="2"/>
        <w:rPr>
          <w:rFonts w:hint="eastAsia"/>
        </w:rPr>
      </w:pPr>
      <w:r>
        <w:rPr>
          <w:rFonts w:hint="eastAsia"/>
          <w:lang w:eastAsia="zh-CN"/>
        </w:rPr>
        <w:t>网络侧</w:t>
      </w:r>
      <w:r w:rsidR="0052172F">
        <w:rPr>
          <w:rFonts w:hint="eastAsia"/>
          <w:lang w:eastAsia="zh-CN"/>
        </w:rPr>
        <w:t>方案</w:t>
      </w:r>
    </w:p>
    <w:p w:rsidR="00FD6FE6" w:rsidRDefault="00FD6FE6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网络侧故障的解决有线性保护和环网保护两种方案，考虑到线性保护配置工作量大和复杂，我们推荐使用</w:t>
      </w:r>
      <w:r>
        <w:rPr>
          <w:rFonts w:hint="eastAsia"/>
        </w:rPr>
        <w:t>MPLS-TP</w:t>
      </w:r>
      <w:r>
        <w:rPr>
          <w:rFonts w:hint="eastAsia"/>
        </w:rPr>
        <w:t>环网保护方案。</w:t>
      </w:r>
    </w:p>
    <w:p w:rsidR="00FD6FE6" w:rsidRDefault="00FD6FE6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如下图，</w:t>
      </w:r>
      <w:r>
        <w:rPr>
          <w:rFonts w:hint="eastAsia"/>
        </w:rPr>
        <w:t>MPLS-TP</w:t>
      </w:r>
      <w:r>
        <w:rPr>
          <w:rFonts w:hint="eastAsia"/>
        </w:rPr>
        <w:t>环网保护基于</w:t>
      </w:r>
      <w:r>
        <w:rPr>
          <w:rFonts w:hint="eastAsia"/>
        </w:rPr>
        <w:t>3.3ms</w:t>
      </w:r>
      <w:r>
        <w:rPr>
          <w:rFonts w:hint="eastAsia"/>
        </w:rPr>
        <w:t>的</w:t>
      </w:r>
      <w:r>
        <w:rPr>
          <w:rFonts w:hint="eastAsia"/>
        </w:rPr>
        <w:t>MPLS-TP section OAM</w:t>
      </w:r>
      <w:r>
        <w:rPr>
          <w:rFonts w:hint="eastAsia"/>
        </w:rPr>
        <w:t>，在网络侧形成承载环，所有环上节点故障和链路故障都能保证在</w:t>
      </w:r>
      <w:r>
        <w:rPr>
          <w:rFonts w:hint="eastAsia"/>
        </w:rPr>
        <w:t>50ms</w:t>
      </w:r>
      <w:r>
        <w:rPr>
          <w:rFonts w:hint="eastAsia"/>
        </w:rPr>
        <w:t>内完成切换，无需考虑环上承载的是什么业务。</w:t>
      </w:r>
    </w:p>
    <w:p w:rsidR="005470AA" w:rsidRPr="00FD6FE6" w:rsidRDefault="005470AA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物理网络设计好后，承载环的所有</w:t>
      </w:r>
      <w:r>
        <w:rPr>
          <w:rFonts w:hint="eastAsia"/>
        </w:rPr>
        <w:t>ring tunnel</w:t>
      </w:r>
      <w:r>
        <w:rPr>
          <w:rFonts w:hint="eastAsia"/>
        </w:rPr>
        <w:t>就全部设计和配置好，此时不用考虑业务。</w:t>
      </w:r>
    </w:p>
    <w:p w:rsidR="0077200E" w:rsidRPr="0077200E" w:rsidRDefault="0077200E" w:rsidP="0052172F">
      <w:pPr>
        <w:pStyle w:val="Body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3634385"/>
            <wp:effectExtent l="1905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0AA" w:rsidRDefault="005470AA" w:rsidP="0077200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接入</w:t>
      </w:r>
      <w:r w:rsidR="0052172F">
        <w:rPr>
          <w:rFonts w:hint="eastAsia"/>
          <w:lang w:eastAsia="zh-CN"/>
        </w:rPr>
        <w:t>侧</w:t>
      </w:r>
      <w:r>
        <w:rPr>
          <w:rFonts w:hint="eastAsia"/>
          <w:lang w:eastAsia="zh-CN"/>
        </w:rPr>
        <w:t>方案</w:t>
      </w:r>
    </w:p>
    <w:p w:rsidR="005470AA" w:rsidRDefault="005470AA" w:rsidP="0052172F">
      <w:pPr>
        <w:pStyle w:val="Body"/>
        <w:rPr>
          <w:rFonts w:hint="eastAsia"/>
        </w:rPr>
      </w:pPr>
    </w:p>
    <w:p w:rsidR="005470AA" w:rsidRDefault="005470AA" w:rsidP="005470AA">
      <w:pPr>
        <w:pStyle w:val="3"/>
        <w:rPr>
          <w:rFonts w:hint="eastAsia"/>
        </w:rPr>
      </w:pPr>
      <w:r>
        <w:rPr>
          <w:rFonts w:hint="eastAsia"/>
        </w:rPr>
        <w:lastRenderedPageBreak/>
        <w:t>单播业务</w:t>
      </w:r>
    </w:p>
    <w:p w:rsidR="005529B8" w:rsidRDefault="005529B8" w:rsidP="005529B8">
      <w:pPr>
        <w:pStyle w:val="Body"/>
        <w:rPr>
          <w:rFonts w:hint="eastAsia"/>
        </w:rPr>
      </w:pPr>
      <w:r w:rsidRPr="005529B8">
        <w:rPr>
          <w:rFonts w:hint="eastAsia"/>
        </w:rPr>
        <w:drawing>
          <wp:inline distT="0" distB="0" distL="0" distR="0">
            <wp:extent cx="5943600" cy="3133620"/>
            <wp:effectExtent l="19050" t="0" r="0" b="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B8" w:rsidRPr="005529B8" w:rsidRDefault="005529B8" w:rsidP="005529B8">
      <w:pPr>
        <w:pStyle w:val="Body"/>
        <w:ind w:firstLineChars="1750" w:firstLine="385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3.3.1</w:t>
      </w:r>
      <w:r>
        <w:rPr>
          <w:rFonts w:hint="eastAsia"/>
        </w:rPr>
        <w:t>单播业务保护</w:t>
      </w:r>
    </w:p>
    <w:p w:rsidR="0052172F" w:rsidRDefault="005470AA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单播业务为全</w:t>
      </w:r>
      <w:r>
        <w:rPr>
          <w:rFonts w:hint="eastAsia"/>
        </w:rPr>
        <w:t>IP</w:t>
      </w:r>
      <w:r>
        <w:rPr>
          <w:rFonts w:hint="eastAsia"/>
        </w:rPr>
        <w:t>业务，考虑使用</w:t>
      </w:r>
      <w:r>
        <w:rPr>
          <w:rFonts w:hint="eastAsia"/>
        </w:rPr>
        <w:t>L3VPN</w:t>
      </w:r>
      <w:r>
        <w:rPr>
          <w:rFonts w:hint="eastAsia"/>
        </w:rPr>
        <w:t>方案承载和隔离。如图</w:t>
      </w:r>
      <w:r>
        <w:rPr>
          <w:rFonts w:hint="eastAsia"/>
        </w:rPr>
        <w:t>PC2</w:t>
      </w:r>
      <w:r>
        <w:rPr>
          <w:rFonts w:hint="eastAsia"/>
        </w:rPr>
        <w:t>有向</w:t>
      </w:r>
      <w:r>
        <w:rPr>
          <w:rFonts w:hint="eastAsia"/>
        </w:rPr>
        <w:t>PC1</w:t>
      </w:r>
      <w:r w:rsidR="0052172F">
        <w:rPr>
          <w:rFonts w:hint="eastAsia"/>
        </w:rPr>
        <w:t>的</w:t>
      </w:r>
      <w:r>
        <w:rPr>
          <w:rFonts w:hint="eastAsia"/>
        </w:rPr>
        <w:t>单播通信需求，</w:t>
      </w:r>
      <w:r w:rsidR="0052172F">
        <w:rPr>
          <w:rFonts w:hint="eastAsia"/>
        </w:rPr>
        <w:t>则在</w:t>
      </w:r>
      <w:r w:rsidR="0052172F">
        <w:rPr>
          <w:rFonts w:hint="eastAsia"/>
        </w:rPr>
        <w:t>PTN</w:t>
      </w:r>
      <w:r w:rsidR="0052172F">
        <w:rPr>
          <w:rFonts w:hint="eastAsia"/>
        </w:rPr>
        <w:t>节点</w:t>
      </w:r>
      <w:r w:rsidR="0052172F">
        <w:rPr>
          <w:rFonts w:hint="eastAsia"/>
        </w:rPr>
        <w:t>Node D</w:t>
      </w:r>
      <w:r w:rsidR="0052172F">
        <w:rPr>
          <w:rFonts w:hint="eastAsia"/>
        </w:rPr>
        <w:t>和</w:t>
      </w:r>
      <w:r w:rsidR="0052172F">
        <w:rPr>
          <w:rFonts w:hint="eastAsia"/>
        </w:rPr>
        <w:t>Node C</w:t>
      </w:r>
      <w:r w:rsidR="0052172F">
        <w:rPr>
          <w:rFonts w:hint="eastAsia"/>
        </w:rPr>
        <w:t>上分别配置</w:t>
      </w:r>
      <w:r w:rsidR="0052172F">
        <w:rPr>
          <w:rFonts w:hint="eastAsia"/>
        </w:rPr>
        <w:t>L3VPN</w:t>
      </w:r>
      <w:r w:rsidR="0052172F">
        <w:rPr>
          <w:rFonts w:hint="eastAsia"/>
        </w:rPr>
        <w:t>业务，使用</w:t>
      </w:r>
      <w:r w:rsidR="005529B8">
        <w:rPr>
          <w:rFonts w:hint="eastAsia"/>
        </w:rPr>
        <w:t>LSP</w:t>
      </w:r>
      <w:r w:rsidR="0052172F">
        <w:rPr>
          <w:rFonts w:hint="eastAsia"/>
        </w:rPr>
        <w:t xml:space="preserve"> 1+1</w:t>
      </w:r>
      <w:r w:rsidR="0052172F">
        <w:rPr>
          <w:rFonts w:hint="eastAsia"/>
        </w:rPr>
        <w:t>方案承载单播流量。以</w:t>
      </w:r>
      <w:r w:rsidR="0052172F">
        <w:rPr>
          <w:rFonts w:hint="eastAsia"/>
        </w:rPr>
        <w:t>Node D</w:t>
      </w:r>
      <w:r w:rsidR="0052172F">
        <w:rPr>
          <w:rFonts w:hint="eastAsia"/>
        </w:rPr>
        <w:t>举例，配置</w:t>
      </w:r>
      <w:r w:rsidR="005529B8">
        <w:rPr>
          <w:rFonts w:hint="eastAsia"/>
        </w:rPr>
        <w:t>LSP</w:t>
      </w:r>
      <w:r w:rsidR="0052172F">
        <w:rPr>
          <w:rFonts w:hint="eastAsia"/>
        </w:rPr>
        <w:t xml:space="preserve"> W1</w:t>
      </w:r>
      <w:r w:rsidR="0052172F">
        <w:rPr>
          <w:rFonts w:hint="eastAsia"/>
        </w:rPr>
        <w:t>从</w:t>
      </w:r>
      <w:r w:rsidR="0052172F">
        <w:rPr>
          <w:rFonts w:hint="eastAsia"/>
        </w:rPr>
        <w:t>Node D</w:t>
      </w:r>
      <w:r w:rsidR="0052172F">
        <w:rPr>
          <w:rFonts w:hint="eastAsia"/>
        </w:rPr>
        <w:t>到</w:t>
      </w:r>
      <w:r w:rsidR="0052172F">
        <w:rPr>
          <w:rFonts w:hint="eastAsia"/>
        </w:rPr>
        <w:t xml:space="preserve"> Node A</w:t>
      </w:r>
      <w:r w:rsidR="0052172F">
        <w:rPr>
          <w:rFonts w:hint="eastAsia"/>
        </w:rPr>
        <w:t>为路径</w:t>
      </w:r>
      <w:r w:rsidR="0052172F">
        <w:rPr>
          <w:rFonts w:hint="eastAsia"/>
        </w:rPr>
        <w:t>1</w:t>
      </w:r>
      <w:r w:rsidR="0052172F">
        <w:rPr>
          <w:rFonts w:hint="eastAsia"/>
        </w:rPr>
        <w:t>，配置</w:t>
      </w:r>
      <w:r w:rsidR="005529B8">
        <w:rPr>
          <w:rFonts w:hint="eastAsia"/>
        </w:rPr>
        <w:t>LSP P1</w:t>
      </w:r>
      <w:r w:rsidR="0052172F">
        <w:rPr>
          <w:rFonts w:hint="eastAsia"/>
        </w:rPr>
        <w:t>从</w:t>
      </w:r>
      <w:r w:rsidR="0052172F">
        <w:rPr>
          <w:rFonts w:hint="eastAsia"/>
        </w:rPr>
        <w:t>Node D</w:t>
      </w:r>
      <w:r w:rsidR="0052172F">
        <w:rPr>
          <w:rFonts w:hint="eastAsia"/>
        </w:rPr>
        <w:t>到</w:t>
      </w:r>
      <w:r w:rsidR="0052172F">
        <w:rPr>
          <w:rFonts w:hint="eastAsia"/>
        </w:rPr>
        <w:t>Node B</w:t>
      </w:r>
      <w:r w:rsidR="0052172F">
        <w:rPr>
          <w:rFonts w:hint="eastAsia"/>
        </w:rPr>
        <w:t>为路径</w:t>
      </w:r>
      <w:r w:rsidR="0052172F">
        <w:rPr>
          <w:rFonts w:hint="eastAsia"/>
        </w:rPr>
        <w:t>2</w:t>
      </w:r>
      <w:r w:rsidR="0052172F">
        <w:rPr>
          <w:rFonts w:hint="eastAsia"/>
        </w:rPr>
        <w:t>，则当有单播流量从</w:t>
      </w:r>
      <w:r w:rsidR="0052172F">
        <w:rPr>
          <w:rFonts w:hint="eastAsia"/>
        </w:rPr>
        <w:t>PC2</w:t>
      </w:r>
      <w:r w:rsidR="0052172F">
        <w:rPr>
          <w:rFonts w:hint="eastAsia"/>
        </w:rPr>
        <w:t>接入到</w:t>
      </w:r>
      <w:r w:rsidR="0052172F">
        <w:rPr>
          <w:rFonts w:hint="eastAsia"/>
        </w:rPr>
        <w:t>N</w:t>
      </w:r>
      <w:r w:rsidR="0052172F">
        <w:t>o</w:t>
      </w:r>
      <w:r w:rsidR="0052172F">
        <w:rPr>
          <w:rFonts w:hint="eastAsia"/>
        </w:rPr>
        <w:t>de D</w:t>
      </w:r>
      <w:r w:rsidR="0052172F">
        <w:rPr>
          <w:rFonts w:hint="eastAsia"/>
        </w:rPr>
        <w:t>后，</w:t>
      </w:r>
      <w:r w:rsidR="0052172F">
        <w:rPr>
          <w:rFonts w:hint="eastAsia"/>
        </w:rPr>
        <w:t>Node D</w:t>
      </w:r>
      <w:r w:rsidR="0052172F">
        <w:rPr>
          <w:rFonts w:hint="eastAsia"/>
        </w:rPr>
        <w:t>根据路由表查找到对应的</w:t>
      </w:r>
      <w:r w:rsidR="0052172F">
        <w:rPr>
          <w:rFonts w:hint="eastAsia"/>
        </w:rPr>
        <w:t>L3VPN</w:t>
      </w:r>
      <w:r w:rsidR="0052172F">
        <w:rPr>
          <w:rFonts w:hint="eastAsia"/>
        </w:rPr>
        <w:t>转发表项，把流量复制成两份，一份通过</w:t>
      </w:r>
      <w:r w:rsidR="005529B8">
        <w:rPr>
          <w:rFonts w:hint="eastAsia"/>
        </w:rPr>
        <w:t>LSP</w:t>
      </w:r>
      <w:r w:rsidR="0052172F">
        <w:rPr>
          <w:rFonts w:hint="eastAsia"/>
        </w:rPr>
        <w:t xml:space="preserve"> W1</w:t>
      </w:r>
      <w:r w:rsidR="0052172F">
        <w:rPr>
          <w:rFonts w:hint="eastAsia"/>
        </w:rPr>
        <w:t>发送到</w:t>
      </w:r>
      <w:r w:rsidR="0052172F">
        <w:rPr>
          <w:rFonts w:hint="eastAsia"/>
        </w:rPr>
        <w:t>Node A</w:t>
      </w:r>
      <w:r w:rsidR="0052172F">
        <w:rPr>
          <w:rFonts w:hint="eastAsia"/>
        </w:rPr>
        <w:t>，另一份通过</w:t>
      </w:r>
      <w:r w:rsidR="005529B8">
        <w:rPr>
          <w:rFonts w:hint="eastAsia"/>
        </w:rPr>
        <w:t>LSP</w:t>
      </w:r>
      <w:r w:rsidR="0052172F">
        <w:rPr>
          <w:rFonts w:hint="eastAsia"/>
        </w:rPr>
        <w:t xml:space="preserve"> P1</w:t>
      </w:r>
      <w:r w:rsidR="0052172F">
        <w:rPr>
          <w:rFonts w:hint="eastAsia"/>
        </w:rPr>
        <w:t>发送到</w:t>
      </w:r>
      <w:r w:rsidR="0052172F">
        <w:rPr>
          <w:rFonts w:hint="eastAsia"/>
        </w:rPr>
        <w:t>Node B</w:t>
      </w:r>
      <w:r w:rsidR="0052172F">
        <w:rPr>
          <w:rFonts w:hint="eastAsia"/>
        </w:rPr>
        <w:t>。这样</w:t>
      </w:r>
      <w:r w:rsidR="0052172F">
        <w:rPr>
          <w:rFonts w:hint="eastAsia"/>
        </w:rPr>
        <w:t>PC1</w:t>
      </w:r>
      <w:r w:rsidR="0052172F">
        <w:rPr>
          <w:rFonts w:hint="eastAsia"/>
        </w:rPr>
        <w:t>会收到两份流量，</w:t>
      </w:r>
      <w:r w:rsidR="0052172F">
        <w:rPr>
          <w:rFonts w:hint="eastAsia"/>
        </w:rPr>
        <w:t>PC1</w:t>
      </w:r>
      <w:r w:rsidR="0052172F">
        <w:rPr>
          <w:rFonts w:hint="eastAsia"/>
        </w:rPr>
        <w:t>使用</w:t>
      </w:r>
      <w:r w:rsidR="0052172F">
        <w:rPr>
          <w:rFonts w:hint="eastAsia"/>
        </w:rPr>
        <w:t>LAG 1:1</w:t>
      </w:r>
      <w:r w:rsidR="0052172F">
        <w:rPr>
          <w:rFonts w:hint="eastAsia"/>
        </w:rPr>
        <w:t>技术，丢弃其中</w:t>
      </w:r>
      <w:r w:rsidR="0052172F">
        <w:rPr>
          <w:rFonts w:hint="eastAsia"/>
        </w:rPr>
        <w:t>N</w:t>
      </w:r>
      <w:r w:rsidR="0052172F">
        <w:t>o</w:t>
      </w:r>
      <w:r w:rsidR="0052172F">
        <w:rPr>
          <w:rFonts w:hint="eastAsia"/>
        </w:rPr>
        <w:t>de</w:t>
      </w:r>
      <w:r w:rsidR="005529B8">
        <w:rPr>
          <w:rFonts w:hint="eastAsia"/>
        </w:rPr>
        <w:t xml:space="preserve"> </w:t>
      </w:r>
      <w:r w:rsidR="0052172F">
        <w:rPr>
          <w:rFonts w:hint="eastAsia"/>
        </w:rPr>
        <w:t>B</w:t>
      </w:r>
      <w:r w:rsidR="0052172F">
        <w:rPr>
          <w:rFonts w:hint="eastAsia"/>
        </w:rPr>
        <w:t>来的一份，从而完成报文接收。</w:t>
      </w:r>
    </w:p>
    <w:p w:rsidR="005470AA" w:rsidRDefault="0052172F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Node A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之间的链路发生故障后</w:t>
      </w:r>
      <w:r w:rsidR="005529B8">
        <w:rPr>
          <w:rFonts w:hint="eastAsia"/>
        </w:rPr>
        <w:t>，只需要</w:t>
      </w:r>
      <w:r w:rsidR="005529B8">
        <w:rPr>
          <w:rFonts w:hint="eastAsia"/>
        </w:rPr>
        <w:t>PC1</w:t>
      </w:r>
      <w:r w:rsidR="005529B8">
        <w:rPr>
          <w:rFonts w:hint="eastAsia"/>
        </w:rPr>
        <w:t>自己完成保护倒换即可，网络侧情况保持不变。</w:t>
      </w:r>
      <w:r w:rsidR="00EC7041">
        <w:rPr>
          <w:rFonts w:hint="eastAsia"/>
        </w:rPr>
        <w:t>该方案的端到端保护时间非常短，取决于</w:t>
      </w:r>
      <w:r w:rsidR="00EC7041">
        <w:rPr>
          <w:rFonts w:hint="eastAsia"/>
        </w:rPr>
        <w:t>PC1</w:t>
      </w:r>
      <w:r w:rsidR="00EC7041">
        <w:rPr>
          <w:rFonts w:hint="eastAsia"/>
        </w:rPr>
        <w:t>自己完成倒换的时间，网络侧</w:t>
      </w:r>
      <w:r w:rsidR="00F54C6E">
        <w:rPr>
          <w:rFonts w:hint="eastAsia"/>
        </w:rPr>
        <w:t>无需倒换，满足</w:t>
      </w:r>
      <w:r w:rsidR="00F54C6E">
        <w:rPr>
          <w:rFonts w:hint="eastAsia"/>
        </w:rPr>
        <w:t>50ms</w:t>
      </w:r>
      <w:r w:rsidR="00F54C6E">
        <w:rPr>
          <w:rFonts w:hint="eastAsia"/>
        </w:rPr>
        <w:t>倒换时间要求。</w:t>
      </w:r>
    </w:p>
    <w:p w:rsidR="005529B8" w:rsidRDefault="005529B8" w:rsidP="009B6695">
      <w:pPr>
        <w:pStyle w:val="3"/>
        <w:rPr>
          <w:rFonts w:hint="eastAsia"/>
        </w:rPr>
      </w:pPr>
      <w:r>
        <w:rPr>
          <w:rFonts w:hint="eastAsia"/>
        </w:rPr>
        <w:lastRenderedPageBreak/>
        <w:t>组播业务</w:t>
      </w:r>
    </w:p>
    <w:p w:rsidR="005529B8" w:rsidRDefault="005529B8" w:rsidP="009B6695">
      <w:pPr>
        <w:pStyle w:val="4"/>
        <w:rPr>
          <w:rFonts w:hint="eastAsia"/>
        </w:rPr>
      </w:pPr>
      <w:r>
        <w:rPr>
          <w:rFonts w:hint="eastAsia"/>
        </w:rPr>
        <w:t>组播网络可规划情况</w:t>
      </w:r>
    </w:p>
    <w:p w:rsidR="009B6695" w:rsidRDefault="009B6695" w:rsidP="009B6695">
      <w:pPr>
        <w:pStyle w:val="Body"/>
        <w:ind w:left="940" w:firstLine="0"/>
        <w:rPr>
          <w:rFonts w:hint="eastAsia"/>
        </w:rPr>
      </w:pPr>
      <w:r w:rsidRPr="009B6695">
        <w:drawing>
          <wp:inline distT="0" distB="0" distL="0" distR="0">
            <wp:extent cx="5943600" cy="3378600"/>
            <wp:effectExtent l="19050" t="0" r="0" b="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95" w:rsidRDefault="009B6695" w:rsidP="009B6695">
      <w:pPr>
        <w:pStyle w:val="Body"/>
        <w:ind w:firstLineChars="1900" w:firstLine="41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3.3.2 </w:t>
      </w:r>
      <w:r>
        <w:rPr>
          <w:rFonts w:hint="eastAsia"/>
        </w:rPr>
        <w:t>组播业务保护组播</w:t>
      </w:r>
      <w:r>
        <w:rPr>
          <w:rFonts w:hint="eastAsia"/>
        </w:rPr>
        <w:t>VPN</w:t>
      </w:r>
    </w:p>
    <w:p w:rsidR="005529B8" w:rsidRDefault="00DA1E16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组播业务可规划，是指终端要接收哪些组播流量是可以事先</w:t>
      </w:r>
      <w:r w:rsidR="009B6695">
        <w:rPr>
          <w:rFonts w:hint="eastAsia"/>
        </w:rPr>
        <w:t>由网络管理员</w:t>
      </w:r>
      <w:r w:rsidR="005529B8">
        <w:rPr>
          <w:rFonts w:hint="eastAsia"/>
        </w:rPr>
        <w:t>配置的，则建议使用如下</w:t>
      </w:r>
      <w:r w:rsidR="009B6695">
        <w:rPr>
          <w:rFonts w:hint="eastAsia"/>
        </w:rPr>
        <w:t>组播</w:t>
      </w:r>
      <w:r w:rsidR="009B6695">
        <w:rPr>
          <w:rFonts w:hint="eastAsia"/>
        </w:rPr>
        <w:t>VPN</w:t>
      </w:r>
      <w:r w:rsidR="005529B8">
        <w:rPr>
          <w:rFonts w:hint="eastAsia"/>
        </w:rPr>
        <w:t>方案：</w:t>
      </w:r>
    </w:p>
    <w:p w:rsidR="005529B8" w:rsidRDefault="005529B8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PC2</w:t>
      </w:r>
      <w:r>
        <w:rPr>
          <w:rFonts w:hint="eastAsia"/>
        </w:rPr>
        <w:t>为组播源，</w:t>
      </w:r>
      <w:r>
        <w:rPr>
          <w:rFonts w:hint="eastAsia"/>
        </w:rPr>
        <w:t>PC1</w:t>
      </w:r>
      <w:r>
        <w:rPr>
          <w:rFonts w:hint="eastAsia"/>
        </w:rPr>
        <w:t>为组播接收终端。在</w:t>
      </w:r>
      <w:r>
        <w:rPr>
          <w:rFonts w:hint="eastAsia"/>
        </w:rPr>
        <w:t>PTN</w:t>
      </w:r>
      <w:r>
        <w:rPr>
          <w:rFonts w:hint="eastAsia"/>
        </w:rPr>
        <w:t>节点</w:t>
      </w:r>
      <w:r>
        <w:rPr>
          <w:rFonts w:hint="eastAsia"/>
        </w:rPr>
        <w:t>Node D</w:t>
      </w:r>
      <w:r>
        <w:rPr>
          <w:rFonts w:hint="eastAsia"/>
        </w:rPr>
        <w:t>和</w:t>
      </w:r>
      <w:r>
        <w:rPr>
          <w:rFonts w:hint="eastAsia"/>
        </w:rPr>
        <w:t>Node C</w:t>
      </w:r>
      <w:r>
        <w:rPr>
          <w:rFonts w:hint="eastAsia"/>
        </w:rPr>
        <w:t>上分别配置组播</w:t>
      </w:r>
      <w:r>
        <w:rPr>
          <w:rFonts w:hint="eastAsia"/>
        </w:rPr>
        <w:t>VPN</w:t>
      </w:r>
      <w:r>
        <w:rPr>
          <w:rFonts w:hint="eastAsia"/>
        </w:rPr>
        <w:t>业务，比如在</w:t>
      </w:r>
      <w:r>
        <w:rPr>
          <w:rFonts w:hint="eastAsia"/>
        </w:rPr>
        <w:t>Node D</w:t>
      </w:r>
      <w:r>
        <w:rPr>
          <w:rFonts w:hint="eastAsia"/>
        </w:rPr>
        <w:t>上分别配置</w:t>
      </w:r>
      <w:r>
        <w:rPr>
          <w:rFonts w:hint="eastAsia"/>
        </w:rPr>
        <w:t>VC W1</w:t>
      </w:r>
      <w:r>
        <w:rPr>
          <w:rFonts w:hint="eastAsia"/>
        </w:rPr>
        <w:t>从</w:t>
      </w:r>
      <w:r>
        <w:rPr>
          <w:rFonts w:hint="eastAsia"/>
        </w:rPr>
        <w:t>Node D</w:t>
      </w:r>
      <w:r>
        <w:rPr>
          <w:rFonts w:hint="eastAsia"/>
        </w:rPr>
        <w:t>到</w:t>
      </w:r>
      <w:r>
        <w:rPr>
          <w:rFonts w:hint="eastAsia"/>
        </w:rPr>
        <w:t>Node A</w:t>
      </w:r>
      <w:r>
        <w:rPr>
          <w:rFonts w:hint="eastAsia"/>
        </w:rPr>
        <w:t>，配置</w:t>
      </w:r>
      <w:r>
        <w:rPr>
          <w:rFonts w:hint="eastAsia"/>
        </w:rPr>
        <w:t>VC P1</w:t>
      </w:r>
      <w:r>
        <w:rPr>
          <w:rFonts w:hint="eastAsia"/>
        </w:rPr>
        <w:t>从</w:t>
      </w:r>
      <w:r>
        <w:rPr>
          <w:rFonts w:hint="eastAsia"/>
        </w:rPr>
        <w:t>Node D</w:t>
      </w:r>
      <w:r>
        <w:rPr>
          <w:rFonts w:hint="eastAsia"/>
        </w:rPr>
        <w:t>到</w:t>
      </w:r>
      <w:r>
        <w:rPr>
          <w:rFonts w:hint="eastAsia"/>
        </w:rPr>
        <w:t>Node B</w:t>
      </w:r>
      <w:r>
        <w:rPr>
          <w:rFonts w:hint="eastAsia"/>
        </w:rPr>
        <w:t>，组播业务通过</w:t>
      </w:r>
      <w:r>
        <w:rPr>
          <w:rFonts w:hint="eastAsia"/>
        </w:rPr>
        <w:t>VC W1</w:t>
      </w:r>
      <w:r>
        <w:rPr>
          <w:rFonts w:hint="eastAsia"/>
        </w:rPr>
        <w:t>和</w:t>
      </w:r>
      <w:r>
        <w:rPr>
          <w:rFonts w:hint="eastAsia"/>
        </w:rPr>
        <w:t>VC P1</w:t>
      </w:r>
      <w:r>
        <w:rPr>
          <w:rFonts w:hint="eastAsia"/>
        </w:rPr>
        <w:t>发送两份流量到目的终端。假设</w:t>
      </w:r>
      <w:r>
        <w:rPr>
          <w:rFonts w:hint="eastAsia"/>
        </w:rPr>
        <w:t>PC2</w:t>
      </w:r>
      <w:r>
        <w:rPr>
          <w:rFonts w:hint="eastAsia"/>
        </w:rPr>
        <w:t>发送组播流量到</w:t>
      </w:r>
      <w:r>
        <w:rPr>
          <w:rFonts w:hint="eastAsia"/>
        </w:rPr>
        <w:t>Node D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 D</w:t>
      </w:r>
      <w:r>
        <w:rPr>
          <w:rFonts w:hint="eastAsia"/>
        </w:rPr>
        <w:t>通过组播路由查找，然后把流量复制成两份，分别通过</w:t>
      </w:r>
      <w:r>
        <w:rPr>
          <w:rFonts w:hint="eastAsia"/>
        </w:rPr>
        <w:t>VC W1</w:t>
      </w:r>
      <w:r>
        <w:rPr>
          <w:rFonts w:hint="eastAsia"/>
        </w:rPr>
        <w:t>发往</w:t>
      </w:r>
      <w:r>
        <w:rPr>
          <w:rFonts w:hint="eastAsia"/>
        </w:rPr>
        <w:t>Node A</w:t>
      </w:r>
      <w:r>
        <w:rPr>
          <w:rFonts w:hint="eastAsia"/>
        </w:rPr>
        <w:t>和通过</w:t>
      </w:r>
      <w:r>
        <w:rPr>
          <w:rFonts w:hint="eastAsia"/>
        </w:rPr>
        <w:t>VC P1</w:t>
      </w:r>
      <w:r>
        <w:rPr>
          <w:rFonts w:hint="eastAsia"/>
        </w:rPr>
        <w:t>发送</w:t>
      </w:r>
      <w:r>
        <w:rPr>
          <w:rFonts w:hint="eastAsia"/>
        </w:rPr>
        <w:t>Node B</w:t>
      </w:r>
      <w:r>
        <w:rPr>
          <w:rFonts w:hint="eastAsia"/>
        </w:rPr>
        <w:t>，</w:t>
      </w:r>
      <w:r>
        <w:rPr>
          <w:rFonts w:hint="eastAsia"/>
        </w:rPr>
        <w:t>PC1</w:t>
      </w:r>
      <w:r>
        <w:rPr>
          <w:rFonts w:hint="eastAsia"/>
        </w:rPr>
        <w:t>使用</w:t>
      </w:r>
      <w:r>
        <w:rPr>
          <w:rFonts w:hint="eastAsia"/>
        </w:rPr>
        <w:t>LAG 1:1</w:t>
      </w:r>
      <w:r>
        <w:rPr>
          <w:rFonts w:hint="eastAsia"/>
        </w:rPr>
        <w:t>技术，丢弃其中一份即可。</w:t>
      </w:r>
    </w:p>
    <w:p w:rsidR="005529B8" w:rsidRDefault="005529B8" w:rsidP="00F54C6E">
      <w:pPr>
        <w:pStyle w:val="Body"/>
        <w:ind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Node A</w:t>
      </w:r>
      <w:r>
        <w:rPr>
          <w:rFonts w:hint="eastAsia"/>
        </w:rPr>
        <w:t>和</w:t>
      </w:r>
      <w:r>
        <w:rPr>
          <w:rFonts w:hint="eastAsia"/>
        </w:rPr>
        <w:t>PC1</w:t>
      </w:r>
      <w:r>
        <w:rPr>
          <w:rFonts w:hint="eastAsia"/>
        </w:rPr>
        <w:t>之间的节点发生故障后，只需</w:t>
      </w:r>
      <w:r>
        <w:rPr>
          <w:rFonts w:hint="eastAsia"/>
        </w:rPr>
        <w:t>PC1</w:t>
      </w:r>
      <w:r>
        <w:rPr>
          <w:rFonts w:hint="eastAsia"/>
        </w:rPr>
        <w:t>完成保护倒换即可。</w:t>
      </w:r>
      <w:r w:rsidR="00F54C6E">
        <w:rPr>
          <w:rFonts w:hint="eastAsia"/>
        </w:rPr>
        <w:t>该方案的端到端保护时间非常短，取决于</w:t>
      </w:r>
      <w:r w:rsidR="00F54C6E">
        <w:rPr>
          <w:rFonts w:hint="eastAsia"/>
        </w:rPr>
        <w:t>PC1</w:t>
      </w:r>
      <w:r w:rsidR="00F54C6E">
        <w:rPr>
          <w:rFonts w:hint="eastAsia"/>
        </w:rPr>
        <w:t>自己完成倒换的时间，网络侧无需倒换，满足</w:t>
      </w:r>
      <w:r w:rsidR="00F54C6E">
        <w:rPr>
          <w:rFonts w:hint="eastAsia"/>
        </w:rPr>
        <w:t>50ms</w:t>
      </w:r>
      <w:r w:rsidR="00F54C6E">
        <w:rPr>
          <w:rFonts w:hint="eastAsia"/>
        </w:rPr>
        <w:t>倒换时间要求。</w:t>
      </w:r>
    </w:p>
    <w:p w:rsidR="005529B8" w:rsidRDefault="00DA1E16" w:rsidP="009B6695">
      <w:pPr>
        <w:pStyle w:val="4"/>
        <w:rPr>
          <w:rFonts w:hint="eastAsia"/>
          <w:lang w:eastAsia="zh-CN"/>
        </w:rPr>
      </w:pPr>
      <w:r>
        <w:rPr>
          <w:rFonts w:hint="eastAsia"/>
        </w:rPr>
        <w:lastRenderedPageBreak/>
        <w:t>组播</w:t>
      </w:r>
      <w:r w:rsidR="005529B8">
        <w:rPr>
          <w:rFonts w:hint="eastAsia"/>
        </w:rPr>
        <w:t>网络不可规划</w:t>
      </w:r>
    </w:p>
    <w:p w:rsidR="009B6695" w:rsidRDefault="009B6695" w:rsidP="009B6695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43600" cy="3109024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95" w:rsidRPr="009B6695" w:rsidRDefault="009B6695" w:rsidP="009B66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3.3.2.2 </w:t>
      </w:r>
      <w:r>
        <w:rPr>
          <w:rFonts w:hint="eastAsia"/>
          <w:lang w:eastAsia="zh-CN"/>
        </w:rPr>
        <w:t>组播业务保护</w:t>
      </w:r>
      <w:r>
        <w:rPr>
          <w:rFonts w:hint="eastAsia"/>
          <w:lang w:eastAsia="zh-CN"/>
        </w:rPr>
        <w:t>VPLS</w:t>
      </w:r>
    </w:p>
    <w:p w:rsidR="005529B8" w:rsidRDefault="00DA1E16" w:rsidP="005529B8">
      <w:pPr>
        <w:pStyle w:val="Body"/>
        <w:ind w:left="220" w:firstLine="0"/>
        <w:rPr>
          <w:rFonts w:hint="eastAsia"/>
        </w:rPr>
      </w:pPr>
      <w:r>
        <w:rPr>
          <w:rFonts w:hint="eastAsia"/>
        </w:rPr>
        <w:t>组播网络不可规划是指，终端要接收哪些组播流量</w:t>
      </w:r>
      <w:r w:rsidR="009B6695">
        <w:rPr>
          <w:rFonts w:hint="eastAsia"/>
        </w:rPr>
        <w:t>事先</w:t>
      </w:r>
      <w:r>
        <w:rPr>
          <w:rFonts w:hint="eastAsia"/>
        </w:rPr>
        <w:t>不能规划，其</w:t>
      </w:r>
      <w:r w:rsidR="009B6695">
        <w:rPr>
          <w:rFonts w:hint="eastAsia"/>
        </w:rPr>
        <w:t>是否接收某指定组播流量由</w:t>
      </w:r>
      <w:r w:rsidR="009B6695">
        <w:rPr>
          <w:rFonts w:hint="eastAsia"/>
        </w:rPr>
        <w:t>PC</w:t>
      </w:r>
      <w:r w:rsidR="009B6695">
        <w:rPr>
          <w:rFonts w:hint="eastAsia"/>
        </w:rPr>
        <w:t>用户自己决定，该情况建议使用如下方案：</w:t>
      </w:r>
    </w:p>
    <w:p w:rsidR="009B6695" w:rsidRDefault="009B6695" w:rsidP="005529B8">
      <w:pPr>
        <w:pStyle w:val="Body"/>
        <w:ind w:left="220" w:firstLine="0"/>
        <w:rPr>
          <w:rFonts w:hint="eastAsia"/>
        </w:rPr>
      </w:pPr>
      <w:r>
        <w:rPr>
          <w:rFonts w:hint="eastAsia"/>
        </w:rPr>
        <w:t>假设组播源为</w:t>
      </w:r>
      <w:r>
        <w:rPr>
          <w:rFonts w:hint="eastAsia"/>
        </w:rPr>
        <w:t>PC2</w:t>
      </w:r>
      <w:r>
        <w:rPr>
          <w:rFonts w:hint="eastAsia"/>
        </w:rPr>
        <w:t>，</w:t>
      </w:r>
      <w:r>
        <w:rPr>
          <w:rFonts w:hint="eastAsia"/>
        </w:rPr>
        <w:t>PC1</w:t>
      </w:r>
      <w:r>
        <w:rPr>
          <w:rFonts w:hint="eastAsia"/>
        </w:rPr>
        <w:t>可动态加入</w:t>
      </w:r>
      <w:r>
        <w:rPr>
          <w:rFonts w:hint="eastAsia"/>
        </w:rPr>
        <w:t>PC2</w:t>
      </w:r>
      <w:r>
        <w:rPr>
          <w:rFonts w:hint="eastAsia"/>
        </w:rPr>
        <w:t>上的组播。在</w:t>
      </w:r>
      <w:r>
        <w:rPr>
          <w:rFonts w:hint="eastAsia"/>
        </w:rPr>
        <w:t>PTN</w:t>
      </w:r>
      <w:r>
        <w:rPr>
          <w:rFonts w:hint="eastAsia"/>
        </w:rPr>
        <w:t>节点</w:t>
      </w:r>
      <w:r>
        <w:rPr>
          <w:rFonts w:hint="eastAsia"/>
        </w:rPr>
        <w:t>Node D</w:t>
      </w:r>
      <w:r>
        <w:rPr>
          <w:rFonts w:hint="eastAsia"/>
        </w:rPr>
        <w:t>和</w:t>
      </w:r>
      <w:r>
        <w:rPr>
          <w:rFonts w:hint="eastAsia"/>
        </w:rPr>
        <w:t>Node C</w:t>
      </w:r>
      <w:r>
        <w:rPr>
          <w:rFonts w:hint="eastAsia"/>
        </w:rPr>
        <w:t>上分别配置</w:t>
      </w:r>
      <w:r>
        <w:rPr>
          <w:rFonts w:hint="eastAsia"/>
        </w:rPr>
        <w:t>MPLS VPLS</w:t>
      </w:r>
      <w:r>
        <w:rPr>
          <w:rFonts w:hint="eastAsia"/>
        </w:rPr>
        <w:t>实例。以</w:t>
      </w:r>
      <w:r>
        <w:rPr>
          <w:rFonts w:hint="eastAsia"/>
        </w:rPr>
        <w:t>Node D</w:t>
      </w:r>
      <w:r>
        <w:rPr>
          <w:rFonts w:hint="eastAsia"/>
        </w:rPr>
        <w:t>举例，配置</w:t>
      </w:r>
      <w:r>
        <w:rPr>
          <w:rFonts w:hint="eastAsia"/>
        </w:rPr>
        <w:t>VPLS</w:t>
      </w: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VPLS</w:t>
      </w:r>
      <w:r>
        <w:rPr>
          <w:rFonts w:hint="eastAsia"/>
        </w:rPr>
        <w:t>实例内使能</w:t>
      </w:r>
      <w:r>
        <w:rPr>
          <w:rFonts w:hint="eastAsia"/>
        </w:rPr>
        <w:t>IGMP Snooping</w:t>
      </w:r>
      <w:r>
        <w:rPr>
          <w:rFonts w:hint="eastAsia"/>
        </w:rPr>
        <w:t>，配置</w:t>
      </w:r>
      <w:r>
        <w:rPr>
          <w:rFonts w:hint="eastAsia"/>
        </w:rPr>
        <w:t>PW W1</w:t>
      </w:r>
      <w:r>
        <w:rPr>
          <w:rFonts w:hint="eastAsia"/>
        </w:rPr>
        <w:t>从</w:t>
      </w:r>
      <w:r>
        <w:rPr>
          <w:rFonts w:hint="eastAsia"/>
        </w:rPr>
        <w:t>Node D</w:t>
      </w:r>
      <w:r>
        <w:rPr>
          <w:rFonts w:hint="eastAsia"/>
        </w:rPr>
        <w:t>到</w:t>
      </w:r>
      <w:r>
        <w:rPr>
          <w:rFonts w:hint="eastAsia"/>
        </w:rPr>
        <w:t>Node A</w:t>
      </w:r>
      <w:r>
        <w:rPr>
          <w:rFonts w:hint="eastAsia"/>
        </w:rPr>
        <w:t>，配置</w:t>
      </w:r>
      <w:r>
        <w:rPr>
          <w:rFonts w:hint="eastAsia"/>
        </w:rPr>
        <w:t>PW P1</w:t>
      </w:r>
      <w:r>
        <w:rPr>
          <w:rFonts w:hint="eastAsia"/>
        </w:rPr>
        <w:t>从</w:t>
      </w:r>
      <w:r>
        <w:rPr>
          <w:rFonts w:hint="eastAsia"/>
        </w:rPr>
        <w:t>Node D</w:t>
      </w:r>
      <w:r>
        <w:rPr>
          <w:rFonts w:hint="eastAsia"/>
        </w:rPr>
        <w:t>到</w:t>
      </w:r>
      <w:r>
        <w:rPr>
          <w:rFonts w:hint="eastAsia"/>
        </w:rPr>
        <w:t>Node B</w:t>
      </w:r>
      <w:r>
        <w:rPr>
          <w:rFonts w:hint="eastAsia"/>
        </w:rPr>
        <w:t>。当</w:t>
      </w:r>
      <w:r>
        <w:rPr>
          <w:rFonts w:hint="eastAsia"/>
        </w:rPr>
        <w:t>PC1</w:t>
      </w:r>
      <w:r w:rsidR="00EC7041">
        <w:rPr>
          <w:rFonts w:hint="eastAsia"/>
        </w:rPr>
        <w:t>发出</w:t>
      </w:r>
      <w:r w:rsidR="00EC7041">
        <w:rPr>
          <w:rFonts w:hint="eastAsia"/>
        </w:rPr>
        <w:t>report</w:t>
      </w:r>
      <w:r w:rsidR="00EC7041">
        <w:rPr>
          <w:rFonts w:hint="eastAsia"/>
        </w:rPr>
        <w:t>要加入</w:t>
      </w:r>
      <w:r w:rsidR="00EC7041">
        <w:rPr>
          <w:rFonts w:hint="eastAsia"/>
        </w:rPr>
        <w:t>PC2</w:t>
      </w:r>
      <w:r w:rsidR="00EC7041">
        <w:rPr>
          <w:rFonts w:hint="eastAsia"/>
        </w:rPr>
        <w:t>的某组播后，通过</w:t>
      </w:r>
      <w:r w:rsidR="00EC7041">
        <w:rPr>
          <w:rFonts w:hint="eastAsia"/>
        </w:rPr>
        <w:t>IGMP Snooping</w:t>
      </w:r>
      <w:r w:rsidR="00EC7041">
        <w:rPr>
          <w:rFonts w:hint="eastAsia"/>
        </w:rPr>
        <w:t>，在</w:t>
      </w:r>
      <w:r w:rsidR="00EC7041">
        <w:rPr>
          <w:rFonts w:hint="eastAsia"/>
        </w:rPr>
        <w:t>PTN</w:t>
      </w:r>
      <w:r w:rsidR="00EC7041">
        <w:rPr>
          <w:rFonts w:hint="eastAsia"/>
        </w:rPr>
        <w:t>网络内形成组播树。当</w:t>
      </w:r>
      <w:r w:rsidR="00EC7041">
        <w:rPr>
          <w:rFonts w:hint="eastAsia"/>
        </w:rPr>
        <w:t>Node A</w:t>
      </w:r>
      <w:r w:rsidR="00EC7041">
        <w:rPr>
          <w:rFonts w:hint="eastAsia"/>
        </w:rPr>
        <w:t>与</w:t>
      </w:r>
      <w:r w:rsidR="00EC7041">
        <w:rPr>
          <w:rFonts w:hint="eastAsia"/>
        </w:rPr>
        <w:t>PC1</w:t>
      </w:r>
      <w:r w:rsidR="00EC7041">
        <w:rPr>
          <w:rFonts w:hint="eastAsia"/>
        </w:rPr>
        <w:t>之间的链路发生故障后，则</w:t>
      </w:r>
      <w:r w:rsidR="00EC7041">
        <w:rPr>
          <w:rFonts w:hint="eastAsia"/>
        </w:rPr>
        <w:t>Node A</w:t>
      </w:r>
      <w:r w:rsidR="00EC7041">
        <w:rPr>
          <w:rFonts w:hint="eastAsia"/>
        </w:rPr>
        <w:t>节点向</w:t>
      </w:r>
      <w:r w:rsidR="00EC7041">
        <w:rPr>
          <w:rFonts w:hint="eastAsia"/>
        </w:rPr>
        <w:t>VPLS</w:t>
      </w:r>
      <w:r w:rsidR="00EC7041">
        <w:rPr>
          <w:rFonts w:hint="eastAsia"/>
        </w:rPr>
        <w:t>网络发出</w:t>
      </w:r>
      <w:r w:rsidR="00EC7041">
        <w:rPr>
          <w:rFonts w:hint="eastAsia"/>
        </w:rPr>
        <w:t>OAM SF</w:t>
      </w:r>
      <w:r w:rsidR="00EC7041">
        <w:rPr>
          <w:rFonts w:hint="eastAsia"/>
        </w:rPr>
        <w:t>消息，</w:t>
      </w:r>
      <w:r w:rsidR="00EC7041">
        <w:rPr>
          <w:rFonts w:hint="eastAsia"/>
        </w:rPr>
        <w:t>Node D</w:t>
      </w:r>
      <w:r w:rsidR="00EC7041">
        <w:rPr>
          <w:rFonts w:hint="eastAsia"/>
        </w:rPr>
        <w:t>收到</w:t>
      </w:r>
      <w:r w:rsidR="00EC7041">
        <w:rPr>
          <w:rFonts w:hint="eastAsia"/>
        </w:rPr>
        <w:t>SF</w:t>
      </w:r>
      <w:r w:rsidR="00EC7041">
        <w:rPr>
          <w:rFonts w:hint="eastAsia"/>
        </w:rPr>
        <w:t>消息后，在该</w:t>
      </w:r>
      <w:r w:rsidR="00EC7041">
        <w:rPr>
          <w:rFonts w:hint="eastAsia"/>
        </w:rPr>
        <w:t>VPLS</w:t>
      </w:r>
      <w:r w:rsidR="00EC7041">
        <w:rPr>
          <w:rFonts w:hint="eastAsia"/>
        </w:rPr>
        <w:t>内</w:t>
      </w:r>
      <w:r w:rsidR="00EC7041">
        <w:rPr>
          <w:rFonts w:hint="eastAsia"/>
        </w:rPr>
        <w:t>flush</w:t>
      </w:r>
      <w:r w:rsidR="00EC7041">
        <w:rPr>
          <w:rFonts w:hint="eastAsia"/>
        </w:rPr>
        <w:t>组播</w:t>
      </w:r>
      <w:r w:rsidR="00EC7041">
        <w:rPr>
          <w:rFonts w:hint="eastAsia"/>
        </w:rPr>
        <w:t>MAC</w:t>
      </w:r>
      <w:r w:rsidR="00EC7041">
        <w:rPr>
          <w:rFonts w:hint="eastAsia"/>
        </w:rPr>
        <w:t>，组播流量立即变成广播，</w:t>
      </w:r>
      <w:r w:rsidR="00EC7041">
        <w:rPr>
          <w:rFonts w:hint="eastAsia"/>
        </w:rPr>
        <w:t>Node B</w:t>
      </w:r>
      <w:r w:rsidR="00EC7041">
        <w:rPr>
          <w:rFonts w:hint="eastAsia"/>
        </w:rPr>
        <w:t>随即收到该组播流量。同时</w:t>
      </w:r>
      <w:r w:rsidR="00EC7041">
        <w:rPr>
          <w:rFonts w:hint="eastAsia"/>
        </w:rPr>
        <w:t>PC1</w:t>
      </w:r>
      <w:r w:rsidR="00EC7041">
        <w:rPr>
          <w:rFonts w:hint="eastAsia"/>
        </w:rPr>
        <w:t>完成</w:t>
      </w:r>
      <w:r w:rsidR="00EC7041">
        <w:rPr>
          <w:rFonts w:hint="eastAsia"/>
        </w:rPr>
        <w:t>LAG</w:t>
      </w:r>
      <w:r w:rsidR="00EC7041">
        <w:rPr>
          <w:rFonts w:hint="eastAsia"/>
        </w:rPr>
        <w:t>倒换，保护完成。</w:t>
      </w:r>
    </w:p>
    <w:p w:rsidR="00F54C6E" w:rsidRPr="005529B8" w:rsidRDefault="00F54C6E" w:rsidP="005529B8">
      <w:pPr>
        <w:pStyle w:val="Body"/>
        <w:ind w:left="220" w:firstLine="0"/>
      </w:pPr>
      <w:r>
        <w:rPr>
          <w:rFonts w:hint="eastAsia"/>
        </w:rPr>
        <w:t>该保护方案的保护倒换时间取决于</w:t>
      </w:r>
      <w:r>
        <w:rPr>
          <w:rFonts w:hint="eastAsia"/>
        </w:rPr>
        <w:t>Node A</w:t>
      </w:r>
      <w:r>
        <w:rPr>
          <w:rFonts w:hint="eastAsia"/>
        </w:rPr>
        <w:t>检测出链路故障后，向</w:t>
      </w:r>
      <w:r>
        <w:rPr>
          <w:rFonts w:hint="eastAsia"/>
        </w:rPr>
        <w:t>Node D</w:t>
      </w:r>
      <w:r>
        <w:rPr>
          <w:rFonts w:hint="eastAsia"/>
        </w:rPr>
        <w:t>发出</w:t>
      </w:r>
      <w:r>
        <w:rPr>
          <w:rFonts w:hint="eastAsia"/>
        </w:rPr>
        <w:t>SF</w:t>
      </w:r>
      <w:r>
        <w:rPr>
          <w:rFonts w:hint="eastAsia"/>
        </w:rPr>
        <w:t>报文，</w:t>
      </w:r>
      <w:r>
        <w:rPr>
          <w:rFonts w:hint="eastAsia"/>
        </w:rPr>
        <w:t>Node D</w:t>
      </w:r>
      <w:r>
        <w:rPr>
          <w:rFonts w:hint="eastAsia"/>
        </w:rPr>
        <w:t>接收该</w:t>
      </w:r>
      <w:r>
        <w:rPr>
          <w:rFonts w:hint="eastAsia"/>
        </w:rPr>
        <w:t>SF</w:t>
      </w:r>
      <w:r>
        <w:rPr>
          <w:rFonts w:hint="eastAsia"/>
        </w:rPr>
        <w:t>报文并</w:t>
      </w:r>
      <w:r>
        <w:rPr>
          <w:rFonts w:hint="eastAsia"/>
        </w:rPr>
        <w:t>flush</w:t>
      </w:r>
      <w:r>
        <w:rPr>
          <w:rFonts w:hint="eastAsia"/>
        </w:rPr>
        <w:t>组播</w:t>
      </w:r>
      <w:r>
        <w:rPr>
          <w:rFonts w:hint="eastAsia"/>
        </w:rPr>
        <w:t>MAC</w:t>
      </w:r>
      <w:r>
        <w:rPr>
          <w:rFonts w:hint="eastAsia"/>
        </w:rPr>
        <w:t>，完成网络侧保护。该方案保护倒换时间不能满足</w:t>
      </w:r>
      <w:r>
        <w:rPr>
          <w:rFonts w:hint="eastAsia"/>
        </w:rPr>
        <w:t>50ms</w:t>
      </w:r>
      <w:r>
        <w:rPr>
          <w:rFonts w:hint="eastAsia"/>
        </w:rPr>
        <w:t>保护倒换需求，倒换时间在</w:t>
      </w:r>
      <w:r>
        <w:rPr>
          <w:rFonts w:hint="eastAsia"/>
        </w:rPr>
        <w:t>100ms~500ms</w:t>
      </w:r>
      <w:r>
        <w:rPr>
          <w:rFonts w:hint="eastAsia"/>
        </w:rPr>
        <w:t>之间。</w:t>
      </w:r>
    </w:p>
    <w:p w:rsidR="0012197C" w:rsidRDefault="0012197C" w:rsidP="0012197C">
      <w:pPr>
        <w:pStyle w:val="1"/>
        <w:rPr>
          <w:lang w:eastAsia="zh-CN"/>
        </w:rPr>
      </w:pPr>
      <w:bookmarkStart w:id="6" w:name="_Toc467156598"/>
      <w:r>
        <w:rPr>
          <w:rFonts w:hint="eastAsia"/>
          <w:lang w:eastAsia="zh-CN"/>
        </w:rPr>
        <w:lastRenderedPageBreak/>
        <w:t>附录</w:t>
      </w:r>
      <w:bookmarkEnd w:id="6"/>
    </w:p>
    <w:p w:rsidR="001C3987" w:rsidRPr="001C3987" w:rsidRDefault="001B4C89" w:rsidP="0052172F">
      <w:pPr>
        <w:pStyle w:val="Body"/>
      </w:pPr>
      <w:r>
        <w:rPr>
          <w:rFonts w:hint="eastAsia"/>
        </w:rPr>
        <w:t>无</w:t>
      </w:r>
    </w:p>
    <w:sectPr w:rsidR="001C3987" w:rsidRPr="001C3987" w:rsidSect="003661F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DE4" w:rsidRDefault="007F6DE4">
      <w:r>
        <w:separator/>
      </w:r>
    </w:p>
  </w:endnote>
  <w:endnote w:type="continuationSeparator" w:id="0">
    <w:p w:rsidR="007F6DE4" w:rsidRDefault="007F6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Default="005529B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Default="005529B8" w:rsidP="00F70715">
    <w:pPr>
      <w:pStyle w:val="a4"/>
      <w:tabs>
        <w:tab w:val="clear" w:pos="8640"/>
        <w:tab w:val="right" w:pos="9630"/>
      </w:tabs>
    </w:pPr>
    <w:r>
      <w:rPr>
        <w:noProof/>
      </w:rPr>
      <w:pict>
        <v:line id="_x0000_s2065" style="position:absolute;left:0;text-align:left;z-index:251656192" from="0,-1.65pt" to="481.4pt,-1.65pt" strokeweight="1.5pt"/>
      </w:pict>
    </w:r>
    <w:r>
      <w:t>Proprietary &amp; Confidential</w:t>
    </w:r>
    <w:r>
      <w:tab/>
    </w:r>
    <w:r>
      <w:rPr>
        <w:rStyle w:val="a5"/>
      </w:rPr>
      <w:tab/>
    </w:r>
    <w:fldSimple w:instr=" DOCPROPERTY  Company  \* MERGEFORMAT ">
      <w:r>
        <w:rPr>
          <w:rStyle w:val="a5"/>
        </w:rPr>
        <w:t>Centec Networks, Inc.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CB69DE">
    <w:pPr>
      <w:pStyle w:val="a4"/>
      <w:tabs>
        <w:tab w:val="clear" w:pos="8640"/>
        <w:tab w:val="right" w:pos="9630"/>
      </w:tabs>
      <w:rPr>
        <w:sz w:val="21"/>
        <w:szCs w:val="21"/>
        <w:lang w:eastAsia="zh-CN"/>
      </w:rPr>
    </w:pPr>
    <w:r>
      <w:rPr>
        <w:noProof/>
        <w:sz w:val="21"/>
        <w:szCs w:val="21"/>
      </w:rPr>
      <w:pict>
        <v:line id="_x0000_s2069" style="position:absolute;left:0;text-align:left;z-index:251660288" from="0,-1.65pt" to="481.4pt,-1.65pt" strokeweight="1.5pt"/>
      </w:pict>
    </w:r>
    <w:r w:rsidRPr="00412F6D">
      <w:rPr>
        <w:sz w:val="21"/>
        <w:szCs w:val="21"/>
      </w:rPr>
      <w:t>Proprietary &amp; Confidential</w:t>
    </w:r>
    <w:r w:rsidRPr="00412F6D">
      <w:rPr>
        <w:sz w:val="21"/>
        <w:szCs w:val="21"/>
      </w:rPr>
      <w:tab/>
    </w:r>
    <w:r w:rsidRPr="00412F6D">
      <w:rPr>
        <w:rStyle w:val="a5"/>
        <w:sz w:val="21"/>
        <w:szCs w:val="21"/>
      </w:rPr>
      <w:tab/>
    </w:r>
    <w:fldSimple w:instr=" DOCPROPERTY  Company  \* MERGEFORMAT ">
      <w:r>
        <w:rPr>
          <w:rStyle w:val="a5"/>
          <w:sz w:val="21"/>
          <w:szCs w:val="21"/>
        </w:rPr>
        <w:t>Centec Networks, Inc.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F70715">
    <w:pPr>
      <w:pStyle w:val="a4"/>
      <w:tabs>
        <w:tab w:val="clear" w:pos="8640"/>
        <w:tab w:val="right" w:pos="9630"/>
      </w:tabs>
      <w:rPr>
        <w:sz w:val="21"/>
        <w:szCs w:val="21"/>
      </w:rPr>
    </w:pPr>
    <w:r>
      <w:rPr>
        <w:noProof/>
        <w:sz w:val="21"/>
        <w:szCs w:val="21"/>
      </w:rPr>
      <w:pict>
        <v:line id="_x0000_s2070" style="position:absolute;left:0;text-align:left;z-index:251661312" from="0,-1.65pt" to="481.4pt,-1.65pt" strokeweight="1.5pt"/>
      </w:pict>
    </w:r>
    <w:r w:rsidRPr="00412F6D">
      <w:rPr>
        <w:sz w:val="21"/>
        <w:szCs w:val="21"/>
      </w:rPr>
      <w:t>Proprietary &amp; Confidential</w:t>
    </w:r>
    <w:r w:rsidRPr="00412F6D">
      <w:rPr>
        <w:sz w:val="21"/>
        <w:szCs w:val="21"/>
      </w:rPr>
      <w:tab/>
    </w:r>
    <w:r w:rsidRPr="00412F6D">
      <w:rPr>
        <w:rStyle w:val="a5"/>
        <w:sz w:val="21"/>
        <w:szCs w:val="21"/>
      </w:rPr>
      <w:tab/>
    </w:r>
    <w:fldSimple w:instr=" DOCPROPERTY  Company  \* MERGEFORMAT ">
      <w:r>
        <w:rPr>
          <w:rStyle w:val="a5"/>
          <w:sz w:val="21"/>
          <w:szCs w:val="21"/>
        </w:rPr>
        <w:t>Centec Networks, Inc.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F70715">
    <w:pPr>
      <w:pStyle w:val="a4"/>
      <w:tabs>
        <w:tab w:val="clear" w:pos="8640"/>
        <w:tab w:val="right" w:pos="9630"/>
      </w:tabs>
      <w:rPr>
        <w:sz w:val="21"/>
        <w:szCs w:val="21"/>
      </w:rPr>
    </w:pPr>
    <w:r>
      <w:rPr>
        <w:noProof/>
        <w:sz w:val="21"/>
        <w:szCs w:val="21"/>
      </w:rPr>
      <w:pict>
        <v:line id="_x0000_s2063" style="position:absolute;left:0;text-align:left;z-index:251655168" from="0,-1.65pt" to="481.4pt,-1.65pt" strokeweight="1.5pt"/>
      </w:pict>
    </w:r>
    <w:r w:rsidRPr="00412F6D">
      <w:rPr>
        <w:sz w:val="21"/>
        <w:szCs w:val="21"/>
      </w:rPr>
      <w:t>Proprietary &amp; Confidential</w:t>
    </w:r>
    <w:r w:rsidRPr="00412F6D">
      <w:rPr>
        <w:sz w:val="21"/>
        <w:szCs w:val="21"/>
      </w:rPr>
      <w:tab/>
      <w:t xml:space="preserve">Page </w:t>
    </w:r>
    <w:r w:rsidRPr="00412F6D">
      <w:rPr>
        <w:sz w:val="21"/>
        <w:szCs w:val="21"/>
      </w:rPr>
      <w:fldChar w:fldCharType="begin"/>
    </w:r>
    <w:r w:rsidRPr="00412F6D">
      <w:rPr>
        <w:sz w:val="21"/>
        <w:szCs w:val="21"/>
      </w:rPr>
      <w:instrText xml:space="preserve"> PAGE </w:instrText>
    </w:r>
    <w:r w:rsidRPr="00412F6D">
      <w:rPr>
        <w:sz w:val="21"/>
        <w:szCs w:val="21"/>
      </w:rPr>
      <w:fldChar w:fldCharType="separate"/>
    </w:r>
    <w:r w:rsidR="00F54C6E">
      <w:rPr>
        <w:noProof/>
        <w:sz w:val="21"/>
        <w:szCs w:val="21"/>
      </w:rPr>
      <w:t>6</w:t>
    </w:r>
    <w:r w:rsidRPr="00412F6D">
      <w:rPr>
        <w:sz w:val="21"/>
        <w:szCs w:val="21"/>
      </w:rPr>
      <w:fldChar w:fldCharType="end"/>
    </w:r>
    <w:r w:rsidRPr="00412F6D">
      <w:rPr>
        <w:rStyle w:val="a5"/>
        <w:sz w:val="21"/>
        <w:szCs w:val="21"/>
      </w:rPr>
      <w:tab/>
    </w:r>
    <w:fldSimple w:instr=" DOCPROPERTY  Company  \* MERGEFORMAT ">
      <w:r>
        <w:rPr>
          <w:rStyle w:val="a5"/>
          <w:sz w:val="21"/>
          <w:szCs w:val="21"/>
        </w:rPr>
        <w:t>Centec Networks, Inc.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DE4" w:rsidRDefault="007F6DE4">
      <w:r>
        <w:separator/>
      </w:r>
    </w:p>
  </w:footnote>
  <w:footnote w:type="continuationSeparator" w:id="0">
    <w:p w:rsidR="007F6DE4" w:rsidRDefault="007F6D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Default="005529B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412F6D">
    <w:pPr>
      <w:pStyle w:val="a3"/>
      <w:tabs>
        <w:tab w:val="clear" w:pos="4320"/>
        <w:tab w:val="clear" w:pos="8640"/>
        <w:tab w:val="right" w:pos="9630"/>
      </w:tabs>
      <w:wordWrap w:val="0"/>
      <w:jc w:val="right"/>
      <w:rPr>
        <w:sz w:val="21"/>
        <w:szCs w:val="21"/>
        <w:lang w:eastAsia="zh-CN"/>
      </w:rPr>
    </w:pPr>
    <w:fldSimple w:instr=" DOCPROPERTY  Title  \* MERGEFORMAT ">
      <w:r>
        <w:rPr>
          <w:sz w:val="21"/>
          <w:szCs w:val="21"/>
        </w:rPr>
        <w:t>Centec Software Development - Design</w:t>
      </w:r>
    </w:fldSimple>
    <w:r>
      <w:rPr>
        <w:noProof/>
        <w:sz w:val="21"/>
        <w:szCs w:val="21"/>
      </w:rPr>
      <w:pict>
        <v:line id="_x0000_s2066" style="position:absolute;left:0;text-align:left;z-index:251657216;mso-position-horizontal-relative:text;mso-position-vertical-relative:text" from="0,21.5pt" to="481.4pt,21.5pt" strokeweight="1.5pt"/>
      </w:pict>
    </w:r>
    <w:r w:rsidRPr="00412F6D">
      <w:rPr>
        <w:sz w:val="21"/>
        <w:szCs w:val="21"/>
      </w:rPr>
      <w:tab/>
    </w:r>
    <w:fldSimple w:instr=" DOCPROPERTY  CTC_Rev  \* MERGEFORMAT ">
      <w:r>
        <w:rPr>
          <w:sz w:val="21"/>
          <w:szCs w:val="21"/>
          <w:lang w:eastAsia="zh-CN"/>
        </w:rPr>
        <w:t>Revision 0.01</w:t>
      </w:r>
    </w:fldSimple>
    <w:r w:rsidRPr="00412F6D">
      <w:rPr>
        <w:rFonts w:hint="eastAsia"/>
        <w:sz w:val="21"/>
        <w:szCs w:val="21"/>
        <w:lang w:eastAsia="zh-CN"/>
      </w:rPr>
      <w:t xml:space="preserve"> </w:t>
    </w:r>
    <w:fldSimple w:instr=" DOCPROPERTY  CTC_SL  \* MERGEFORMAT ">
      <w:r>
        <w:rPr>
          <w:rFonts w:hint="eastAsia"/>
          <w:sz w:val="21"/>
          <w:szCs w:val="21"/>
          <w:lang w:eastAsia="zh-CN"/>
        </w:rPr>
        <w:t>内部公开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CB69DE">
    <w:pPr>
      <w:pStyle w:val="a3"/>
      <w:tabs>
        <w:tab w:val="clear" w:pos="4320"/>
        <w:tab w:val="clear" w:pos="8640"/>
        <w:tab w:val="right" w:pos="9630"/>
      </w:tabs>
      <w:jc w:val="right"/>
      <w:rPr>
        <w:sz w:val="21"/>
        <w:szCs w:val="21"/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-95250</wp:posOffset>
          </wp:positionV>
          <wp:extent cx="939165" cy="313055"/>
          <wp:effectExtent l="19050" t="0" r="0" b="0"/>
          <wp:wrapNone/>
          <wp:docPr id="20" name="图片 20" descr="logo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-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3130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F0A51">
      <w:rPr>
        <w:noProof/>
      </w:rPr>
      <w:pict>
        <v:line id="_x0000_s2067" style="position:absolute;left:0;text-align:left;z-index:251658240;mso-position-horizontal-relative:text;mso-position-vertical-relative:text" from="0,21.5pt" to="481.4pt,21.5pt" strokeweight="1.5pt"/>
      </w:pict>
    </w:r>
    <w:r>
      <w:tab/>
    </w:r>
    <w:r w:rsidRPr="00412F6D">
      <w:rPr>
        <w:rFonts w:hint="eastAsia"/>
        <w:sz w:val="21"/>
        <w:szCs w:val="21"/>
        <w:lang w:eastAsia="zh-CN"/>
      </w:rPr>
      <w:t>密级：</w:t>
    </w:r>
    <w:fldSimple w:instr=" DOCPROPERTY  CTC_SL  \* MERGEFORMAT ">
      <w:r>
        <w:rPr>
          <w:rFonts w:hint="eastAsia"/>
          <w:sz w:val="21"/>
          <w:szCs w:val="21"/>
          <w:lang w:eastAsia="zh-CN"/>
        </w:rPr>
        <w:t>内部公开</w:t>
      </w:r>
    </w:fldSimple>
  </w:p>
  <w:p w:rsidR="005529B8" w:rsidRDefault="005529B8" w:rsidP="00CB69DE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9B8" w:rsidRPr="00412F6D" w:rsidRDefault="005529B8" w:rsidP="00412F6D">
    <w:pPr>
      <w:pStyle w:val="a3"/>
      <w:tabs>
        <w:tab w:val="clear" w:pos="4320"/>
        <w:tab w:val="clear" w:pos="8640"/>
        <w:tab w:val="right" w:pos="9630"/>
      </w:tabs>
      <w:wordWrap w:val="0"/>
      <w:jc w:val="right"/>
      <w:rPr>
        <w:sz w:val="21"/>
        <w:szCs w:val="21"/>
        <w:lang w:eastAsia="zh-CN"/>
      </w:rPr>
    </w:pPr>
    <w:fldSimple w:instr=" DOCPROPERTY  Title  \* MERGEFORMAT ">
      <w:r>
        <w:rPr>
          <w:sz w:val="21"/>
          <w:szCs w:val="21"/>
        </w:rPr>
        <w:t xml:space="preserve">Centec Software Development - </w:t>
      </w:r>
      <w:r>
        <w:rPr>
          <w:rFonts w:hint="eastAsia"/>
          <w:sz w:val="21"/>
          <w:szCs w:val="21"/>
          <w:lang w:eastAsia="zh-CN"/>
        </w:rPr>
        <w:t>Research</w:t>
      </w:r>
    </w:fldSimple>
    <w:r>
      <w:rPr>
        <w:noProof/>
        <w:sz w:val="21"/>
        <w:szCs w:val="21"/>
      </w:rPr>
      <w:pict>
        <v:line id="_x0000_s2062" style="position:absolute;left:0;text-align:left;z-index:251654144;mso-position-horizontal-relative:text;mso-position-vertical-relative:text" from="0,21.5pt" to="481.4pt,21.5pt" strokeweight="1.5pt"/>
      </w:pict>
    </w:r>
    <w:r w:rsidRPr="00412F6D">
      <w:rPr>
        <w:sz w:val="21"/>
        <w:szCs w:val="21"/>
      </w:rPr>
      <w:tab/>
    </w:r>
    <w:fldSimple w:instr=" DOCPROPERTY  CTC_Rev  \* MERGEFORMAT ">
      <w:r>
        <w:rPr>
          <w:sz w:val="21"/>
          <w:szCs w:val="21"/>
          <w:lang w:eastAsia="zh-CN"/>
        </w:rPr>
        <w:t>Revision 0.01</w:t>
      </w:r>
    </w:fldSimple>
    <w:r w:rsidRPr="00412F6D">
      <w:rPr>
        <w:rFonts w:hint="eastAsia"/>
        <w:sz w:val="21"/>
        <w:szCs w:val="21"/>
        <w:lang w:eastAsia="zh-CN"/>
      </w:rPr>
      <w:t xml:space="preserve"> </w:t>
    </w:r>
    <w:fldSimple w:instr=" DOCPROPERTY  CTC_SL  \* MERGEFORMAT ">
      <w:r>
        <w:rPr>
          <w:rFonts w:hint="eastAsia"/>
          <w:sz w:val="21"/>
          <w:szCs w:val="21"/>
          <w:lang w:eastAsia="zh-CN"/>
        </w:rPr>
        <w:t>内部公开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0DCB"/>
    <w:multiLevelType w:val="hybridMultilevel"/>
    <w:tmpl w:val="C7E8A6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325649"/>
    <w:multiLevelType w:val="multilevel"/>
    <w:tmpl w:val="F94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B2900"/>
    <w:multiLevelType w:val="hybridMultilevel"/>
    <w:tmpl w:val="27B2634E"/>
    <w:lvl w:ilvl="0" w:tplc="6B308656">
      <w:start w:val="1"/>
      <w:numFmt w:val="bullet"/>
      <w:pStyle w:val="SubItemList"/>
      <w:lvlText w:val="−"/>
      <w:lvlJc w:val="left"/>
      <w:pPr>
        <w:tabs>
          <w:tab w:val="num" w:pos="1228"/>
        </w:tabs>
        <w:ind w:left="1229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289"/>
        </w:tabs>
        <w:ind w:left="289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709"/>
        </w:tabs>
        <w:ind w:left="709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129"/>
        </w:tabs>
        <w:ind w:left="1129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549"/>
        </w:tabs>
        <w:ind w:left="1549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cs="Wingdings" w:hint="default"/>
      </w:rPr>
    </w:lvl>
  </w:abstractNum>
  <w:abstractNum w:abstractNumId="3">
    <w:nsid w:val="10C3316E"/>
    <w:multiLevelType w:val="hybridMultilevel"/>
    <w:tmpl w:val="0A06E308"/>
    <w:lvl w:ilvl="0" w:tplc="832E1B48">
      <w:start w:val="1"/>
      <w:numFmt w:val="decimal"/>
      <w:lvlText w:val="(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4">
    <w:nsid w:val="171657A1"/>
    <w:multiLevelType w:val="multilevel"/>
    <w:tmpl w:val="57DE7114"/>
    <w:styleLink w:val="CTC1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84"/>
        <w:szCs w:val="8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314"/>
        </w:tabs>
        <w:ind w:left="1314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950"/>
        </w:tabs>
        <w:ind w:left="950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5">
    <w:nsid w:val="1DC25A04"/>
    <w:multiLevelType w:val="hybridMultilevel"/>
    <w:tmpl w:val="D50CD6BA"/>
    <w:lvl w:ilvl="0" w:tplc="A1FE1480">
      <w:start w:val="1"/>
      <w:numFmt w:val="decimal"/>
      <w:lvlText w:val="%1）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">
    <w:nsid w:val="1DCA0280"/>
    <w:multiLevelType w:val="hybridMultilevel"/>
    <w:tmpl w:val="8D2EAC60"/>
    <w:lvl w:ilvl="0" w:tplc="D6DC3D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4E81D0C"/>
    <w:multiLevelType w:val="hybridMultilevel"/>
    <w:tmpl w:val="2E503512"/>
    <w:lvl w:ilvl="0" w:tplc="42285C2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538EE018">
      <w:start w:val="3"/>
      <w:numFmt w:val="bullet"/>
      <w:lvlText w:val=""/>
      <w:lvlJc w:val="left"/>
      <w:pPr>
        <w:ind w:left="1000" w:hanging="360"/>
      </w:pPr>
      <w:rPr>
        <w:rFonts w:ascii="Wingdings" w:eastAsia="宋体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8">
    <w:nsid w:val="26891430"/>
    <w:multiLevelType w:val="hybridMultilevel"/>
    <w:tmpl w:val="C762A702"/>
    <w:lvl w:ilvl="0" w:tplc="3150274A">
      <w:start w:val="1"/>
      <w:numFmt w:val="decimal"/>
      <w:lvlText w:val="%1）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9">
    <w:nsid w:val="26B17D62"/>
    <w:multiLevelType w:val="multilevel"/>
    <w:tmpl w:val="DBD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5A1385"/>
    <w:multiLevelType w:val="hybridMultilevel"/>
    <w:tmpl w:val="11427288"/>
    <w:lvl w:ilvl="0" w:tplc="594E6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CF6493"/>
    <w:multiLevelType w:val="hybridMultilevel"/>
    <w:tmpl w:val="57AAB09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3EB97A21"/>
    <w:multiLevelType w:val="multilevel"/>
    <w:tmpl w:val="4358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178CC"/>
    <w:multiLevelType w:val="hybridMultilevel"/>
    <w:tmpl w:val="A3A0CCD8"/>
    <w:lvl w:ilvl="0" w:tplc="1C1C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7B1951"/>
    <w:multiLevelType w:val="hybridMultilevel"/>
    <w:tmpl w:val="29760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7DA26DF"/>
    <w:multiLevelType w:val="hybridMultilevel"/>
    <w:tmpl w:val="5916206C"/>
    <w:lvl w:ilvl="0" w:tplc="1CC62C38">
      <w:start w:val="1"/>
      <w:numFmt w:val="bullet"/>
      <w:pStyle w:val="CTC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415D65"/>
    <w:multiLevelType w:val="multilevel"/>
    <w:tmpl w:val="B786329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C06524F"/>
    <w:multiLevelType w:val="multilevel"/>
    <w:tmpl w:val="EF0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4D392C"/>
    <w:multiLevelType w:val="hybridMultilevel"/>
    <w:tmpl w:val="F1E6AE4A"/>
    <w:lvl w:ilvl="0" w:tplc="DB68BB38">
      <w:start w:val="1"/>
      <w:numFmt w:val="bullet"/>
      <w:lvlText w:val=""/>
      <w:lvlJc w:val="left"/>
      <w:pPr>
        <w:ind w:left="785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>
    <w:nsid w:val="567814D2"/>
    <w:multiLevelType w:val="multilevel"/>
    <w:tmpl w:val="CE4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C12528"/>
    <w:multiLevelType w:val="hybridMultilevel"/>
    <w:tmpl w:val="28B656E4"/>
    <w:lvl w:ilvl="0" w:tplc="A42A5D48">
      <w:start w:val="1"/>
      <w:numFmt w:val="decimal"/>
      <w:lvlText w:val="（%1）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>
    <w:nsid w:val="5E02482F"/>
    <w:multiLevelType w:val="hybridMultilevel"/>
    <w:tmpl w:val="B8F66C1A"/>
    <w:lvl w:ilvl="0" w:tplc="118472B2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4777721"/>
    <w:multiLevelType w:val="multilevel"/>
    <w:tmpl w:val="E3A6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704F34"/>
    <w:multiLevelType w:val="hybridMultilevel"/>
    <w:tmpl w:val="9BF6C28A"/>
    <w:lvl w:ilvl="0" w:tplc="7A50E682">
      <w:start w:val="1"/>
      <w:numFmt w:val="decimal"/>
      <w:lvlText w:val="（%1）"/>
      <w:lvlJc w:val="left"/>
      <w:pPr>
        <w:ind w:left="101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4">
    <w:nsid w:val="70BA6A32"/>
    <w:multiLevelType w:val="hybridMultilevel"/>
    <w:tmpl w:val="472A72CE"/>
    <w:lvl w:ilvl="0" w:tplc="01E40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C6205B"/>
    <w:multiLevelType w:val="hybridMultilevel"/>
    <w:tmpl w:val="83ACF118"/>
    <w:lvl w:ilvl="0" w:tplc="2854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F65615"/>
    <w:multiLevelType w:val="multilevel"/>
    <w:tmpl w:val="3AC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1.%2 "/>
        <w:lvlJc w:val="left"/>
        <w:pPr>
          <w:ind w:left="0" w:firstLine="0"/>
        </w:pPr>
        <w:rPr>
          <w:rFonts w:ascii="Book Antiqua" w:eastAsia="黑体" w:hAnsi="Book Antiqua" w:cs="Book Antiqua" w:hint="default"/>
          <w:b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spacing w:val="0"/>
          <w:kern w:val="0"/>
          <w:sz w:val="36"/>
          <w:szCs w:val="36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 "/>
        <w:lvlJc w:val="left"/>
        <w:pPr>
          <w:ind w:left="0" w:firstLine="0"/>
        </w:pPr>
        <w:rPr>
          <w:rFonts w:ascii="Book Antiqua" w:eastAsia="黑体" w:hAnsi="Book Antiqua" w:cs="Book Antiqua" w:hint="default"/>
          <w:b/>
          <w:bCs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kern w:val="0"/>
          <w:sz w:val="32"/>
          <w:szCs w:val="32"/>
          <w:vertAlign w:val="baseline"/>
        </w:rPr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265"/>
          </w:tabs>
          <w:ind w:left="1265" w:hanging="425"/>
        </w:pPr>
        <w:rPr>
          <w:rFonts w:ascii="Times New Roman" w:hAnsi="Times New Roman" w:cs="Book Antiqua" w:hint="default"/>
          <w:b w:val="0"/>
          <w:bCs/>
          <w:i w:val="0"/>
          <w:iCs w:val="0"/>
          <w:sz w:val="21"/>
          <w:szCs w:val="21"/>
          <w:u w:val="none"/>
        </w:rPr>
      </w:lvl>
    </w:lvlOverride>
  </w:num>
  <w:num w:numId="5">
    <w:abstractNumId w:val="11"/>
  </w:num>
  <w:num w:numId="6">
    <w:abstractNumId w:val="18"/>
  </w:num>
  <w:num w:numId="7">
    <w:abstractNumId w:val="14"/>
  </w:num>
  <w:num w:numId="8">
    <w:abstractNumId w:val="0"/>
  </w:num>
  <w:num w:numId="9">
    <w:abstractNumId w:val="10"/>
  </w:num>
  <w:num w:numId="10">
    <w:abstractNumId w:val="24"/>
  </w:num>
  <w:num w:numId="11">
    <w:abstractNumId w:val="2"/>
  </w:num>
  <w:num w:numId="12">
    <w:abstractNumId w:val="25"/>
  </w:num>
  <w:num w:numId="13">
    <w:abstractNumId w:val="13"/>
  </w:num>
  <w:num w:numId="14">
    <w:abstractNumId w:val="21"/>
  </w:num>
  <w:num w:numId="15">
    <w:abstractNumId w:val="23"/>
  </w:num>
  <w:num w:numId="16">
    <w:abstractNumId w:val="3"/>
  </w:num>
  <w:num w:numId="17">
    <w:abstractNumId w:val="4"/>
  </w:num>
  <w:num w:numId="18">
    <w:abstractNumId w:val="9"/>
  </w:num>
  <w:num w:numId="19">
    <w:abstractNumId w:val="26"/>
  </w:num>
  <w:num w:numId="20">
    <w:abstractNumId w:val="17"/>
  </w:num>
  <w:num w:numId="21">
    <w:abstractNumId w:val="19"/>
  </w:num>
  <w:num w:numId="22">
    <w:abstractNumId w:val="12"/>
  </w:num>
  <w:num w:numId="23">
    <w:abstractNumId w:val="1"/>
  </w:num>
  <w:num w:numId="24">
    <w:abstractNumId w:val="22"/>
  </w:num>
  <w:num w:numId="25">
    <w:abstractNumId w:val="6"/>
  </w:num>
  <w:num w:numId="26">
    <w:abstractNumId w:val="5"/>
  </w:num>
  <w:num w:numId="27">
    <w:abstractNumId w:val="8"/>
  </w:num>
  <w:num w:numId="28">
    <w:abstractNumId w:val="2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" w:dllVersion="2" w:checkStyle="1"/>
  <w:attachedTemplate r:id="rId1"/>
  <w:linkStyles/>
  <w:stylePaneFormatFilter w:val="3F01"/>
  <w:defaultTabStop w:val="720"/>
  <w:clickAndTypeStyle w:val="Body"/>
  <w:drawingGridHorizontalSpacing w:val="29"/>
  <w:drawingGridVerticalSpacing w:val="29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5C72"/>
    <w:rsid w:val="00000246"/>
    <w:rsid w:val="00000B32"/>
    <w:rsid w:val="00001116"/>
    <w:rsid w:val="0000112D"/>
    <w:rsid w:val="0000124B"/>
    <w:rsid w:val="0000140F"/>
    <w:rsid w:val="000021A9"/>
    <w:rsid w:val="00002293"/>
    <w:rsid w:val="000024CF"/>
    <w:rsid w:val="00002AC4"/>
    <w:rsid w:val="00002E3E"/>
    <w:rsid w:val="00004AFA"/>
    <w:rsid w:val="00004AFD"/>
    <w:rsid w:val="00004BA6"/>
    <w:rsid w:val="00004EBC"/>
    <w:rsid w:val="000056C5"/>
    <w:rsid w:val="00005E38"/>
    <w:rsid w:val="00006535"/>
    <w:rsid w:val="00006850"/>
    <w:rsid w:val="00006D12"/>
    <w:rsid w:val="00006F3A"/>
    <w:rsid w:val="00007600"/>
    <w:rsid w:val="000077F2"/>
    <w:rsid w:val="00007878"/>
    <w:rsid w:val="00007973"/>
    <w:rsid w:val="000079F3"/>
    <w:rsid w:val="00007A9E"/>
    <w:rsid w:val="00007DEF"/>
    <w:rsid w:val="0001026D"/>
    <w:rsid w:val="00010700"/>
    <w:rsid w:val="00010E71"/>
    <w:rsid w:val="00010F89"/>
    <w:rsid w:val="00011071"/>
    <w:rsid w:val="00011077"/>
    <w:rsid w:val="000111B5"/>
    <w:rsid w:val="00011382"/>
    <w:rsid w:val="000115F1"/>
    <w:rsid w:val="00011F7E"/>
    <w:rsid w:val="0001266C"/>
    <w:rsid w:val="00012E6A"/>
    <w:rsid w:val="00013024"/>
    <w:rsid w:val="00013F7C"/>
    <w:rsid w:val="0001442D"/>
    <w:rsid w:val="00014A4B"/>
    <w:rsid w:val="00014BEC"/>
    <w:rsid w:val="00014FFC"/>
    <w:rsid w:val="00015556"/>
    <w:rsid w:val="00015757"/>
    <w:rsid w:val="00015FBA"/>
    <w:rsid w:val="00016287"/>
    <w:rsid w:val="000163DF"/>
    <w:rsid w:val="0001670D"/>
    <w:rsid w:val="000169C0"/>
    <w:rsid w:val="00016DC2"/>
    <w:rsid w:val="000171C1"/>
    <w:rsid w:val="00017B32"/>
    <w:rsid w:val="00017EAA"/>
    <w:rsid w:val="000208D3"/>
    <w:rsid w:val="00020D54"/>
    <w:rsid w:val="0002157C"/>
    <w:rsid w:val="00021E74"/>
    <w:rsid w:val="00021ED2"/>
    <w:rsid w:val="000221E7"/>
    <w:rsid w:val="0002230C"/>
    <w:rsid w:val="000223A7"/>
    <w:rsid w:val="0002275F"/>
    <w:rsid w:val="000228F5"/>
    <w:rsid w:val="0002290E"/>
    <w:rsid w:val="00022BB0"/>
    <w:rsid w:val="0002432D"/>
    <w:rsid w:val="00024656"/>
    <w:rsid w:val="000246E7"/>
    <w:rsid w:val="00024835"/>
    <w:rsid w:val="00024BDB"/>
    <w:rsid w:val="00024E32"/>
    <w:rsid w:val="000254EC"/>
    <w:rsid w:val="00025615"/>
    <w:rsid w:val="000257AF"/>
    <w:rsid w:val="0002592F"/>
    <w:rsid w:val="00026392"/>
    <w:rsid w:val="00026C55"/>
    <w:rsid w:val="0002705F"/>
    <w:rsid w:val="00027598"/>
    <w:rsid w:val="000275E9"/>
    <w:rsid w:val="000279DB"/>
    <w:rsid w:val="00027BE1"/>
    <w:rsid w:val="00027D22"/>
    <w:rsid w:val="000306B9"/>
    <w:rsid w:val="00030789"/>
    <w:rsid w:val="000309A9"/>
    <w:rsid w:val="00030A5D"/>
    <w:rsid w:val="0003131F"/>
    <w:rsid w:val="000314F0"/>
    <w:rsid w:val="000315A7"/>
    <w:rsid w:val="00031767"/>
    <w:rsid w:val="00031AEA"/>
    <w:rsid w:val="00031F49"/>
    <w:rsid w:val="00032386"/>
    <w:rsid w:val="00032534"/>
    <w:rsid w:val="000327AB"/>
    <w:rsid w:val="00032B0B"/>
    <w:rsid w:val="00032D68"/>
    <w:rsid w:val="00033237"/>
    <w:rsid w:val="00033B84"/>
    <w:rsid w:val="000342F1"/>
    <w:rsid w:val="00034CAD"/>
    <w:rsid w:val="00034ED6"/>
    <w:rsid w:val="00035AC8"/>
    <w:rsid w:val="00035BE7"/>
    <w:rsid w:val="00035EB9"/>
    <w:rsid w:val="00036076"/>
    <w:rsid w:val="000363B2"/>
    <w:rsid w:val="00036924"/>
    <w:rsid w:val="0003698A"/>
    <w:rsid w:val="00036B2F"/>
    <w:rsid w:val="00037C52"/>
    <w:rsid w:val="00037E96"/>
    <w:rsid w:val="00037F24"/>
    <w:rsid w:val="000401F8"/>
    <w:rsid w:val="00040302"/>
    <w:rsid w:val="000408C7"/>
    <w:rsid w:val="00040A7E"/>
    <w:rsid w:val="00040BED"/>
    <w:rsid w:val="00040DD1"/>
    <w:rsid w:val="000410E1"/>
    <w:rsid w:val="00041448"/>
    <w:rsid w:val="0004190E"/>
    <w:rsid w:val="000420B2"/>
    <w:rsid w:val="00042A08"/>
    <w:rsid w:val="00042F19"/>
    <w:rsid w:val="00043C2C"/>
    <w:rsid w:val="00044036"/>
    <w:rsid w:val="000440F9"/>
    <w:rsid w:val="000441F2"/>
    <w:rsid w:val="00044617"/>
    <w:rsid w:val="000450E2"/>
    <w:rsid w:val="00045713"/>
    <w:rsid w:val="00045A35"/>
    <w:rsid w:val="00045ED8"/>
    <w:rsid w:val="00046287"/>
    <w:rsid w:val="00046696"/>
    <w:rsid w:val="0004671D"/>
    <w:rsid w:val="000467BE"/>
    <w:rsid w:val="00046A5B"/>
    <w:rsid w:val="00047774"/>
    <w:rsid w:val="000477C5"/>
    <w:rsid w:val="00047A47"/>
    <w:rsid w:val="00047C16"/>
    <w:rsid w:val="00047FE4"/>
    <w:rsid w:val="00050189"/>
    <w:rsid w:val="0005030C"/>
    <w:rsid w:val="00050445"/>
    <w:rsid w:val="00050BF8"/>
    <w:rsid w:val="00050CDD"/>
    <w:rsid w:val="0005174E"/>
    <w:rsid w:val="00052C1C"/>
    <w:rsid w:val="00052D10"/>
    <w:rsid w:val="00052F57"/>
    <w:rsid w:val="000535B0"/>
    <w:rsid w:val="00053811"/>
    <w:rsid w:val="00053C14"/>
    <w:rsid w:val="000555F0"/>
    <w:rsid w:val="000557ED"/>
    <w:rsid w:val="00055BD1"/>
    <w:rsid w:val="00056514"/>
    <w:rsid w:val="00056770"/>
    <w:rsid w:val="000575A8"/>
    <w:rsid w:val="00057A0A"/>
    <w:rsid w:val="00057DFB"/>
    <w:rsid w:val="0006083B"/>
    <w:rsid w:val="00060D01"/>
    <w:rsid w:val="00060D23"/>
    <w:rsid w:val="00060F28"/>
    <w:rsid w:val="00061555"/>
    <w:rsid w:val="000615C7"/>
    <w:rsid w:val="00061E43"/>
    <w:rsid w:val="000621FB"/>
    <w:rsid w:val="000626A1"/>
    <w:rsid w:val="00062B31"/>
    <w:rsid w:val="00063245"/>
    <w:rsid w:val="00063E83"/>
    <w:rsid w:val="000649D5"/>
    <w:rsid w:val="000651FD"/>
    <w:rsid w:val="0006548D"/>
    <w:rsid w:val="00065E40"/>
    <w:rsid w:val="000660CA"/>
    <w:rsid w:val="000661F4"/>
    <w:rsid w:val="00066251"/>
    <w:rsid w:val="00066428"/>
    <w:rsid w:val="00066F3D"/>
    <w:rsid w:val="00067280"/>
    <w:rsid w:val="000701FD"/>
    <w:rsid w:val="000702AD"/>
    <w:rsid w:val="000703AD"/>
    <w:rsid w:val="00070536"/>
    <w:rsid w:val="00070B49"/>
    <w:rsid w:val="00071B08"/>
    <w:rsid w:val="00071BB2"/>
    <w:rsid w:val="00071E89"/>
    <w:rsid w:val="00071E9F"/>
    <w:rsid w:val="000720C6"/>
    <w:rsid w:val="000725FD"/>
    <w:rsid w:val="0007283C"/>
    <w:rsid w:val="00072EAA"/>
    <w:rsid w:val="0007344F"/>
    <w:rsid w:val="000739FA"/>
    <w:rsid w:val="00073CA7"/>
    <w:rsid w:val="00073F8B"/>
    <w:rsid w:val="000748BD"/>
    <w:rsid w:val="00075539"/>
    <w:rsid w:val="000755C2"/>
    <w:rsid w:val="000759A9"/>
    <w:rsid w:val="00075D0D"/>
    <w:rsid w:val="000762A9"/>
    <w:rsid w:val="000764A8"/>
    <w:rsid w:val="00077344"/>
    <w:rsid w:val="00077828"/>
    <w:rsid w:val="00080077"/>
    <w:rsid w:val="0008078E"/>
    <w:rsid w:val="00080D76"/>
    <w:rsid w:val="0008125D"/>
    <w:rsid w:val="000812C8"/>
    <w:rsid w:val="000816CD"/>
    <w:rsid w:val="000817CE"/>
    <w:rsid w:val="00081DA0"/>
    <w:rsid w:val="00082B36"/>
    <w:rsid w:val="00082C69"/>
    <w:rsid w:val="000831E1"/>
    <w:rsid w:val="0008332F"/>
    <w:rsid w:val="00083AEB"/>
    <w:rsid w:val="00083FE8"/>
    <w:rsid w:val="00084067"/>
    <w:rsid w:val="00084850"/>
    <w:rsid w:val="00084C06"/>
    <w:rsid w:val="00084C96"/>
    <w:rsid w:val="00084EE3"/>
    <w:rsid w:val="00084F52"/>
    <w:rsid w:val="0008556F"/>
    <w:rsid w:val="00085942"/>
    <w:rsid w:val="000859E0"/>
    <w:rsid w:val="00086247"/>
    <w:rsid w:val="000870C8"/>
    <w:rsid w:val="000871CB"/>
    <w:rsid w:val="00087853"/>
    <w:rsid w:val="00087D9D"/>
    <w:rsid w:val="0009040A"/>
    <w:rsid w:val="00090753"/>
    <w:rsid w:val="00090840"/>
    <w:rsid w:val="0009091F"/>
    <w:rsid w:val="00090AA8"/>
    <w:rsid w:val="00090CF5"/>
    <w:rsid w:val="000919B5"/>
    <w:rsid w:val="00091EB7"/>
    <w:rsid w:val="0009225D"/>
    <w:rsid w:val="000922E7"/>
    <w:rsid w:val="000927BA"/>
    <w:rsid w:val="00092C12"/>
    <w:rsid w:val="00092C38"/>
    <w:rsid w:val="000934B4"/>
    <w:rsid w:val="000937EE"/>
    <w:rsid w:val="00093A70"/>
    <w:rsid w:val="00093B72"/>
    <w:rsid w:val="00093B96"/>
    <w:rsid w:val="00094060"/>
    <w:rsid w:val="00094136"/>
    <w:rsid w:val="00094E17"/>
    <w:rsid w:val="00095178"/>
    <w:rsid w:val="00095712"/>
    <w:rsid w:val="00095ACA"/>
    <w:rsid w:val="000964C5"/>
    <w:rsid w:val="00096548"/>
    <w:rsid w:val="000967F5"/>
    <w:rsid w:val="000976C5"/>
    <w:rsid w:val="00097A5F"/>
    <w:rsid w:val="00097B30"/>
    <w:rsid w:val="00097D2E"/>
    <w:rsid w:val="000A026F"/>
    <w:rsid w:val="000A0535"/>
    <w:rsid w:val="000A06D0"/>
    <w:rsid w:val="000A086B"/>
    <w:rsid w:val="000A0971"/>
    <w:rsid w:val="000A1367"/>
    <w:rsid w:val="000A230B"/>
    <w:rsid w:val="000A2584"/>
    <w:rsid w:val="000A2775"/>
    <w:rsid w:val="000A2A84"/>
    <w:rsid w:val="000A2B36"/>
    <w:rsid w:val="000A2E6A"/>
    <w:rsid w:val="000A303A"/>
    <w:rsid w:val="000A3B6F"/>
    <w:rsid w:val="000A40E0"/>
    <w:rsid w:val="000A48A3"/>
    <w:rsid w:val="000A4D86"/>
    <w:rsid w:val="000A4DEA"/>
    <w:rsid w:val="000A5351"/>
    <w:rsid w:val="000A536E"/>
    <w:rsid w:val="000A5FCC"/>
    <w:rsid w:val="000A6280"/>
    <w:rsid w:val="000A753C"/>
    <w:rsid w:val="000A79F2"/>
    <w:rsid w:val="000A7A2C"/>
    <w:rsid w:val="000A7B2E"/>
    <w:rsid w:val="000B004A"/>
    <w:rsid w:val="000B008A"/>
    <w:rsid w:val="000B00F9"/>
    <w:rsid w:val="000B0605"/>
    <w:rsid w:val="000B06EA"/>
    <w:rsid w:val="000B0F26"/>
    <w:rsid w:val="000B2435"/>
    <w:rsid w:val="000B2A3A"/>
    <w:rsid w:val="000B2C7D"/>
    <w:rsid w:val="000B2D44"/>
    <w:rsid w:val="000B3197"/>
    <w:rsid w:val="000B391A"/>
    <w:rsid w:val="000B454F"/>
    <w:rsid w:val="000B4A32"/>
    <w:rsid w:val="000B4A74"/>
    <w:rsid w:val="000B4B3B"/>
    <w:rsid w:val="000B4CBB"/>
    <w:rsid w:val="000B5918"/>
    <w:rsid w:val="000B62A4"/>
    <w:rsid w:val="000B6E2B"/>
    <w:rsid w:val="000B7397"/>
    <w:rsid w:val="000B7473"/>
    <w:rsid w:val="000B77AB"/>
    <w:rsid w:val="000B7AC4"/>
    <w:rsid w:val="000B7C8D"/>
    <w:rsid w:val="000C0A75"/>
    <w:rsid w:val="000C0E63"/>
    <w:rsid w:val="000C12B1"/>
    <w:rsid w:val="000C16AF"/>
    <w:rsid w:val="000C1A6F"/>
    <w:rsid w:val="000C26ED"/>
    <w:rsid w:val="000C2819"/>
    <w:rsid w:val="000C2F5B"/>
    <w:rsid w:val="000C2F92"/>
    <w:rsid w:val="000C3328"/>
    <w:rsid w:val="000C38C5"/>
    <w:rsid w:val="000C39D2"/>
    <w:rsid w:val="000C3D0A"/>
    <w:rsid w:val="000C420E"/>
    <w:rsid w:val="000C4369"/>
    <w:rsid w:val="000C4C48"/>
    <w:rsid w:val="000C5292"/>
    <w:rsid w:val="000C5DF8"/>
    <w:rsid w:val="000C5F36"/>
    <w:rsid w:val="000C6DA0"/>
    <w:rsid w:val="000C70B0"/>
    <w:rsid w:val="000C7179"/>
    <w:rsid w:val="000C7793"/>
    <w:rsid w:val="000C7975"/>
    <w:rsid w:val="000C7B9D"/>
    <w:rsid w:val="000C7F2A"/>
    <w:rsid w:val="000D00E0"/>
    <w:rsid w:val="000D03CA"/>
    <w:rsid w:val="000D1284"/>
    <w:rsid w:val="000D14CF"/>
    <w:rsid w:val="000D191D"/>
    <w:rsid w:val="000D1A0D"/>
    <w:rsid w:val="000D2677"/>
    <w:rsid w:val="000D3171"/>
    <w:rsid w:val="000D4224"/>
    <w:rsid w:val="000D448D"/>
    <w:rsid w:val="000D44DA"/>
    <w:rsid w:val="000D4DAE"/>
    <w:rsid w:val="000D4FFB"/>
    <w:rsid w:val="000D544B"/>
    <w:rsid w:val="000D5685"/>
    <w:rsid w:val="000D676B"/>
    <w:rsid w:val="000D73CD"/>
    <w:rsid w:val="000D7727"/>
    <w:rsid w:val="000D7E04"/>
    <w:rsid w:val="000E0367"/>
    <w:rsid w:val="000E052A"/>
    <w:rsid w:val="000E06FD"/>
    <w:rsid w:val="000E0B71"/>
    <w:rsid w:val="000E1617"/>
    <w:rsid w:val="000E18ED"/>
    <w:rsid w:val="000E1C0B"/>
    <w:rsid w:val="000E1E2F"/>
    <w:rsid w:val="000E22A4"/>
    <w:rsid w:val="000E2407"/>
    <w:rsid w:val="000E2664"/>
    <w:rsid w:val="000E2D85"/>
    <w:rsid w:val="000E2EBA"/>
    <w:rsid w:val="000E3582"/>
    <w:rsid w:val="000E409B"/>
    <w:rsid w:val="000E4299"/>
    <w:rsid w:val="000E5020"/>
    <w:rsid w:val="000E51C3"/>
    <w:rsid w:val="000E51D8"/>
    <w:rsid w:val="000E5E62"/>
    <w:rsid w:val="000E61E3"/>
    <w:rsid w:val="000E68EE"/>
    <w:rsid w:val="000E6B38"/>
    <w:rsid w:val="000E6C73"/>
    <w:rsid w:val="000E7041"/>
    <w:rsid w:val="000E72B4"/>
    <w:rsid w:val="000E77FE"/>
    <w:rsid w:val="000E7A9E"/>
    <w:rsid w:val="000F03D7"/>
    <w:rsid w:val="000F05DA"/>
    <w:rsid w:val="000F06E1"/>
    <w:rsid w:val="000F0ABE"/>
    <w:rsid w:val="000F0F22"/>
    <w:rsid w:val="000F1438"/>
    <w:rsid w:val="000F189E"/>
    <w:rsid w:val="000F1F54"/>
    <w:rsid w:val="000F208A"/>
    <w:rsid w:val="000F2275"/>
    <w:rsid w:val="000F2A2A"/>
    <w:rsid w:val="000F2D8D"/>
    <w:rsid w:val="000F3581"/>
    <w:rsid w:val="000F3B1E"/>
    <w:rsid w:val="000F3D6A"/>
    <w:rsid w:val="000F3F2C"/>
    <w:rsid w:val="000F43BF"/>
    <w:rsid w:val="000F454A"/>
    <w:rsid w:val="000F4AC5"/>
    <w:rsid w:val="000F50FB"/>
    <w:rsid w:val="000F60F2"/>
    <w:rsid w:val="000F68C2"/>
    <w:rsid w:val="000F6F78"/>
    <w:rsid w:val="000F7702"/>
    <w:rsid w:val="000F7B03"/>
    <w:rsid w:val="00100138"/>
    <w:rsid w:val="0010050C"/>
    <w:rsid w:val="001005F0"/>
    <w:rsid w:val="00100980"/>
    <w:rsid w:val="001009D4"/>
    <w:rsid w:val="00100B81"/>
    <w:rsid w:val="00100D2E"/>
    <w:rsid w:val="001010DF"/>
    <w:rsid w:val="001014DD"/>
    <w:rsid w:val="00101BA7"/>
    <w:rsid w:val="00101CB5"/>
    <w:rsid w:val="001023E4"/>
    <w:rsid w:val="001027B6"/>
    <w:rsid w:val="001034AC"/>
    <w:rsid w:val="0010381C"/>
    <w:rsid w:val="00103EEB"/>
    <w:rsid w:val="00104090"/>
    <w:rsid w:val="001040BD"/>
    <w:rsid w:val="001044D7"/>
    <w:rsid w:val="001047C2"/>
    <w:rsid w:val="00104AE4"/>
    <w:rsid w:val="00105907"/>
    <w:rsid w:val="001059F1"/>
    <w:rsid w:val="00105E8E"/>
    <w:rsid w:val="00105EE7"/>
    <w:rsid w:val="00106095"/>
    <w:rsid w:val="00106359"/>
    <w:rsid w:val="00106506"/>
    <w:rsid w:val="00106587"/>
    <w:rsid w:val="001067C3"/>
    <w:rsid w:val="00106E8B"/>
    <w:rsid w:val="00106F6D"/>
    <w:rsid w:val="00107D3F"/>
    <w:rsid w:val="00110D97"/>
    <w:rsid w:val="00110DEE"/>
    <w:rsid w:val="00111018"/>
    <w:rsid w:val="001111D9"/>
    <w:rsid w:val="00111819"/>
    <w:rsid w:val="00111A2B"/>
    <w:rsid w:val="00111B64"/>
    <w:rsid w:val="00111CC1"/>
    <w:rsid w:val="001120A3"/>
    <w:rsid w:val="001120F3"/>
    <w:rsid w:val="0011214C"/>
    <w:rsid w:val="001127BB"/>
    <w:rsid w:val="00112A26"/>
    <w:rsid w:val="00112DAB"/>
    <w:rsid w:val="00112E7B"/>
    <w:rsid w:val="00113280"/>
    <w:rsid w:val="001133FC"/>
    <w:rsid w:val="00113C37"/>
    <w:rsid w:val="001144A9"/>
    <w:rsid w:val="00114530"/>
    <w:rsid w:val="00114645"/>
    <w:rsid w:val="00114BEE"/>
    <w:rsid w:val="00114DBE"/>
    <w:rsid w:val="00114F84"/>
    <w:rsid w:val="00114FB1"/>
    <w:rsid w:val="00115487"/>
    <w:rsid w:val="00115802"/>
    <w:rsid w:val="0011597B"/>
    <w:rsid w:val="00115BDC"/>
    <w:rsid w:val="001168DA"/>
    <w:rsid w:val="00116C5C"/>
    <w:rsid w:val="0011741F"/>
    <w:rsid w:val="001174CA"/>
    <w:rsid w:val="00117552"/>
    <w:rsid w:val="00117BE5"/>
    <w:rsid w:val="00117F6F"/>
    <w:rsid w:val="00120894"/>
    <w:rsid w:val="00120A73"/>
    <w:rsid w:val="0012197C"/>
    <w:rsid w:val="001228BC"/>
    <w:rsid w:val="00123275"/>
    <w:rsid w:val="00123530"/>
    <w:rsid w:val="00123856"/>
    <w:rsid w:val="00123D4F"/>
    <w:rsid w:val="001241FE"/>
    <w:rsid w:val="0012445D"/>
    <w:rsid w:val="00124A36"/>
    <w:rsid w:val="00125174"/>
    <w:rsid w:val="001252DB"/>
    <w:rsid w:val="00125EC8"/>
    <w:rsid w:val="001261DA"/>
    <w:rsid w:val="001264EC"/>
    <w:rsid w:val="00126A4A"/>
    <w:rsid w:val="00127777"/>
    <w:rsid w:val="00127C32"/>
    <w:rsid w:val="0013075D"/>
    <w:rsid w:val="001312EB"/>
    <w:rsid w:val="001314D6"/>
    <w:rsid w:val="001318B3"/>
    <w:rsid w:val="00131965"/>
    <w:rsid w:val="00131CAB"/>
    <w:rsid w:val="00131CF7"/>
    <w:rsid w:val="00132B8D"/>
    <w:rsid w:val="00132D4B"/>
    <w:rsid w:val="00133480"/>
    <w:rsid w:val="0013349D"/>
    <w:rsid w:val="00133D5B"/>
    <w:rsid w:val="00133E96"/>
    <w:rsid w:val="001341D2"/>
    <w:rsid w:val="001348BD"/>
    <w:rsid w:val="00134D68"/>
    <w:rsid w:val="00134E41"/>
    <w:rsid w:val="001351F7"/>
    <w:rsid w:val="00135771"/>
    <w:rsid w:val="001358D3"/>
    <w:rsid w:val="001358FC"/>
    <w:rsid w:val="00135D72"/>
    <w:rsid w:val="001369DD"/>
    <w:rsid w:val="001402A5"/>
    <w:rsid w:val="0014090B"/>
    <w:rsid w:val="00140CED"/>
    <w:rsid w:val="00140E0E"/>
    <w:rsid w:val="001417BC"/>
    <w:rsid w:val="001418AD"/>
    <w:rsid w:val="00141FB1"/>
    <w:rsid w:val="00142330"/>
    <w:rsid w:val="001423D7"/>
    <w:rsid w:val="001426AB"/>
    <w:rsid w:val="00142910"/>
    <w:rsid w:val="00142D89"/>
    <w:rsid w:val="0014389E"/>
    <w:rsid w:val="00143CAC"/>
    <w:rsid w:val="00143DDA"/>
    <w:rsid w:val="001443BF"/>
    <w:rsid w:val="00144C3E"/>
    <w:rsid w:val="001450FB"/>
    <w:rsid w:val="00145162"/>
    <w:rsid w:val="001453D1"/>
    <w:rsid w:val="001457F1"/>
    <w:rsid w:val="00145E4A"/>
    <w:rsid w:val="001465FE"/>
    <w:rsid w:val="0014662A"/>
    <w:rsid w:val="00146CA6"/>
    <w:rsid w:val="00146F6D"/>
    <w:rsid w:val="001474D1"/>
    <w:rsid w:val="00147D42"/>
    <w:rsid w:val="00150285"/>
    <w:rsid w:val="0015029F"/>
    <w:rsid w:val="00150DB8"/>
    <w:rsid w:val="00150FFA"/>
    <w:rsid w:val="001513EA"/>
    <w:rsid w:val="00151479"/>
    <w:rsid w:val="00151E41"/>
    <w:rsid w:val="00152E5B"/>
    <w:rsid w:val="00153250"/>
    <w:rsid w:val="0015346B"/>
    <w:rsid w:val="001537FC"/>
    <w:rsid w:val="0015397A"/>
    <w:rsid w:val="00153B67"/>
    <w:rsid w:val="00153B8B"/>
    <w:rsid w:val="00153FDB"/>
    <w:rsid w:val="001540A0"/>
    <w:rsid w:val="00154ADE"/>
    <w:rsid w:val="00154E22"/>
    <w:rsid w:val="00155488"/>
    <w:rsid w:val="00155AE0"/>
    <w:rsid w:val="0015635E"/>
    <w:rsid w:val="0015665A"/>
    <w:rsid w:val="0015743F"/>
    <w:rsid w:val="001576A9"/>
    <w:rsid w:val="00157EC1"/>
    <w:rsid w:val="00160090"/>
    <w:rsid w:val="00160E43"/>
    <w:rsid w:val="00161398"/>
    <w:rsid w:val="001614F8"/>
    <w:rsid w:val="00161549"/>
    <w:rsid w:val="0016187D"/>
    <w:rsid w:val="00161D34"/>
    <w:rsid w:val="00162881"/>
    <w:rsid w:val="00162B45"/>
    <w:rsid w:val="00163141"/>
    <w:rsid w:val="001640F2"/>
    <w:rsid w:val="00164137"/>
    <w:rsid w:val="00164848"/>
    <w:rsid w:val="0016490C"/>
    <w:rsid w:val="00164CF8"/>
    <w:rsid w:val="00164D36"/>
    <w:rsid w:val="001652FD"/>
    <w:rsid w:val="001659B8"/>
    <w:rsid w:val="00165D07"/>
    <w:rsid w:val="00165D81"/>
    <w:rsid w:val="00166180"/>
    <w:rsid w:val="00166548"/>
    <w:rsid w:val="00166804"/>
    <w:rsid w:val="00167072"/>
    <w:rsid w:val="0016750F"/>
    <w:rsid w:val="00170A53"/>
    <w:rsid w:val="00170C73"/>
    <w:rsid w:val="00170E78"/>
    <w:rsid w:val="00170F4B"/>
    <w:rsid w:val="0017111A"/>
    <w:rsid w:val="0017184A"/>
    <w:rsid w:val="00171B78"/>
    <w:rsid w:val="00171BB5"/>
    <w:rsid w:val="00171DB6"/>
    <w:rsid w:val="001720E2"/>
    <w:rsid w:val="00172B8B"/>
    <w:rsid w:val="00173170"/>
    <w:rsid w:val="00173171"/>
    <w:rsid w:val="0017344D"/>
    <w:rsid w:val="0017389C"/>
    <w:rsid w:val="00173A16"/>
    <w:rsid w:val="00174186"/>
    <w:rsid w:val="00174434"/>
    <w:rsid w:val="001744CA"/>
    <w:rsid w:val="00176605"/>
    <w:rsid w:val="001766F1"/>
    <w:rsid w:val="00176FA9"/>
    <w:rsid w:val="00177611"/>
    <w:rsid w:val="00177F48"/>
    <w:rsid w:val="00180B03"/>
    <w:rsid w:val="00180EFA"/>
    <w:rsid w:val="0018107D"/>
    <w:rsid w:val="001812B0"/>
    <w:rsid w:val="00181386"/>
    <w:rsid w:val="00181DFB"/>
    <w:rsid w:val="0018207E"/>
    <w:rsid w:val="00182890"/>
    <w:rsid w:val="0018355C"/>
    <w:rsid w:val="001839BE"/>
    <w:rsid w:val="0018451B"/>
    <w:rsid w:val="00184568"/>
    <w:rsid w:val="00184D4C"/>
    <w:rsid w:val="001866EC"/>
    <w:rsid w:val="00186749"/>
    <w:rsid w:val="001868D0"/>
    <w:rsid w:val="00186A6B"/>
    <w:rsid w:val="00186B55"/>
    <w:rsid w:val="001874D1"/>
    <w:rsid w:val="00187954"/>
    <w:rsid w:val="00187CF4"/>
    <w:rsid w:val="00190164"/>
    <w:rsid w:val="00190891"/>
    <w:rsid w:val="00190C7E"/>
    <w:rsid w:val="00190E61"/>
    <w:rsid w:val="0019169A"/>
    <w:rsid w:val="00191C4E"/>
    <w:rsid w:val="00191D47"/>
    <w:rsid w:val="00192159"/>
    <w:rsid w:val="00192334"/>
    <w:rsid w:val="00192363"/>
    <w:rsid w:val="001925F0"/>
    <w:rsid w:val="0019267A"/>
    <w:rsid w:val="001929B1"/>
    <w:rsid w:val="00192B0B"/>
    <w:rsid w:val="00192D28"/>
    <w:rsid w:val="001935EC"/>
    <w:rsid w:val="001937CC"/>
    <w:rsid w:val="00193C77"/>
    <w:rsid w:val="00194A57"/>
    <w:rsid w:val="00194CCE"/>
    <w:rsid w:val="00195012"/>
    <w:rsid w:val="0019516B"/>
    <w:rsid w:val="0019582B"/>
    <w:rsid w:val="001961E8"/>
    <w:rsid w:val="001965EA"/>
    <w:rsid w:val="00196771"/>
    <w:rsid w:val="0019688E"/>
    <w:rsid w:val="001968BE"/>
    <w:rsid w:val="00196B3C"/>
    <w:rsid w:val="00197181"/>
    <w:rsid w:val="00197A42"/>
    <w:rsid w:val="001A04C5"/>
    <w:rsid w:val="001A0E6B"/>
    <w:rsid w:val="001A0F53"/>
    <w:rsid w:val="001A1559"/>
    <w:rsid w:val="001A16C8"/>
    <w:rsid w:val="001A1964"/>
    <w:rsid w:val="001A1D46"/>
    <w:rsid w:val="001A1FCA"/>
    <w:rsid w:val="001A2459"/>
    <w:rsid w:val="001A2D08"/>
    <w:rsid w:val="001A3292"/>
    <w:rsid w:val="001A365A"/>
    <w:rsid w:val="001A368A"/>
    <w:rsid w:val="001A3F26"/>
    <w:rsid w:val="001A48C1"/>
    <w:rsid w:val="001A4995"/>
    <w:rsid w:val="001A4F28"/>
    <w:rsid w:val="001A4FBD"/>
    <w:rsid w:val="001A5127"/>
    <w:rsid w:val="001A5F24"/>
    <w:rsid w:val="001A5FCF"/>
    <w:rsid w:val="001A61A1"/>
    <w:rsid w:val="001A633F"/>
    <w:rsid w:val="001A64C2"/>
    <w:rsid w:val="001A6618"/>
    <w:rsid w:val="001A668F"/>
    <w:rsid w:val="001A66C8"/>
    <w:rsid w:val="001A68E7"/>
    <w:rsid w:val="001A6952"/>
    <w:rsid w:val="001A7266"/>
    <w:rsid w:val="001A7555"/>
    <w:rsid w:val="001A76A7"/>
    <w:rsid w:val="001A783D"/>
    <w:rsid w:val="001A788C"/>
    <w:rsid w:val="001A7EAC"/>
    <w:rsid w:val="001B0235"/>
    <w:rsid w:val="001B161F"/>
    <w:rsid w:val="001B1A89"/>
    <w:rsid w:val="001B1D0F"/>
    <w:rsid w:val="001B292C"/>
    <w:rsid w:val="001B2A49"/>
    <w:rsid w:val="001B2ECF"/>
    <w:rsid w:val="001B3266"/>
    <w:rsid w:val="001B39E1"/>
    <w:rsid w:val="001B39F0"/>
    <w:rsid w:val="001B4801"/>
    <w:rsid w:val="001B4C64"/>
    <w:rsid w:val="001B4C89"/>
    <w:rsid w:val="001B726E"/>
    <w:rsid w:val="001B76AD"/>
    <w:rsid w:val="001B7837"/>
    <w:rsid w:val="001B79AC"/>
    <w:rsid w:val="001C00A4"/>
    <w:rsid w:val="001C00F9"/>
    <w:rsid w:val="001C081A"/>
    <w:rsid w:val="001C0CDF"/>
    <w:rsid w:val="001C144A"/>
    <w:rsid w:val="001C184F"/>
    <w:rsid w:val="001C1F67"/>
    <w:rsid w:val="001C2045"/>
    <w:rsid w:val="001C21C0"/>
    <w:rsid w:val="001C2AC5"/>
    <w:rsid w:val="001C2ED2"/>
    <w:rsid w:val="001C2EE5"/>
    <w:rsid w:val="001C311B"/>
    <w:rsid w:val="001C3987"/>
    <w:rsid w:val="001C3B26"/>
    <w:rsid w:val="001C3FDA"/>
    <w:rsid w:val="001C4840"/>
    <w:rsid w:val="001C495C"/>
    <w:rsid w:val="001C4D9F"/>
    <w:rsid w:val="001C5141"/>
    <w:rsid w:val="001C5330"/>
    <w:rsid w:val="001C5580"/>
    <w:rsid w:val="001C59F6"/>
    <w:rsid w:val="001C5A15"/>
    <w:rsid w:val="001C625D"/>
    <w:rsid w:val="001C62C8"/>
    <w:rsid w:val="001C6581"/>
    <w:rsid w:val="001C6658"/>
    <w:rsid w:val="001C6C63"/>
    <w:rsid w:val="001C6F55"/>
    <w:rsid w:val="001C6FCB"/>
    <w:rsid w:val="001C71ED"/>
    <w:rsid w:val="001C73FB"/>
    <w:rsid w:val="001C75FD"/>
    <w:rsid w:val="001C77EF"/>
    <w:rsid w:val="001C7A75"/>
    <w:rsid w:val="001C7DE5"/>
    <w:rsid w:val="001C7E21"/>
    <w:rsid w:val="001D05FC"/>
    <w:rsid w:val="001D0669"/>
    <w:rsid w:val="001D08B3"/>
    <w:rsid w:val="001D0DA4"/>
    <w:rsid w:val="001D13E2"/>
    <w:rsid w:val="001D14E0"/>
    <w:rsid w:val="001D1BBC"/>
    <w:rsid w:val="001D1E57"/>
    <w:rsid w:val="001D29F4"/>
    <w:rsid w:val="001D2A6C"/>
    <w:rsid w:val="001D2B36"/>
    <w:rsid w:val="001D2BC0"/>
    <w:rsid w:val="001D2ECD"/>
    <w:rsid w:val="001D2F24"/>
    <w:rsid w:val="001D359A"/>
    <w:rsid w:val="001D3963"/>
    <w:rsid w:val="001D4034"/>
    <w:rsid w:val="001D4205"/>
    <w:rsid w:val="001D47C0"/>
    <w:rsid w:val="001D4A4E"/>
    <w:rsid w:val="001D4D0A"/>
    <w:rsid w:val="001D5829"/>
    <w:rsid w:val="001D61A4"/>
    <w:rsid w:val="001D70B7"/>
    <w:rsid w:val="001D759E"/>
    <w:rsid w:val="001D7A6C"/>
    <w:rsid w:val="001D7FA1"/>
    <w:rsid w:val="001E086D"/>
    <w:rsid w:val="001E0F89"/>
    <w:rsid w:val="001E1004"/>
    <w:rsid w:val="001E1394"/>
    <w:rsid w:val="001E207D"/>
    <w:rsid w:val="001E20D9"/>
    <w:rsid w:val="001E2901"/>
    <w:rsid w:val="001E2E5B"/>
    <w:rsid w:val="001E356C"/>
    <w:rsid w:val="001E3D1D"/>
    <w:rsid w:val="001E3DCD"/>
    <w:rsid w:val="001E3EAF"/>
    <w:rsid w:val="001E46EF"/>
    <w:rsid w:val="001E53CD"/>
    <w:rsid w:val="001E5A13"/>
    <w:rsid w:val="001E6DB8"/>
    <w:rsid w:val="001E6DCB"/>
    <w:rsid w:val="001E6FC8"/>
    <w:rsid w:val="001E70B9"/>
    <w:rsid w:val="001E7B83"/>
    <w:rsid w:val="001E7FD9"/>
    <w:rsid w:val="001F0461"/>
    <w:rsid w:val="001F08E6"/>
    <w:rsid w:val="001F095F"/>
    <w:rsid w:val="001F0CFF"/>
    <w:rsid w:val="001F0F2C"/>
    <w:rsid w:val="001F1125"/>
    <w:rsid w:val="001F1396"/>
    <w:rsid w:val="001F1D56"/>
    <w:rsid w:val="001F1D7C"/>
    <w:rsid w:val="001F1E2E"/>
    <w:rsid w:val="001F1E9A"/>
    <w:rsid w:val="001F1F64"/>
    <w:rsid w:val="001F2988"/>
    <w:rsid w:val="001F375D"/>
    <w:rsid w:val="001F4103"/>
    <w:rsid w:val="001F47FE"/>
    <w:rsid w:val="001F4AB0"/>
    <w:rsid w:val="001F4F58"/>
    <w:rsid w:val="001F519E"/>
    <w:rsid w:val="001F559C"/>
    <w:rsid w:val="001F6182"/>
    <w:rsid w:val="001F627C"/>
    <w:rsid w:val="001F6321"/>
    <w:rsid w:val="001F6EFF"/>
    <w:rsid w:val="001F7113"/>
    <w:rsid w:val="001F7414"/>
    <w:rsid w:val="001F765D"/>
    <w:rsid w:val="001F79E3"/>
    <w:rsid w:val="001F7BD7"/>
    <w:rsid w:val="001F7F38"/>
    <w:rsid w:val="00200161"/>
    <w:rsid w:val="0020039A"/>
    <w:rsid w:val="002004B5"/>
    <w:rsid w:val="0020058B"/>
    <w:rsid w:val="00200AB6"/>
    <w:rsid w:val="00200C5A"/>
    <w:rsid w:val="00200E47"/>
    <w:rsid w:val="002016FF"/>
    <w:rsid w:val="00202357"/>
    <w:rsid w:val="00202944"/>
    <w:rsid w:val="002030E2"/>
    <w:rsid w:val="002031B9"/>
    <w:rsid w:val="00203326"/>
    <w:rsid w:val="0020357E"/>
    <w:rsid w:val="00203EFE"/>
    <w:rsid w:val="002049B8"/>
    <w:rsid w:val="00204BC7"/>
    <w:rsid w:val="00206158"/>
    <w:rsid w:val="0020634E"/>
    <w:rsid w:val="0020662A"/>
    <w:rsid w:val="0020662E"/>
    <w:rsid w:val="00207038"/>
    <w:rsid w:val="0020707B"/>
    <w:rsid w:val="00207495"/>
    <w:rsid w:val="00207E2C"/>
    <w:rsid w:val="00210165"/>
    <w:rsid w:val="00210BD9"/>
    <w:rsid w:val="00210CA7"/>
    <w:rsid w:val="002120C4"/>
    <w:rsid w:val="0021263F"/>
    <w:rsid w:val="00212D9A"/>
    <w:rsid w:val="00213647"/>
    <w:rsid w:val="002137D3"/>
    <w:rsid w:val="00213B78"/>
    <w:rsid w:val="002140DE"/>
    <w:rsid w:val="00214340"/>
    <w:rsid w:val="002150C5"/>
    <w:rsid w:val="002152AA"/>
    <w:rsid w:val="00216094"/>
    <w:rsid w:val="002164A8"/>
    <w:rsid w:val="00216A52"/>
    <w:rsid w:val="00217110"/>
    <w:rsid w:val="002171AD"/>
    <w:rsid w:val="0022004C"/>
    <w:rsid w:val="00220498"/>
    <w:rsid w:val="0022068E"/>
    <w:rsid w:val="00220B01"/>
    <w:rsid w:val="00221316"/>
    <w:rsid w:val="0022142E"/>
    <w:rsid w:val="002218FA"/>
    <w:rsid w:val="0022193C"/>
    <w:rsid w:val="0022199C"/>
    <w:rsid w:val="00221B6D"/>
    <w:rsid w:val="00221F0E"/>
    <w:rsid w:val="002220B4"/>
    <w:rsid w:val="002225E9"/>
    <w:rsid w:val="00222E30"/>
    <w:rsid w:val="00222E59"/>
    <w:rsid w:val="00223433"/>
    <w:rsid w:val="002234D8"/>
    <w:rsid w:val="00223573"/>
    <w:rsid w:val="00224435"/>
    <w:rsid w:val="0022463E"/>
    <w:rsid w:val="002248F4"/>
    <w:rsid w:val="00225018"/>
    <w:rsid w:val="002259BB"/>
    <w:rsid w:val="00226472"/>
    <w:rsid w:val="002265EF"/>
    <w:rsid w:val="00226FF6"/>
    <w:rsid w:val="00227598"/>
    <w:rsid w:val="00227978"/>
    <w:rsid w:val="00227AFF"/>
    <w:rsid w:val="0023085B"/>
    <w:rsid w:val="002308CA"/>
    <w:rsid w:val="00230FDF"/>
    <w:rsid w:val="0023119B"/>
    <w:rsid w:val="00231A14"/>
    <w:rsid w:val="0023209B"/>
    <w:rsid w:val="002321ED"/>
    <w:rsid w:val="002326A4"/>
    <w:rsid w:val="00232EA9"/>
    <w:rsid w:val="002336CD"/>
    <w:rsid w:val="00233A1E"/>
    <w:rsid w:val="00233AED"/>
    <w:rsid w:val="00233BCB"/>
    <w:rsid w:val="00233DBC"/>
    <w:rsid w:val="00233F5F"/>
    <w:rsid w:val="00234048"/>
    <w:rsid w:val="002340BA"/>
    <w:rsid w:val="00234278"/>
    <w:rsid w:val="00234A08"/>
    <w:rsid w:val="00234DE1"/>
    <w:rsid w:val="00235EE3"/>
    <w:rsid w:val="00235F43"/>
    <w:rsid w:val="002364C7"/>
    <w:rsid w:val="0023685E"/>
    <w:rsid w:val="00236A86"/>
    <w:rsid w:val="0023720C"/>
    <w:rsid w:val="002377A9"/>
    <w:rsid w:val="00237903"/>
    <w:rsid w:val="00237AA9"/>
    <w:rsid w:val="00237F3D"/>
    <w:rsid w:val="00237FFC"/>
    <w:rsid w:val="002400F3"/>
    <w:rsid w:val="00240571"/>
    <w:rsid w:val="00240F96"/>
    <w:rsid w:val="00241CA3"/>
    <w:rsid w:val="0024225E"/>
    <w:rsid w:val="00242627"/>
    <w:rsid w:val="00242EC0"/>
    <w:rsid w:val="00243C0E"/>
    <w:rsid w:val="00244098"/>
    <w:rsid w:val="00244844"/>
    <w:rsid w:val="0024493D"/>
    <w:rsid w:val="00244BCC"/>
    <w:rsid w:val="002456D4"/>
    <w:rsid w:val="00245D5D"/>
    <w:rsid w:val="00245D7C"/>
    <w:rsid w:val="00246B6E"/>
    <w:rsid w:val="002472E6"/>
    <w:rsid w:val="0024736B"/>
    <w:rsid w:val="002473C6"/>
    <w:rsid w:val="002478A1"/>
    <w:rsid w:val="002478FE"/>
    <w:rsid w:val="00247D6A"/>
    <w:rsid w:val="00250598"/>
    <w:rsid w:val="00250D98"/>
    <w:rsid w:val="00250DD5"/>
    <w:rsid w:val="00251BD0"/>
    <w:rsid w:val="00251C21"/>
    <w:rsid w:val="00251D91"/>
    <w:rsid w:val="00252380"/>
    <w:rsid w:val="002524C2"/>
    <w:rsid w:val="00252653"/>
    <w:rsid w:val="0025286E"/>
    <w:rsid w:val="00252B3F"/>
    <w:rsid w:val="002530B9"/>
    <w:rsid w:val="002530D7"/>
    <w:rsid w:val="00253A3C"/>
    <w:rsid w:val="00253D68"/>
    <w:rsid w:val="00253D99"/>
    <w:rsid w:val="002542FB"/>
    <w:rsid w:val="00254350"/>
    <w:rsid w:val="00254862"/>
    <w:rsid w:val="00254AC3"/>
    <w:rsid w:val="00254B55"/>
    <w:rsid w:val="00254F37"/>
    <w:rsid w:val="00255709"/>
    <w:rsid w:val="00255A66"/>
    <w:rsid w:val="00255B00"/>
    <w:rsid w:val="00255E97"/>
    <w:rsid w:val="0025608E"/>
    <w:rsid w:val="002566BF"/>
    <w:rsid w:val="00256784"/>
    <w:rsid w:val="00256AD7"/>
    <w:rsid w:val="00256C30"/>
    <w:rsid w:val="00256DDF"/>
    <w:rsid w:val="002574CA"/>
    <w:rsid w:val="0026014B"/>
    <w:rsid w:val="002602D2"/>
    <w:rsid w:val="00260CDE"/>
    <w:rsid w:val="002617D0"/>
    <w:rsid w:val="002627C6"/>
    <w:rsid w:val="002628B6"/>
    <w:rsid w:val="00262F67"/>
    <w:rsid w:val="00262FB0"/>
    <w:rsid w:val="00263815"/>
    <w:rsid w:val="00263C8C"/>
    <w:rsid w:val="00263FAE"/>
    <w:rsid w:val="00264584"/>
    <w:rsid w:val="00264739"/>
    <w:rsid w:val="002648F9"/>
    <w:rsid w:val="00264EF0"/>
    <w:rsid w:val="002661E8"/>
    <w:rsid w:val="00266924"/>
    <w:rsid w:val="002669FA"/>
    <w:rsid w:val="00266F14"/>
    <w:rsid w:val="0026719D"/>
    <w:rsid w:val="00267753"/>
    <w:rsid w:val="002700B5"/>
    <w:rsid w:val="00270887"/>
    <w:rsid w:val="00271AEB"/>
    <w:rsid w:val="00271F57"/>
    <w:rsid w:val="002725F9"/>
    <w:rsid w:val="00272740"/>
    <w:rsid w:val="00272B07"/>
    <w:rsid w:val="00272B25"/>
    <w:rsid w:val="00272C10"/>
    <w:rsid w:val="00272CFC"/>
    <w:rsid w:val="00273080"/>
    <w:rsid w:val="00273481"/>
    <w:rsid w:val="0027390F"/>
    <w:rsid w:val="0027411B"/>
    <w:rsid w:val="0027440E"/>
    <w:rsid w:val="00274728"/>
    <w:rsid w:val="00274A40"/>
    <w:rsid w:val="00274CD5"/>
    <w:rsid w:val="00275730"/>
    <w:rsid w:val="00275BAC"/>
    <w:rsid w:val="00275C00"/>
    <w:rsid w:val="00275EA2"/>
    <w:rsid w:val="00275EB5"/>
    <w:rsid w:val="00275FE1"/>
    <w:rsid w:val="00276000"/>
    <w:rsid w:val="00277358"/>
    <w:rsid w:val="00277360"/>
    <w:rsid w:val="00280022"/>
    <w:rsid w:val="002800E3"/>
    <w:rsid w:val="0028097B"/>
    <w:rsid w:val="00280A3E"/>
    <w:rsid w:val="00280CFE"/>
    <w:rsid w:val="002816EE"/>
    <w:rsid w:val="0028184E"/>
    <w:rsid w:val="00281E8B"/>
    <w:rsid w:val="0028203F"/>
    <w:rsid w:val="00282534"/>
    <w:rsid w:val="00282699"/>
    <w:rsid w:val="002826DD"/>
    <w:rsid w:val="00283750"/>
    <w:rsid w:val="002838CA"/>
    <w:rsid w:val="00283A2A"/>
    <w:rsid w:val="002844F7"/>
    <w:rsid w:val="00284D8A"/>
    <w:rsid w:val="0028510C"/>
    <w:rsid w:val="00285E6B"/>
    <w:rsid w:val="00285F17"/>
    <w:rsid w:val="00286DCA"/>
    <w:rsid w:val="0028749B"/>
    <w:rsid w:val="002879C8"/>
    <w:rsid w:val="00287D83"/>
    <w:rsid w:val="002906DD"/>
    <w:rsid w:val="00291599"/>
    <w:rsid w:val="002915DD"/>
    <w:rsid w:val="00291DA7"/>
    <w:rsid w:val="002920FF"/>
    <w:rsid w:val="00292182"/>
    <w:rsid w:val="002929A1"/>
    <w:rsid w:val="00292A02"/>
    <w:rsid w:val="00293679"/>
    <w:rsid w:val="002938F5"/>
    <w:rsid w:val="00293E7D"/>
    <w:rsid w:val="002940F1"/>
    <w:rsid w:val="0029424E"/>
    <w:rsid w:val="002942DD"/>
    <w:rsid w:val="002947F7"/>
    <w:rsid w:val="00294DAE"/>
    <w:rsid w:val="00294E74"/>
    <w:rsid w:val="00294EE2"/>
    <w:rsid w:val="00295354"/>
    <w:rsid w:val="0029548F"/>
    <w:rsid w:val="002958A6"/>
    <w:rsid w:val="0029603D"/>
    <w:rsid w:val="00296A16"/>
    <w:rsid w:val="00296F37"/>
    <w:rsid w:val="00297854"/>
    <w:rsid w:val="00297F91"/>
    <w:rsid w:val="002A0451"/>
    <w:rsid w:val="002A11F7"/>
    <w:rsid w:val="002A1660"/>
    <w:rsid w:val="002A1BEC"/>
    <w:rsid w:val="002A22F9"/>
    <w:rsid w:val="002A277F"/>
    <w:rsid w:val="002A27D4"/>
    <w:rsid w:val="002A28DC"/>
    <w:rsid w:val="002A29A3"/>
    <w:rsid w:val="002A3523"/>
    <w:rsid w:val="002A37B2"/>
    <w:rsid w:val="002A3A6B"/>
    <w:rsid w:val="002A415B"/>
    <w:rsid w:val="002A45D9"/>
    <w:rsid w:val="002A4792"/>
    <w:rsid w:val="002A49E1"/>
    <w:rsid w:val="002A5AB8"/>
    <w:rsid w:val="002A6839"/>
    <w:rsid w:val="002A6868"/>
    <w:rsid w:val="002A6D8D"/>
    <w:rsid w:val="002A73A7"/>
    <w:rsid w:val="002A7742"/>
    <w:rsid w:val="002A7882"/>
    <w:rsid w:val="002A78C2"/>
    <w:rsid w:val="002A7B06"/>
    <w:rsid w:val="002A7B41"/>
    <w:rsid w:val="002B0007"/>
    <w:rsid w:val="002B0303"/>
    <w:rsid w:val="002B0589"/>
    <w:rsid w:val="002B05E9"/>
    <w:rsid w:val="002B060F"/>
    <w:rsid w:val="002B06D4"/>
    <w:rsid w:val="002B07D8"/>
    <w:rsid w:val="002B0ABA"/>
    <w:rsid w:val="002B0CAD"/>
    <w:rsid w:val="002B15DE"/>
    <w:rsid w:val="002B16C1"/>
    <w:rsid w:val="002B16DC"/>
    <w:rsid w:val="002B16E1"/>
    <w:rsid w:val="002B1700"/>
    <w:rsid w:val="002B172F"/>
    <w:rsid w:val="002B22A1"/>
    <w:rsid w:val="002B2505"/>
    <w:rsid w:val="002B299E"/>
    <w:rsid w:val="002B2A93"/>
    <w:rsid w:val="002B2B4F"/>
    <w:rsid w:val="002B2E52"/>
    <w:rsid w:val="002B3135"/>
    <w:rsid w:val="002B3194"/>
    <w:rsid w:val="002B33A4"/>
    <w:rsid w:val="002B33F4"/>
    <w:rsid w:val="002B3730"/>
    <w:rsid w:val="002B3A46"/>
    <w:rsid w:val="002B43AC"/>
    <w:rsid w:val="002B4487"/>
    <w:rsid w:val="002B4BF1"/>
    <w:rsid w:val="002B5890"/>
    <w:rsid w:val="002B60D5"/>
    <w:rsid w:val="002B63A6"/>
    <w:rsid w:val="002B6413"/>
    <w:rsid w:val="002B698F"/>
    <w:rsid w:val="002B6AF8"/>
    <w:rsid w:val="002B6B74"/>
    <w:rsid w:val="002B70FE"/>
    <w:rsid w:val="002B71E7"/>
    <w:rsid w:val="002B734D"/>
    <w:rsid w:val="002C016D"/>
    <w:rsid w:val="002C0320"/>
    <w:rsid w:val="002C039F"/>
    <w:rsid w:val="002C04B6"/>
    <w:rsid w:val="002C05E0"/>
    <w:rsid w:val="002C0F2B"/>
    <w:rsid w:val="002C14E8"/>
    <w:rsid w:val="002C204E"/>
    <w:rsid w:val="002C229C"/>
    <w:rsid w:val="002C266E"/>
    <w:rsid w:val="002C278C"/>
    <w:rsid w:val="002C2D47"/>
    <w:rsid w:val="002C352B"/>
    <w:rsid w:val="002C381A"/>
    <w:rsid w:val="002C3AEE"/>
    <w:rsid w:val="002C42A1"/>
    <w:rsid w:val="002C43ED"/>
    <w:rsid w:val="002C474D"/>
    <w:rsid w:val="002C4833"/>
    <w:rsid w:val="002C494A"/>
    <w:rsid w:val="002C4EB2"/>
    <w:rsid w:val="002C5398"/>
    <w:rsid w:val="002C5716"/>
    <w:rsid w:val="002C581C"/>
    <w:rsid w:val="002C5828"/>
    <w:rsid w:val="002C6389"/>
    <w:rsid w:val="002C6666"/>
    <w:rsid w:val="002C6AA1"/>
    <w:rsid w:val="002C787D"/>
    <w:rsid w:val="002C7A6F"/>
    <w:rsid w:val="002C7B23"/>
    <w:rsid w:val="002C7FAE"/>
    <w:rsid w:val="002D03DB"/>
    <w:rsid w:val="002D1B54"/>
    <w:rsid w:val="002D1F1A"/>
    <w:rsid w:val="002D2105"/>
    <w:rsid w:val="002D2591"/>
    <w:rsid w:val="002D26F1"/>
    <w:rsid w:val="002D27A8"/>
    <w:rsid w:val="002D2B11"/>
    <w:rsid w:val="002D2CB7"/>
    <w:rsid w:val="002D30BF"/>
    <w:rsid w:val="002D3201"/>
    <w:rsid w:val="002D37C7"/>
    <w:rsid w:val="002D3B39"/>
    <w:rsid w:val="002D3C3A"/>
    <w:rsid w:val="002D40F7"/>
    <w:rsid w:val="002D41B2"/>
    <w:rsid w:val="002D42E8"/>
    <w:rsid w:val="002D4CA8"/>
    <w:rsid w:val="002D50D9"/>
    <w:rsid w:val="002D52F3"/>
    <w:rsid w:val="002D5B82"/>
    <w:rsid w:val="002D5C2D"/>
    <w:rsid w:val="002D5D7C"/>
    <w:rsid w:val="002D61B1"/>
    <w:rsid w:val="002D699C"/>
    <w:rsid w:val="002D6C1A"/>
    <w:rsid w:val="002D6D70"/>
    <w:rsid w:val="002D743E"/>
    <w:rsid w:val="002D7E6B"/>
    <w:rsid w:val="002E0883"/>
    <w:rsid w:val="002E0F32"/>
    <w:rsid w:val="002E111A"/>
    <w:rsid w:val="002E15E3"/>
    <w:rsid w:val="002E1665"/>
    <w:rsid w:val="002E1ACE"/>
    <w:rsid w:val="002E212A"/>
    <w:rsid w:val="002E26D7"/>
    <w:rsid w:val="002E2F1A"/>
    <w:rsid w:val="002E3D15"/>
    <w:rsid w:val="002E4A51"/>
    <w:rsid w:val="002E5E6C"/>
    <w:rsid w:val="002E64C8"/>
    <w:rsid w:val="002E6729"/>
    <w:rsid w:val="002E6A37"/>
    <w:rsid w:val="002E6B3C"/>
    <w:rsid w:val="002E6E6A"/>
    <w:rsid w:val="002E753D"/>
    <w:rsid w:val="002E7B00"/>
    <w:rsid w:val="002F02F2"/>
    <w:rsid w:val="002F0911"/>
    <w:rsid w:val="002F0EFC"/>
    <w:rsid w:val="002F11CE"/>
    <w:rsid w:val="002F1650"/>
    <w:rsid w:val="002F1755"/>
    <w:rsid w:val="002F182D"/>
    <w:rsid w:val="002F1C5B"/>
    <w:rsid w:val="002F1FB7"/>
    <w:rsid w:val="002F2D04"/>
    <w:rsid w:val="002F2D18"/>
    <w:rsid w:val="002F30C0"/>
    <w:rsid w:val="002F3383"/>
    <w:rsid w:val="002F3B22"/>
    <w:rsid w:val="002F3BDF"/>
    <w:rsid w:val="002F4235"/>
    <w:rsid w:val="002F44A5"/>
    <w:rsid w:val="002F4709"/>
    <w:rsid w:val="002F484C"/>
    <w:rsid w:val="002F48AC"/>
    <w:rsid w:val="002F541D"/>
    <w:rsid w:val="002F6585"/>
    <w:rsid w:val="002F6606"/>
    <w:rsid w:val="002F6907"/>
    <w:rsid w:val="002F7252"/>
    <w:rsid w:val="002F7468"/>
    <w:rsid w:val="002F7FEF"/>
    <w:rsid w:val="00300183"/>
    <w:rsid w:val="00300299"/>
    <w:rsid w:val="003009DB"/>
    <w:rsid w:val="00300D4C"/>
    <w:rsid w:val="003010B5"/>
    <w:rsid w:val="00301911"/>
    <w:rsid w:val="00302077"/>
    <w:rsid w:val="0030250F"/>
    <w:rsid w:val="00302A01"/>
    <w:rsid w:val="00302FE1"/>
    <w:rsid w:val="0030366C"/>
    <w:rsid w:val="00303E3B"/>
    <w:rsid w:val="00303F03"/>
    <w:rsid w:val="00303F97"/>
    <w:rsid w:val="0030458C"/>
    <w:rsid w:val="0030467E"/>
    <w:rsid w:val="00304B59"/>
    <w:rsid w:val="00304FE7"/>
    <w:rsid w:val="00305840"/>
    <w:rsid w:val="003059CF"/>
    <w:rsid w:val="00305C78"/>
    <w:rsid w:val="00305F54"/>
    <w:rsid w:val="003061D3"/>
    <w:rsid w:val="00306933"/>
    <w:rsid w:val="00307BCD"/>
    <w:rsid w:val="00307BDC"/>
    <w:rsid w:val="00307DD0"/>
    <w:rsid w:val="00307E54"/>
    <w:rsid w:val="00310039"/>
    <w:rsid w:val="0031045B"/>
    <w:rsid w:val="0031076A"/>
    <w:rsid w:val="00310A21"/>
    <w:rsid w:val="00310C09"/>
    <w:rsid w:val="00310C5B"/>
    <w:rsid w:val="00310D84"/>
    <w:rsid w:val="00310F32"/>
    <w:rsid w:val="0031137F"/>
    <w:rsid w:val="00311901"/>
    <w:rsid w:val="00311B11"/>
    <w:rsid w:val="00311C43"/>
    <w:rsid w:val="00312646"/>
    <w:rsid w:val="00312983"/>
    <w:rsid w:val="00312F61"/>
    <w:rsid w:val="00313159"/>
    <w:rsid w:val="0031353C"/>
    <w:rsid w:val="00313611"/>
    <w:rsid w:val="00313C19"/>
    <w:rsid w:val="00313DB4"/>
    <w:rsid w:val="0031454C"/>
    <w:rsid w:val="00314A2A"/>
    <w:rsid w:val="00314EB4"/>
    <w:rsid w:val="00315921"/>
    <w:rsid w:val="0031599F"/>
    <w:rsid w:val="00315FFD"/>
    <w:rsid w:val="0031647A"/>
    <w:rsid w:val="00316515"/>
    <w:rsid w:val="003166E0"/>
    <w:rsid w:val="00316955"/>
    <w:rsid w:val="00316C16"/>
    <w:rsid w:val="00317BA8"/>
    <w:rsid w:val="00317E7B"/>
    <w:rsid w:val="00320171"/>
    <w:rsid w:val="00320678"/>
    <w:rsid w:val="00320C28"/>
    <w:rsid w:val="0032140D"/>
    <w:rsid w:val="003215FB"/>
    <w:rsid w:val="00321759"/>
    <w:rsid w:val="00322385"/>
    <w:rsid w:val="00323582"/>
    <w:rsid w:val="00324B2C"/>
    <w:rsid w:val="00324F27"/>
    <w:rsid w:val="003250A2"/>
    <w:rsid w:val="003250D3"/>
    <w:rsid w:val="0032530A"/>
    <w:rsid w:val="00325464"/>
    <w:rsid w:val="00325552"/>
    <w:rsid w:val="0032595E"/>
    <w:rsid w:val="00326B9A"/>
    <w:rsid w:val="0032710C"/>
    <w:rsid w:val="0032740B"/>
    <w:rsid w:val="00327478"/>
    <w:rsid w:val="003274A4"/>
    <w:rsid w:val="003279F3"/>
    <w:rsid w:val="00327D3C"/>
    <w:rsid w:val="003304CF"/>
    <w:rsid w:val="003305B1"/>
    <w:rsid w:val="00330772"/>
    <w:rsid w:val="00330A42"/>
    <w:rsid w:val="00330A59"/>
    <w:rsid w:val="00330DC3"/>
    <w:rsid w:val="003316D6"/>
    <w:rsid w:val="00331903"/>
    <w:rsid w:val="003322B4"/>
    <w:rsid w:val="0033307D"/>
    <w:rsid w:val="00333AE9"/>
    <w:rsid w:val="00333C2E"/>
    <w:rsid w:val="0033444C"/>
    <w:rsid w:val="00334757"/>
    <w:rsid w:val="0033499A"/>
    <w:rsid w:val="00334DD8"/>
    <w:rsid w:val="00334F5A"/>
    <w:rsid w:val="00335428"/>
    <w:rsid w:val="0033561A"/>
    <w:rsid w:val="00335CB3"/>
    <w:rsid w:val="00336965"/>
    <w:rsid w:val="00337508"/>
    <w:rsid w:val="00340CC5"/>
    <w:rsid w:val="003415A6"/>
    <w:rsid w:val="00341FEA"/>
    <w:rsid w:val="0034216A"/>
    <w:rsid w:val="003423CC"/>
    <w:rsid w:val="003431F9"/>
    <w:rsid w:val="0034356F"/>
    <w:rsid w:val="00343C0C"/>
    <w:rsid w:val="003440F1"/>
    <w:rsid w:val="00344252"/>
    <w:rsid w:val="003443CE"/>
    <w:rsid w:val="0034488F"/>
    <w:rsid w:val="00344A6F"/>
    <w:rsid w:val="00344F2B"/>
    <w:rsid w:val="00345377"/>
    <w:rsid w:val="003453CC"/>
    <w:rsid w:val="003454B2"/>
    <w:rsid w:val="0034563C"/>
    <w:rsid w:val="00345F02"/>
    <w:rsid w:val="0034624F"/>
    <w:rsid w:val="003466D1"/>
    <w:rsid w:val="00346C04"/>
    <w:rsid w:val="00346D7A"/>
    <w:rsid w:val="0034757F"/>
    <w:rsid w:val="003476D5"/>
    <w:rsid w:val="003477DE"/>
    <w:rsid w:val="003478AC"/>
    <w:rsid w:val="003479B7"/>
    <w:rsid w:val="00347FBA"/>
    <w:rsid w:val="00350105"/>
    <w:rsid w:val="0035024C"/>
    <w:rsid w:val="003505AB"/>
    <w:rsid w:val="003507BD"/>
    <w:rsid w:val="00350AE9"/>
    <w:rsid w:val="00350BC8"/>
    <w:rsid w:val="00351004"/>
    <w:rsid w:val="00351D28"/>
    <w:rsid w:val="00352806"/>
    <w:rsid w:val="00353E5D"/>
    <w:rsid w:val="0035508E"/>
    <w:rsid w:val="00355D5A"/>
    <w:rsid w:val="0035646C"/>
    <w:rsid w:val="003564D5"/>
    <w:rsid w:val="00356854"/>
    <w:rsid w:val="003568F6"/>
    <w:rsid w:val="00357407"/>
    <w:rsid w:val="003574F8"/>
    <w:rsid w:val="00360554"/>
    <w:rsid w:val="00360C84"/>
    <w:rsid w:val="00360EE1"/>
    <w:rsid w:val="0036196B"/>
    <w:rsid w:val="00361C6C"/>
    <w:rsid w:val="00362008"/>
    <w:rsid w:val="0036277E"/>
    <w:rsid w:val="003629C4"/>
    <w:rsid w:val="00362AF7"/>
    <w:rsid w:val="0036316A"/>
    <w:rsid w:val="00364200"/>
    <w:rsid w:val="00364432"/>
    <w:rsid w:val="00364634"/>
    <w:rsid w:val="0036470B"/>
    <w:rsid w:val="00364CA3"/>
    <w:rsid w:val="00364DD3"/>
    <w:rsid w:val="00364E8A"/>
    <w:rsid w:val="0036530A"/>
    <w:rsid w:val="0036544E"/>
    <w:rsid w:val="003658C6"/>
    <w:rsid w:val="003659EF"/>
    <w:rsid w:val="00365AC3"/>
    <w:rsid w:val="003661FF"/>
    <w:rsid w:val="0036699E"/>
    <w:rsid w:val="003672E9"/>
    <w:rsid w:val="00367D6A"/>
    <w:rsid w:val="00367DEA"/>
    <w:rsid w:val="00367FAF"/>
    <w:rsid w:val="003704EC"/>
    <w:rsid w:val="003706A5"/>
    <w:rsid w:val="003707E1"/>
    <w:rsid w:val="00371246"/>
    <w:rsid w:val="003715BD"/>
    <w:rsid w:val="003719C5"/>
    <w:rsid w:val="00372124"/>
    <w:rsid w:val="00372AA6"/>
    <w:rsid w:val="00373393"/>
    <w:rsid w:val="0037346A"/>
    <w:rsid w:val="00373963"/>
    <w:rsid w:val="00375429"/>
    <w:rsid w:val="003754F5"/>
    <w:rsid w:val="0037567B"/>
    <w:rsid w:val="00375B3A"/>
    <w:rsid w:val="0037682F"/>
    <w:rsid w:val="00376A4A"/>
    <w:rsid w:val="00376B00"/>
    <w:rsid w:val="003772E5"/>
    <w:rsid w:val="003778D2"/>
    <w:rsid w:val="00377E6D"/>
    <w:rsid w:val="003802AA"/>
    <w:rsid w:val="003804C3"/>
    <w:rsid w:val="00380686"/>
    <w:rsid w:val="00380713"/>
    <w:rsid w:val="003809AE"/>
    <w:rsid w:val="00380A5E"/>
    <w:rsid w:val="00380AC2"/>
    <w:rsid w:val="00380B8A"/>
    <w:rsid w:val="00381009"/>
    <w:rsid w:val="00381110"/>
    <w:rsid w:val="00381498"/>
    <w:rsid w:val="003822A1"/>
    <w:rsid w:val="003825DB"/>
    <w:rsid w:val="00382969"/>
    <w:rsid w:val="0038332B"/>
    <w:rsid w:val="00384343"/>
    <w:rsid w:val="00384388"/>
    <w:rsid w:val="00385229"/>
    <w:rsid w:val="00385BDA"/>
    <w:rsid w:val="003861CE"/>
    <w:rsid w:val="003863FA"/>
    <w:rsid w:val="0038694C"/>
    <w:rsid w:val="00386992"/>
    <w:rsid w:val="00386B0E"/>
    <w:rsid w:val="003870DB"/>
    <w:rsid w:val="00390026"/>
    <w:rsid w:val="0039008B"/>
    <w:rsid w:val="00390447"/>
    <w:rsid w:val="003907E5"/>
    <w:rsid w:val="00391284"/>
    <w:rsid w:val="003913FC"/>
    <w:rsid w:val="00391854"/>
    <w:rsid w:val="00391DD3"/>
    <w:rsid w:val="00391FC2"/>
    <w:rsid w:val="003930BD"/>
    <w:rsid w:val="0039324D"/>
    <w:rsid w:val="00393507"/>
    <w:rsid w:val="00393920"/>
    <w:rsid w:val="00393A07"/>
    <w:rsid w:val="00393D89"/>
    <w:rsid w:val="003941B5"/>
    <w:rsid w:val="0039476B"/>
    <w:rsid w:val="00394784"/>
    <w:rsid w:val="00394A96"/>
    <w:rsid w:val="00394CCB"/>
    <w:rsid w:val="00395981"/>
    <w:rsid w:val="00395D76"/>
    <w:rsid w:val="00396824"/>
    <w:rsid w:val="00396827"/>
    <w:rsid w:val="003969A0"/>
    <w:rsid w:val="00397004"/>
    <w:rsid w:val="00397590"/>
    <w:rsid w:val="00397C2F"/>
    <w:rsid w:val="003A04D4"/>
    <w:rsid w:val="003A0B94"/>
    <w:rsid w:val="003A0F9C"/>
    <w:rsid w:val="003A16CD"/>
    <w:rsid w:val="003A16FE"/>
    <w:rsid w:val="003A1B98"/>
    <w:rsid w:val="003A23F6"/>
    <w:rsid w:val="003A26F9"/>
    <w:rsid w:val="003A27AF"/>
    <w:rsid w:val="003A2A76"/>
    <w:rsid w:val="003A2ED1"/>
    <w:rsid w:val="003A359D"/>
    <w:rsid w:val="003A408B"/>
    <w:rsid w:val="003A4A10"/>
    <w:rsid w:val="003A4A94"/>
    <w:rsid w:val="003A51E7"/>
    <w:rsid w:val="003A55BA"/>
    <w:rsid w:val="003A561C"/>
    <w:rsid w:val="003A5756"/>
    <w:rsid w:val="003A5BB9"/>
    <w:rsid w:val="003A63C7"/>
    <w:rsid w:val="003A6456"/>
    <w:rsid w:val="003A6B29"/>
    <w:rsid w:val="003A730E"/>
    <w:rsid w:val="003A73AC"/>
    <w:rsid w:val="003A7981"/>
    <w:rsid w:val="003A7CE5"/>
    <w:rsid w:val="003A7F3D"/>
    <w:rsid w:val="003B0721"/>
    <w:rsid w:val="003B07F9"/>
    <w:rsid w:val="003B0BA3"/>
    <w:rsid w:val="003B13D1"/>
    <w:rsid w:val="003B162C"/>
    <w:rsid w:val="003B1ACE"/>
    <w:rsid w:val="003B227D"/>
    <w:rsid w:val="003B22C6"/>
    <w:rsid w:val="003B2EBA"/>
    <w:rsid w:val="003B3EAC"/>
    <w:rsid w:val="003B481D"/>
    <w:rsid w:val="003B4D2E"/>
    <w:rsid w:val="003B521C"/>
    <w:rsid w:val="003B524C"/>
    <w:rsid w:val="003B5483"/>
    <w:rsid w:val="003B6504"/>
    <w:rsid w:val="003B6A01"/>
    <w:rsid w:val="003B6FC0"/>
    <w:rsid w:val="003B726C"/>
    <w:rsid w:val="003B728E"/>
    <w:rsid w:val="003B770C"/>
    <w:rsid w:val="003B796D"/>
    <w:rsid w:val="003C074A"/>
    <w:rsid w:val="003C0812"/>
    <w:rsid w:val="003C11D6"/>
    <w:rsid w:val="003C12E2"/>
    <w:rsid w:val="003C1691"/>
    <w:rsid w:val="003C16CD"/>
    <w:rsid w:val="003C1F66"/>
    <w:rsid w:val="003C1FCE"/>
    <w:rsid w:val="003C2C08"/>
    <w:rsid w:val="003C2EF6"/>
    <w:rsid w:val="003C39FF"/>
    <w:rsid w:val="003C3ADD"/>
    <w:rsid w:val="003C4369"/>
    <w:rsid w:val="003C49BF"/>
    <w:rsid w:val="003C4B1A"/>
    <w:rsid w:val="003C4DD2"/>
    <w:rsid w:val="003C4EBB"/>
    <w:rsid w:val="003C5511"/>
    <w:rsid w:val="003C553D"/>
    <w:rsid w:val="003C56BF"/>
    <w:rsid w:val="003C5717"/>
    <w:rsid w:val="003C5A15"/>
    <w:rsid w:val="003C5AF5"/>
    <w:rsid w:val="003C5E03"/>
    <w:rsid w:val="003C6325"/>
    <w:rsid w:val="003C65AE"/>
    <w:rsid w:val="003C6D3D"/>
    <w:rsid w:val="003C6F42"/>
    <w:rsid w:val="003C7089"/>
    <w:rsid w:val="003C7697"/>
    <w:rsid w:val="003C7B4E"/>
    <w:rsid w:val="003D0403"/>
    <w:rsid w:val="003D096A"/>
    <w:rsid w:val="003D0FFC"/>
    <w:rsid w:val="003D110A"/>
    <w:rsid w:val="003D11A3"/>
    <w:rsid w:val="003D227D"/>
    <w:rsid w:val="003D2CB7"/>
    <w:rsid w:val="003D311D"/>
    <w:rsid w:val="003D33F7"/>
    <w:rsid w:val="003D3609"/>
    <w:rsid w:val="003D372B"/>
    <w:rsid w:val="003D3BBA"/>
    <w:rsid w:val="003D41B6"/>
    <w:rsid w:val="003D41DA"/>
    <w:rsid w:val="003D49E3"/>
    <w:rsid w:val="003D623C"/>
    <w:rsid w:val="003D6B10"/>
    <w:rsid w:val="003D75F4"/>
    <w:rsid w:val="003D79CE"/>
    <w:rsid w:val="003D7B33"/>
    <w:rsid w:val="003D7DC5"/>
    <w:rsid w:val="003E0753"/>
    <w:rsid w:val="003E0AA4"/>
    <w:rsid w:val="003E1845"/>
    <w:rsid w:val="003E21E7"/>
    <w:rsid w:val="003E33D7"/>
    <w:rsid w:val="003E36CA"/>
    <w:rsid w:val="003E409D"/>
    <w:rsid w:val="003E46B1"/>
    <w:rsid w:val="003E4DA7"/>
    <w:rsid w:val="003E52A8"/>
    <w:rsid w:val="003E538E"/>
    <w:rsid w:val="003E552C"/>
    <w:rsid w:val="003E5959"/>
    <w:rsid w:val="003E5B82"/>
    <w:rsid w:val="003E5F9B"/>
    <w:rsid w:val="003E631D"/>
    <w:rsid w:val="003E6387"/>
    <w:rsid w:val="003E68EA"/>
    <w:rsid w:val="003E6EAF"/>
    <w:rsid w:val="003E7B22"/>
    <w:rsid w:val="003E7C8E"/>
    <w:rsid w:val="003F08F5"/>
    <w:rsid w:val="003F0A51"/>
    <w:rsid w:val="003F0AB7"/>
    <w:rsid w:val="003F0D28"/>
    <w:rsid w:val="003F0D2A"/>
    <w:rsid w:val="003F0E5C"/>
    <w:rsid w:val="003F1540"/>
    <w:rsid w:val="003F1AF3"/>
    <w:rsid w:val="003F1B04"/>
    <w:rsid w:val="003F243A"/>
    <w:rsid w:val="003F259F"/>
    <w:rsid w:val="003F274C"/>
    <w:rsid w:val="003F27B8"/>
    <w:rsid w:val="003F2AF0"/>
    <w:rsid w:val="003F32F3"/>
    <w:rsid w:val="003F385D"/>
    <w:rsid w:val="003F3F1E"/>
    <w:rsid w:val="003F4039"/>
    <w:rsid w:val="003F41E5"/>
    <w:rsid w:val="003F4C15"/>
    <w:rsid w:val="003F53A3"/>
    <w:rsid w:val="003F5AF4"/>
    <w:rsid w:val="003F5D87"/>
    <w:rsid w:val="003F5FC0"/>
    <w:rsid w:val="003F6804"/>
    <w:rsid w:val="003F70C6"/>
    <w:rsid w:val="003F7F15"/>
    <w:rsid w:val="00400449"/>
    <w:rsid w:val="0040092C"/>
    <w:rsid w:val="004009A0"/>
    <w:rsid w:val="0040146C"/>
    <w:rsid w:val="004014FD"/>
    <w:rsid w:val="00401AA2"/>
    <w:rsid w:val="00401C56"/>
    <w:rsid w:val="0040204B"/>
    <w:rsid w:val="0040231D"/>
    <w:rsid w:val="004023BE"/>
    <w:rsid w:val="00402508"/>
    <w:rsid w:val="00402672"/>
    <w:rsid w:val="004026AF"/>
    <w:rsid w:val="00402852"/>
    <w:rsid w:val="00402BB9"/>
    <w:rsid w:val="004037AC"/>
    <w:rsid w:val="0040395F"/>
    <w:rsid w:val="00403F15"/>
    <w:rsid w:val="004040BC"/>
    <w:rsid w:val="0040432F"/>
    <w:rsid w:val="0040484D"/>
    <w:rsid w:val="004049E2"/>
    <w:rsid w:val="004050C4"/>
    <w:rsid w:val="00405201"/>
    <w:rsid w:val="00406555"/>
    <w:rsid w:val="004067B0"/>
    <w:rsid w:val="00410047"/>
    <w:rsid w:val="00410689"/>
    <w:rsid w:val="00410781"/>
    <w:rsid w:val="00410837"/>
    <w:rsid w:val="00410D11"/>
    <w:rsid w:val="00410E0E"/>
    <w:rsid w:val="00411695"/>
    <w:rsid w:val="004118DD"/>
    <w:rsid w:val="00411E3A"/>
    <w:rsid w:val="00411EC4"/>
    <w:rsid w:val="004120DE"/>
    <w:rsid w:val="00412F6D"/>
    <w:rsid w:val="00412FEA"/>
    <w:rsid w:val="00413190"/>
    <w:rsid w:val="004131F0"/>
    <w:rsid w:val="00413253"/>
    <w:rsid w:val="00413389"/>
    <w:rsid w:val="004137D5"/>
    <w:rsid w:val="00413EDF"/>
    <w:rsid w:val="0041481A"/>
    <w:rsid w:val="004150BD"/>
    <w:rsid w:val="004156BD"/>
    <w:rsid w:val="00415756"/>
    <w:rsid w:val="00415822"/>
    <w:rsid w:val="004167EA"/>
    <w:rsid w:val="00416A6B"/>
    <w:rsid w:val="00416B2E"/>
    <w:rsid w:val="00417007"/>
    <w:rsid w:val="00417274"/>
    <w:rsid w:val="00417664"/>
    <w:rsid w:val="0041799B"/>
    <w:rsid w:val="00420516"/>
    <w:rsid w:val="004207FD"/>
    <w:rsid w:val="00420968"/>
    <w:rsid w:val="004218D1"/>
    <w:rsid w:val="00421AFF"/>
    <w:rsid w:val="00421DD6"/>
    <w:rsid w:val="00422710"/>
    <w:rsid w:val="00422E1F"/>
    <w:rsid w:val="00423062"/>
    <w:rsid w:val="00423618"/>
    <w:rsid w:val="0042398F"/>
    <w:rsid w:val="00423E48"/>
    <w:rsid w:val="004242C9"/>
    <w:rsid w:val="00424670"/>
    <w:rsid w:val="004248F4"/>
    <w:rsid w:val="00425A07"/>
    <w:rsid w:val="004260C5"/>
    <w:rsid w:val="00426BC3"/>
    <w:rsid w:val="00426E39"/>
    <w:rsid w:val="00426EED"/>
    <w:rsid w:val="00427301"/>
    <w:rsid w:val="004276BC"/>
    <w:rsid w:val="00427771"/>
    <w:rsid w:val="004278D7"/>
    <w:rsid w:val="00427B4B"/>
    <w:rsid w:val="00427B5C"/>
    <w:rsid w:val="00430342"/>
    <w:rsid w:val="004305AB"/>
    <w:rsid w:val="0043094F"/>
    <w:rsid w:val="0043177A"/>
    <w:rsid w:val="00432E7C"/>
    <w:rsid w:val="00432EB2"/>
    <w:rsid w:val="00432EBE"/>
    <w:rsid w:val="00432F51"/>
    <w:rsid w:val="00433148"/>
    <w:rsid w:val="004331B8"/>
    <w:rsid w:val="00433A0F"/>
    <w:rsid w:val="00433A4C"/>
    <w:rsid w:val="004342A8"/>
    <w:rsid w:val="0043472D"/>
    <w:rsid w:val="00434830"/>
    <w:rsid w:val="00435133"/>
    <w:rsid w:val="004363ED"/>
    <w:rsid w:val="00436A0F"/>
    <w:rsid w:val="00436C88"/>
    <w:rsid w:val="004370A7"/>
    <w:rsid w:val="004377BA"/>
    <w:rsid w:val="00437DCB"/>
    <w:rsid w:val="00437FD0"/>
    <w:rsid w:val="004402B2"/>
    <w:rsid w:val="00440930"/>
    <w:rsid w:val="00441926"/>
    <w:rsid w:val="004422AD"/>
    <w:rsid w:val="004429DD"/>
    <w:rsid w:val="00443099"/>
    <w:rsid w:val="00443269"/>
    <w:rsid w:val="004432D3"/>
    <w:rsid w:val="00443CBA"/>
    <w:rsid w:val="00443DA1"/>
    <w:rsid w:val="0044451C"/>
    <w:rsid w:val="004446C0"/>
    <w:rsid w:val="00444B26"/>
    <w:rsid w:val="00444B61"/>
    <w:rsid w:val="004450D0"/>
    <w:rsid w:val="00445411"/>
    <w:rsid w:val="00445635"/>
    <w:rsid w:val="00445AAF"/>
    <w:rsid w:val="00445F31"/>
    <w:rsid w:val="00446091"/>
    <w:rsid w:val="004461AD"/>
    <w:rsid w:val="004469DF"/>
    <w:rsid w:val="00446BDA"/>
    <w:rsid w:val="00446C71"/>
    <w:rsid w:val="0044740E"/>
    <w:rsid w:val="004475FD"/>
    <w:rsid w:val="0044779B"/>
    <w:rsid w:val="00447860"/>
    <w:rsid w:val="00447B96"/>
    <w:rsid w:val="00447E17"/>
    <w:rsid w:val="0045011F"/>
    <w:rsid w:val="004507C9"/>
    <w:rsid w:val="0045080D"/>
    <w:rsid w:val="00450CF5"/>
    <w:rsid w:val="00450EB5"/>
    <w:rsid w:val="00451BAD"/>
    <w:rsid w:val="00451D29"/>
    <w:rsid w:val="00451D6A"/>
    <w:rsid w:val="00451F93"/>
    <w:rsid w:val="004520E6"/>
    <w:rsid w:val="0045235E"/>
    <w:rsid w:val="00452379"/>
    <w:rsid w:val="00452665"/>
    <w:rsid w:val="00452AD6"/>
    <w:rsid w:val="0045363F"/>
    <w:rsid w:val="00453B7B"/>
    <w:rsid w:val="00453CD1"/>
    <w:rsid w:val="00454B63"/>
    <w:rsid w:val="00454B74"/>
    <w:rsid w:val="0045576C"/>
    <w:rsid w:val="00455916"/>
    <w:rsid w:val="004561C9"/>
    <w:rsid w:val="00456321"/>
    <w:rsid w:val="00456531"/>
    <w:rsid w:val="0045692D"/>
    <w:rsid w:val="00456F53"/>
    <w:rsid w:val="004575B3"/>
    <w:rsid w:val="00457C9B"/>
    <w:rsid w:val="00457D16"/>
    <w:rsid w:val="00457EBB"/>
    <w:rsid w:val="00460C46"/>
    <w:rsid w:val="00460D13"/>
    <w:rsid w:val="0046109A"/>
    <w:rsid w:val="00461D5B"/>
    <w:rsid w:val="00462166"/>
    <w:rsid w:val="0046224B"/>
    <w:rsid w:val="00462753"/>
    <w:rsid w:val="00462E5F"/>
    <w:rsid w:val="00462FA0"/>
    <w:rsid w:val="004636A8"/>
    <w:rsid w:val="00463C19"/>
    <w:rsid w:val="00463E71"/>
    <w:rsid w:val="00464F83"/>
    <w:rsid w:val="00465242"/>
    <w:rsid w:val="00465772"/>
    <w:rsid w:val="004658B4"/>
    <w:rsid w:val="00465A78"/>
    <w:rsid w:val="00465AE3"/>
    <w:rsid w:val="004662C4"/>
    <w:rsid w:val="00466650"/>
    <w:rsid w:val="004668B7"/>
    <w:rsid w:val="00466BAA"/>
    <w:rsid w:val="00466C14"/>
    <w:rsid w:val="00466DF2"/>
    <w:rsid w:val="00466E9A"/>
    <w:rsid w:val="004673F1"/>
    <w:rsid w:val="00467BDF"/>
    <w:rsid w:val="00467C1E"/>
    <w:rsid w:val="00470E04"/>
    <w:rsid w:val="00471CAA"/>
    <w:rsid w:val="004723B5"/>
    <w:rsid w:val="004723EB"/>
    <w:rsid w:val="004727E4"/>
    <w:rsid w:val="004729D8"/>
    <w:rsid w:val="00472B3D"/>
    <w:rsid w:val="00472FFC"/>
    <w:rsid w:val="00473F9A"/>
    <w:rsid w:val="0047474A"/>
    <w:rsid w:val="00475177"/>
    <w:rsid w:val="0047566E"/>
    <w:rsid w:val="00475730"/>
    <w:rsid w:val="00475DD9"/>
    <w:rsid w:val="00475DFF"/>
    <w:rsid w:val="00475E5B"/>
    <w:rsid w:val="00476141"/>
    <w:rsid w:val="00476442"/>
    <w:rsid w:val="00476801"/>
    <w:rsid w:val="00476BFC"/>
    <w:rsid w:val="0047723A"/>
    <w:rsid w:val="0047724F"/>
    <w:rsid w:val="00477932"/>
    <w:rsid w:val="00477CCF"/>
    <w:rsid w:val="00477FA6"/>
    <w:rsid w:val="00477FDE"/>
    <w:rsid w:val="00480AEA"/>
    <w:rsid w:val="00481893"/>
    <w:rsid w:val="00481C9C"/>
    <w:rsid w:val="00481D0D"/>
    <w:rsid w:val="00481DE9"/>
    <w:rsid w:val="00481F1F"/>
    <w:rsid w:val="004821FE"/>
    <w:rsid w:val="0048221E"/>
    <w:rsid w:val="00482F08"/>
    <w:rsid w:val="0048344A"/>
    <w:rsid w:val="004837A1"/>
    <w:rsid w:val="00483C26"/>
    <w:rsid w:val="00483FC4"/>
    <w:rsid w:val="0048443E"/>
    <w:rsid w:val="00484A5B"/>
    <w:rsid w:val="00484A85"/>
    <w:rsid w:val="00484ADA"/>
    <w:rsid w:val="00485A35"/>
    <w:rsid w:val="00486760"/>
    <w:rsid w:val="00486865"/>
    <w:rsid w:val="004868B7"/>
    <w:rsid w:val="00486C85"/>
    <w:rsid w:val="00487048"/>
    <w:rsid w:val="00490A01"/>
    <w:rsid w:val="00490A28"/>
    <w:rsid w:val="00490DD0"/>
    <w:rsid w:val="00490EC6"/>
    <w:rsid w:val="00490F00"/>
    <w:rsid w:val="004911F1"/>
    <w:rsid w:val="0049123F"/>
    <w:rsid w:val="0049128B"/>
    <w:rsid w:val="00491365"/>
    <w:rsid w:val="00491CD1"/>
    <w:rsid w:val="004926E0"/>
    <w:rsid w:val="00492AF5"/>
    <w:rsid w:val="00492EB7"/>
    <w:rsid w:val="00493012"/>
    <w:rsid w:val="00493621"/>
    <w:rsid w:val="004937BC"/>
    <w:rsid w:val="004939AE"/>
    <w:rsid w:val="00493D22"/>
    <w:rsid w:val="004940F4"/>
    <w:rsid w:val="0049471E"/>
    <w:rsid w:val="004948A6"/>
    <w:rsid w:val="00494E91"/>
    <w:rsid w:val="0049519A"/>
    <w:rsid w:val="004951DF"/>
    <w:rsid w:val="004954C5"/>
    <w:rsid w:val="0049571E"/>
    <w:rsid w:val="00495957"/>
    <w:rsid w:val="00495A60"/>
    <w:rsid w:val="00495BD5"/>
    <w:rsid w:val="00495DDC"/>
    <w:rsid w:val="00496019"/>
    <w:rsid w:val="0049601D"/>
    <w:rsid w:val="0049603C"/>
    <w:rsid w:val="00496306"/>
    <w:rsid w:val="0049640B"/>
    <w:rsid w:val="0049654A"/>
    <w:rsid w:val="0049656F"/>
    <w:rsid w:val="004966F9"/>
    <w:rsid w:val="004968AC"/>
    <w:rsid w:val="004968D7"/>
    <w:rsid w:val="00496970"/>
    <w:rsid w:val="00496E94"/>
    <w:rsid w:val="0049732A"/>
    <w:rsid w:val="0049766E"/>
    <w:rsid w:val="004A007A"/>
    <w:rsid w:val="004A06C7"/>
    <w:rsid w:val="004A07AF"/>
    <w:rsid w:val="004A0BC6"/>
    <w:rsid w:val="004A1821"/>
    <w:rsid w:val="004A1F88"/>
    <w:rsid w:val="004A28F6"/>
    <w:rsid w:val="004A2DA8"/>
    <w:rsid w:val="004A30B7"/>
    <w:rsid w:val="004A3A30"/>
    <w:rsid w:val="004A3A96"/>
    <w:rsid w:val="004A3AE6"/>
    <w:rsid w:val="004A4748"/>
    <w:rsid w:val="004A4996"/>
    <w:rsid w:val="004A4E34"/>
    <w:rsid w:val="004A4E51"/>
    <w:rsid w:val="004A4F1E"/>
    <w:rsid w:val="004A5383"/>
    <w:rsid w:val="004A58B9"/>
    <w:rsid w:val="004A6018"/>
    <w:rsid w:val="004A63FC"/>
    <w:rsid w:val="004A6464"/>
    <w:rsid w:val="004A68B7"/>
    <w:rsid w:val="004A73AE"/>
    <w:rsid w:val="004A7FA3"/>
    <w:rsid w:val="004B04A2"/>
    <w:rsid w:val="004B0545"/>
    <w:rsid w:val="004B065A"/>
    <w:rsid w:val="004B08AF"/>
    <w:rsid w:val="004B0AED"/>
    <w:rsid w:val="004B0F00"/>
    <w:rsid w:val="004B1F52"/>
    <w:rsid w:val="004B203C"/>
    <w:rsid w:val="004B2238"/>
    <w:rsid w:val="004B23D7"/>
    <w:rsid w:val="004B27C1"/>
    <w:rsid w:val="004B2894"/>
    <w:rsid w:val="004B2A7B"/>
    <w:rsid w:val="004B2F09"/>
    <w:rsid w:val="004B3A49"/>
    <w:rsid w:val="004B421B"/>
    <w:rsid w:val="004B4363"/>
    <w:rsid w:val="004B56F7"/>
    <w:rsid w:val="004B5CC5"/>
    <w:rsid w:val="004B6257"/>
    <w:rsid w:val="004B6691"/>
    <w:rsid w:val="004B6C5C"/>
    <w:rsid w:val="004B6FA9"/>
    <w:rsid w:val="004B6FFB"/>
    <w:rsid w:val="004B72FE"/>
    <w:rsid w:val="004B761E"/>
    <w:rsid w:val="004B7C12"/>
    <w:rsid w:val="004B7C3D"/>
    <w:rsid w:val="004B7EBF"/>
    <w:rsid w:val="004C02B2"/>
    <w:rsid w:val="004C0304"/>
    <w:rsid w:val="004C0673"/>
    <w:rsid w:val="004C0919"/>
    <w:rsid w:val="004C168D"/>
    <w:rsid w:val="004C189A"/>
    <w:rsid w:val="004C1A28"/>
    <w:rsid w:val="004C2110"/>
    <w:rsid w:val="004C2828"/>
    <w:rsid w:val="004C296D"/>
    <w:rsid w:val="004C2B32"/>
    <w:rsid w:val="004C3878"/>
    <w:rsid w:val="004C39C4"/>
    <w:rsid w:val="004C3B8A"/>
    <w:rsid w:val="004C3BF0"/>
    <w:rsid w:val="004C3DB6"/>
    <w:rsid w:val="004C3EB3"/>
    <w:rsid w:val="004C463D"/>
    <w:rsid w:val="004C46C0"/>
    <w:rsid w:val="004C48E5"/>
    <w:rsid w:val="004C4AF9"/>
    <w:rsid w:val="004C4DF7"/>
    <w:rsid w:val="004C4E20"/>
    <w:rsid w:val="004C55A3"/>
    <w:rsid w:val="004C5B17"/>
    <w:rsid w:val="004C63B7"/>
    <w:rsid w:val="004C6719"/>
    <w:rsid w:val="004C6778"/>
    <w:rsid w:val="004C696A"/>
    <w:rsid w:val="004C69DB"/>
    <w:rsid w:val="004C70EF"/>
    <w:rsid w:val="004C7903"/>
    <w:rsid w:val="004D0059"/>
    <w:rsid w:val="004D0198"/>
    <w:rsid w:val="004D0447"/>
    <w:rsid w:val="004D0680"/>
    <w:rsid w:val="004D070C"/>
    <w:rsid w:val="004D0D73"/>
    <w:rsid w:val="004D1AD9"/>
    <w:rsid w:val="004D2B55"/>
    <w:rsid w:val="004D2BC9"/>
    <w:rsid w:val="004D3379"/>
    <w:rsid w:val="004D3F2A"/>
    <w:rsid w:val="004D3FE9"/>
    <w:rsid w:val="004D51C2"/>
    <w:rsid w:val="004D55A9"/>
    <w:rsid w:val="004D5C1E"/>
    <w:rsid w:val="004D64E8"/>
    <w:rsid w:val="004D791B"/>
    <w:rsid w:val="004D7B58"/>
    <w:rsid w:val="004D7B85"/>
    <w:rsid w:val="004E0408"/>
    <w:rsid w:val="004E0C7B"/>
    <w:rsid w:val="004E1F49"/>
    <w:rsid w:val="004E291D"/>
    <w:rsid w:val="004E32AF"/>
    <w:rsid w:val="004E34FC"/>
    <w:rsid w:val="004E39D6"/>
    <w:rsid w:val="004E3C1A"/>
    <w:rsid w:val="004E412E"/>
    <w:rsid w:val="004E41B6"/>
    <w:rsid w:val="004E42A1"/>
    <w:rsid w:val="004E43E9"/>
    <w:rsid w:val="004E472F"/>
    <w:rsid w:val="004E4794"/>
    <w:rsid w:val="004E4868"/>
    <w:rsid w:val="004E48EE"/>
    <w:rsid w:val="004E4F0F"/>
    <w:rsid w:val="004E52F9"/>
    <w:rsid w:val="004E572A"/>
    <w:rsid w:val="004E7437"/>
    <w:rsid w:val="004E74FF"/>
    <w:rsid w:val="004E78F7"/>
    <w:rsid w:val="004F05A8"/>
    <w:rsid w:val="004F0733"/>
    <w:rsid w:val="004F0F9E"/>
    <w:rsid w:val="004F1FDA"/>
    <w:rsid w:val="004F255C"/>
    <w:rsid w:val="004F35FE"/>
    <w:rsid w:val="004F4070"/>
    <w:rsid w:val="004F4101"/>
    <w:rsid w:val="004F435C"/>
    <w:rsid w:val="004F47E8"/>
    <w:rsid w:val="004F4A60"/>
    <w:rsid w:val="004F5272"/>
    <w:rsid w:val="004F56A0"/>
    <w:rsid w:val="004F5779"/>
    <w:rsid w:val="004F5EAB"/>
    <w:rsid w:val="004F63D3"/>
    <w:rsid w:val="004F71D0"/>
    <w:rsid w:val="004F7694"/>
    <w:rsid w:val="004F78DB"/>
    <w:rsid w:val="004F7974"/>
    <w:rsid w:val="004F7BA7"/>
    <w:rsid w:val="004F7E2F"/>
    <w:rsid w:val="00500A80"/>
    <w:rsid w:val="00501646"/>
    <w:rsid w:val="005026CF"/>
    <w:rsid w:val="0050364B"/>
    <w:rsid w:val="005036F0"/>
    <w:rsid w:val="00503D99"/>
    <w:rsid w:val="0050479E"/>
    <w:rsid w:val="00504997"/>
    <w:rsid w:val="00505596"/>
    <w:rsid w:val="00505B34"/>
    <w:rsid w:val="005066A3"/>
    <w:rsid w:val="00507543"/>
    <w:rsid w:val="00507603"/>
    <w:rsid w:val="005079B9"/>
    <w:rsid w:val="00507A55"/>
    <w:rsid w:val="00507EB9"/>
    <w:rsid w:val="005100F9"/>
    <w:rsid w:val="00510369"/>
    <w:rsid w:val="00510942"/>
    <w:rsid w:val="00510E1C"/>
    <w:rsid w:val="005110A9"/>
    <w:rsid w:val="00511165"/>
    <w:rsid w:val="0051116B"/>
    <w:rsid w:val="00511667"/>
    <w:rsid w:val="0051181C"/>
    <w:rsid w:val="00512094"/>
    <w:rsid w:val="0051215E"/>
    <w:rsid w:val="005127D3"/>
    <w:rsid w:val="005129EF"/>
    <w:rsid w:val="0051301F"/>
    <w:rsid w:val="00513706"/>
    <w:rsid w:val="0051385B"/>
    <w:rsid w:val="00513ED5"/>
    <w:rsid w:val="00513FBE"/>
    <w:rsid w:val="00514820"/>
    <w:rsid w:val="00514C04"/>
    <w:rsid w:val="00514DCA"/>
    <w:rsid w:val="0051528E"/>
    <w:rsid w:val="00515510"/>
    <w:rsid w:val="00515668"/>
    <w:rsid w:val="005157EF"/>
    <w:rsid w:val="00515F70"/>
    <w:rsid w:val="00516128"/>
    <w:rsid w:val="00516631"/>
    <w:rsid w:val="00516EE3"/>
    <w:rsid w:val="00516F2C"/>
    <w:rsid w:val="005205AB"/>
    <w:rsid w:val="00521448"/>
    <w:rsid w:val="0052159D"/>
    <w:rsid w:val="0052172F"/>
    <w:rsid w:val="00521EC7"/>
    <w:rsid w:val="005222F7"/>
    <w:rsid w:val="00522439"/>
    <w:rsid w:val="00522461"/>
    <w:rsid w:val="00522742"/>
    <w:rsid w:val="005236AA"/>
    <w:rsid w:val="005237A2"/>
    <w:rsid w:val="005239D3"/>
    <w:rsid w:val="00523DEB"/>
    <w:rsid w:val="005257DC"/>
    <w:rsid w:val="00525C52"/>
    <w:rsid w:val="00525CBF"/>
    <w:rsid w:val="005276EF"/>
    <w:rsid w:val="00527845"/>
    <w:rsid w:val="00527C4A"/>
    <w:rsid w:val="00527F3A"/>
    <w:rsid w:val="005305BD"/>
    <w:rsid w:val="005308DB"/>
    <w:rsid w:val="00530DCA"/>
    <w:rsid w:val="005315BC"/>
    <w:rsid w:val="0053186A"/>
    <w:rsid w:val="0053186D"/>
    <w:rsid w:val="00531AB9"/>
    <w:rsid w:val="00532021"/>
    <w:rsid w:val="0053260A"/>
    <w:rsid w:val="005326A0"/>
    <w:rsid w:val="005329D5"/>
    <w:rsid w:val="00532CEA"/>
    <w:rsid w:val="0053314B"/>
    <w:rsid w:val="00533412"/>
    <w:rsid w:val="00533CA2"/>
    <w:rsid w:val="00533DFE"/>
    <w:rsid w:val="00535156"/>
    <w:rsid w:val="00536103"/>
    <w:rsid w:val="005362EF"/>
    <w:rsid w:val="0053645A"/>
    <w:rsid w:val="005368DD"/>
    <w:rsid w:val="00536E01"/>
    <w:rsid w:val="005378FF"/>
    <w:rsid w:val="005379BC"/>
    <w:rsid w:val="00537DAC"/>
    <w:rsid w:val="005406B5"/>
    <w:rsid w:val="005408BE"/>
    <w:rsid w:val="00540942"/>
    <w:rsid w:val="00540B62"/>
    <w:rsid w:val="00540D48"/>
    <w:rsid w:val="00540D6B"/>
    <w:rsid w:val="005417EC"/>
    <w:rsid w:val="0054197E"/>
    <w:rsid w:val="00541EF8"/>
    <w:rsid w:val="00542746"/>
    <w:rsid w:val="005438DB"/>
    <w:rsid w:val="00544435"/>
    <w:rsid w:val="00544754"/>
    <w:rsid w:val="005452E4"/>
    <w:rsid w:val="0054579D"/>
    <w:rsid w:val="0054598F"/>
    <w:rsid w:val="005460A0"/>
    <w:rsid w:val="00546345"/>
    <w:rsid w:val="0054639F"/>
    <w:rsid w:val="0054645C"/>
    <w:rsid w:val="005465AE"/>
    <w:rsid w:val="00546ECD"/>
    <w:rsid w:val="005470AA"/>
    <w:rsid w:val="0054717A"/>
    <w:rsid w:val="0054760D"/>
    <w:rsid w:val="005476EF"/>
    <w:rsid w:val="00547C01"/>
    <w:rsid w:val="00547C16"/>
    <w:rsid w:val="005504FB"/>
    <w:rsid w:val="0055075C"/>
    <w:rsid w:val="0055084A"/>
    <w:rsid w:val="00551452"/>
    <w:rsid w:val="005514E7"/>
    <w:rsid w:val="0055164E"/>
    <w:rsid w:val="0055172B"/>
    <w:rsid w:val="005517A0"/>
    <w:rsid w:val="00552143"/>
    <w:rsid w:val="00552336"/>
    <w:rsid w:val="00552718"/>
    <w:rsid w:val="0055272E"/>
    <w:rsid w:val="005529B8"/>
    <w:rsid w:val="00552B8B"/>
    <w:rsid w:val="00552CDC"/>
    <w:rsid w:val="005533F1"/>
    <w:rsid w:val="00553DDF"/>
    <w:rsid w:val="00554060"/>
    <w:rsid w:val="00554282"/>
    <w:rsid w:val="00554C0E"/>
    <w:rsid w:val="00554DB3"/>
    <w:rsid w:val="00555068"/>
    <w:rsid w:val="0055507D"/>
    <w:rsid w:val="005553CC"/>
    <w:rsid w:val="00555680"/>
    <w:rsid w:val="005556AA"/>
    <w:rsid w:val="00555A1F"/>
    <w:rsid w:val="0055635C"/>
    <w:rsid w:val="00557118"/>
    <w:rsid w:val="0055742C"/>
    <w:rsid w:val="0055772C"/>
    <w:rsid w:val="00557A09"/>
    <w:rsid w:val="00557EFB"/>
    <w:rsid w:val="005602B4"/>
    <w:rsid w:val="0056043D"/>
    <w:rsid w:val="005606D1"/>
    <w:rsid w:val="00560A01"/>
    <w:rsid w:val="005612EA"/>
    <w:rsid w:val="00561883"/>
    <w:rsid w:val="00561987"/>
    <w:rsid w:val="005625D2"/>
    <w:rsid w:val="005626AB"/>
    <w:rsid w:val="00562D0B"/>
    <w:rsid w:val="0056347B"/>
    <w:rsid w:val="00564025"/>
    <w:rsid w:val="0056472D"/>
    <w:rsid w:val="005647DC"/>
    <w:rsid w:val="005650EE"/>
    <w:rsid w:val="00565D3B"/>
    <w:rsid w:val="00565E35"/>
    <w:rsid w:val="00566192"/>
    <w:rsid w:val="00566809"/>
    <w:rsid w:val="00566F19"/>
    <w:rsid w:val="005670E8"/>
    <w:rsid w:val="00567665"/>
    <w:rsid w:val="00567E98"/>
    <w:rsid w:val="00567EDF"/>
    <w:rsid w:val="00570182"/>
    <w:rsid w:val="0057036B"/>
    <w:rsid w:val="00570769"/>
    <w:rsid w:val="00570DD7"/>
    <w:rsid w:val="00570EDA"/>
    <w:rsid w:val="00570FFD"/>
    <w:rsid w:val="00571A0B"/>
    <w:rsid w:val="00571B8F"/>
    <w:rsid w:val="00572D44"/>
    <w:rsid w:val="00572DB1"/>
    <w:rsid w:val="005730AB"/>
    <w:rsid w:val="005730F0"/>
    <w:rsid w:val="005733A8"/>
    <w:rsid w:val="00573B08"/>
    <w:rsid w:val="00573B44"/>
    <w:rsid w:val="00574298"/>
    <w:rsid w:val="005745B0"/>
    <w:rsid w:val="005749B6"/>
    <w:rsid w:val="005749D2"/>
    <w:rsid w:val="00575124"/>
    <w:rsid w:val="0057626F"/>
    <w:rsid w:val="0057698A"/>
    <w:rsid w:val="0057714C"/>
    <w:rsid w:val="0057732B"/>
    <w:rsid w:val="00577363"/>
    <w:rsid w:val="00580455"/>
    <w:rsid w:val="00581217"/>
    <w:rsid w:val="00581DE1"/>
    <w:rsid w:val="00582A8C"/>
    <w:rsid w:val="00582CB9"/>
    <w:rsid w:val="00583127"/>
    <w:rsid w:val="00583222"/>
    <w:rsid w:val="00583A0A"/>
    <w:rsid w:val="00583D7A"/>
    <w:rsid w:val="0058423F"/>
    <w:rsid w:val="0058460C"/>
    <w:rsid w:val="00584B3F"/>
    <w:rsid w:val="00584C13"/>
    <w:rsid w:val="00586544"/>
    <w:rsid w:val="0058690B"/>
    <w:rsid w:val="00586E71"/>
    <w:rsid w:val="00587143"/>
    <w:rsid w:val="00587240"/>
    <w:rsid w:val="005877C3"/>
    <w:rsid w:val="005878DF"/>
    <w:rsid w:val="00587BB8"/>
    <w:rsid w:val="00587EF6"/>
    <w:rsid w:val="0059030C"/>
    <w:rsid w:val="00590816"/>
    <w:rsid w:val="005909EE"/>
    <w:rsid w:val="0059118D"/>
    <w:rsid w:val="00591B39"/>
    <w:rsid w:val="00591F64"/>
    <w:rsid w:val="0059214D"/>
    <w:rsid w:val="0059267D"/>
    <w:rsid w:val="005926B2"/>
    <w:rsid w:val="00592E95"/>
    <w:rsid w:val="00593F0D"/>
    <w:rsid w:val="0059405A"/>
    <w:rsid w:val="0059430C"/>
    <w:rsid w:val="00594AC2"/>
    <w:rsid w:val="00594FA0"/>
    <w:rsid w:val="0059528A"/>
    <w:rsid w:val="005957C9"/>
    <w:rsid w:val="00595EE6"/>
    <w:rsid w:val="00596438"/>
    <w:rsid w:val="005964F1"/>
    <w:rsid w:val="00596536"/>
    <w:rsid w:val="005973FF"/>
    <w:rsid w:val="0059752A"/>
    <w:rsid w:val="005977B9"/>
    <w:rsid w:val="00597CB8"/>
    <w:rsid w:val="005A001C"/>
    <w:rsid w:val="005A0B77"/>
    <w:rsid w:val="005A0E41"/>
    <w:rsid w:val="005A160F"/>
    <w:rsid w:val="005A1EFE"/>
    <w:rsid w:val="005A2639"/>
    <w:rsid w:val="005A27AC"/>
    <w:rsid w:val="005A2DF3"/>
    <w:rsid w:val="005A314F"/>
    <w:rsid w:val="005A359F"/>
    <w:rsid w:val="005A3984"/>
    <w:rsid w:val="005A3C50"/>
    <w:rsid w:val="005A442E"/>
    <w:rsid w:val="005A477B"/>
    <w:rsid w:val="005A48DB"/>
    <w:rsid w:val="005A4FCB"/>
    <w:rsid w:val="005A514B"/>
    <w:rsid w:val="005A5203"/>
    <w:rsid w:val="005A54DF"/>
    <w:rsid w:val="005A56D0"/>
    <w:rsid w:val="005A5C5E"/>
    <w:rsid w:val="005A6115"/>
    <w:rsid w:val="005A6702"/>
    <w:rsid w:val="005A686B"/>
    <w:rsid w:val="005A6DEE"/>
    <w:rsid w:val="005A7652"/>
    <w:rsid w:val="005A7D9A"/>
    <w:rsid w:val="005A7F96"/>
    <w:rsid w:val="005B0400"/>
    <w:rsid w:val="005B0B33"/>
    <w:rsid w:val="005B0D23"/>
    <w:rsid w:val="005B1ADB"/>
    <w:rsid w:val="005B1F2F"/>
    <w:rsid w:val="005B205F"/>
    <w:rsid w:val="005B22CC"/>
    <w:rsid w:val="005B2C02"/>
    <w:rsid w:val="005B2FAF"/>
    <w:rsid w:val="005B33F0"/>
    <w:rsid w:val="005B34E5"/>
    <w:rsid w:val="005B37E7"/>
    <w:rsid w:val="005B3DF2"/>
    <w:rsid w:val="005B4069"/>
    <w:rsid w:val="005B4132"/>
    <w:rsid w:val="005B44C7"/>
    <w:rsid w:val="005B4883"/>
    <w:rsid w:val="005B5206"/>
    <w:rsid w:val="005B584D"/>
    <w:rsid w:val="005B5B51"/>
    <w:rsid w:val="005B5F23"/>
    <w:rsid w:val="005B5F27"/>
    <w:rsid w:val="005B5F4D"/>
    <w:rsid w:val="005B6972"/>
    <w:rsid w:val="005B69EC"/>
    <w:rsid w:val="005B7106"/>
    <w:rsid w:val="005B7361"/>
    <w:rsid w:val="005B73AE"/>
    <w:rsid w:val="005B7527"/>
    <w:rsid w:val="005B798E"/>
    <w:rsid w:val="005B7BB5"/>
    <w:rsid w:val="005C0977"/>
    <w:rsid w:val="005C0E08"/>
    <w:rsid w:val="005C18DB"/>
    <w:rsid w:val="005C2929"/>
    <w:rsid w:val="005C2DE6"/>
    <w:rsid w:val="005C31A1"/>
    <w:rsid w:val="005C3917"/>
    <w:rsid w:val="005C4651"/>
    <w:rsid w:val="005C47AA"/>
    <w:rsid w:val="005C5B7D"/>
    <w:rsid w:val="005C6274"/>
    <w:rsid w:val="005C6323"/>
    <w:rsid w:val="005C6330"/>
    <w:rsid w:val="005C64DF"/>
    <w:rsid w:val="005C6BB1"/>
    <w:rsid w:val="005C6BC3"/>
    <w:rsid w:val="005C6FCE"/>
    <w:rsid w:val="005C72DE"/>
    <w:rsid w:val="005C773A"/>
    <w:rsid w:val="005C7D78"/>
    <w:rsid w:val="005C7E32"/>
    <w:rsid w:val="005D0237"/>
    <w:rsid w:val="005D035E"/>
    <w:rsid w:val="005D045D"/>
    <w:rsid w:val="005D115C"/>
    <w:rsid w:val="005D123C"/>
    <w:rsid w:val="005D127E"/>
    <w:rsid w:val="005D15F9"/>
    <w:rsid w:val="005D1E63"/>
    <w:rsid w:val="005D1E7B"/>
    <w:rsid w:val="005D3946"/>
    <w:rsid w:val="005D3A87"/>
    <w:rsid w:val="005D4BA9"/>
    <w:rsid w:val="005D4D85"/>
    <w:rsid w:val="005D4E0F"/>
    <w:rsid w:val="005D4EEA"/>
    <w:rsid w:val="005D5433"/>
    <w:rsid w:val="005D5436"/>
    <w:rsid w:val="005D6414"/>
    <w:rsid w:val="005D6A5D"/>
    <w:rsid w:val="005D6A81"/>
    <w:rsid w:val="005D6C1F"/>
    <w:rsid w:val="005D6DC0"/>
    <w:rsid w:val="005D6E0D"/>
    <w:rsid w:val="005D6E1E"/>
    <w:rsid w:val="005D7302"/>
    <w:rsid w:val="005D738D"/>
    <w:rsid w:val="005E0839"/>
    <w:rsid w:val="005E09D4"/>
    <w:rsid w:val="005E0F68"/>
    <w:rsid w:val="005E112E"/>
    <w:rsid w:val="005E19CC"/>
    <w:rsid w:val="005E1A4C"/>
    <w:rsid w:val="005E1A58"/>
    <w:rsid w:val="005E21B1"/>
    <w:rsid w:val="005E2539"/>
    <w:rsid w:val="005E2840"/>
    <w:rsid w:val="005E2EFB"/>
    <w:rsid w:val="005E30B2"/>
    <w:rsid w:val="005E34A0"/>
    <w:rsid w:val="005E34E2"/>
    <w:rsid w:val="005E34E5"/>
    <w:rsid w:val="005E391D"/>
    <w:rsid w:val="005E39E7"/>
    <w:rsid w:val="005E3E65"/>
    <w:rsid w:val="005E4175"/>
    <w:rsid w:val="005E4E98"/>
    <w:rsid w:val="005E502E"/>
    <w:rsid w:val="005E52CC"/>
    <w:rsid w:val="005E5EDF"/>
    <w:rsid w:val="005E63F0"/>
    <w:rsid w:val="005E6528"/>
    <w:rsid w:val="005E66A7"/>
    <w:rsid w:val="005E7276"/>
    <w:rsid w:val="005E7921"/>
    <w:rsid w:val="005E7AFB"/>
    <w:rsid w:val="005E7EBC"/>
    <w:rsid w:val="005E7EE7"/>
    <w:rsid w:val="005F041E"/>
    <w:rsid w:val="005F043E"/>
    <w:rsid w:val="005F0669"/>
    <w:rsid w:val="005F0A52"/>
    <w:rsid w:val="005F0E09"/>
    <w:rsid w:val="005F0E1F"/>
    <w:rsid w:val="005F1057"/>
    <w:rsid w:val="005F10D4"/>
    <w:rsid w:val="005F10EB"/>
    <w:rsid w:val="005F120A"/>
    <w:rsid w:val="005F2035"/>
    <w:rsid w:val="005F2477"/>
    <w:rsid w:val="005F27DF"/>
    <w:rsid w:val="005F2882"/>
    <w:rsid w:val="005F2C71"/>
    <w:rsid w:val="005F2DC7"/>
    <w:rsid w:val="005F2EAB"/>
    <w:rsid w:val="005F2ED5"/>
    <w:rsid w:val="005F30BD"/>
    <w:rsid w:val="005F3268"/>
    <w:rsid w:val="005F3748"/>
    <w:rsid w:val="005F3977"/>
    <w:rsid w:val="005F39DD"/>
    <w:rsid w:val="005F3BE2"/>
    <w:rsid w:val="005F3DE5"/>
    <w:rsid w:val="005F4036"/>
    <w:rsid w:val="005F4127"/>
    <w:rsid w:val="005F447D"/>
    <w:rsid w:val="005F4548"/>
    <w:rsid w:val="005F47BE"/>
    <w:rsid w:val="005F49BD"/>
    <w:rsid w:val="005F4AA1"/>
    <w:rsid w:val="005F52B0"/>
    <w:rsid w:val="005F62AC"/>
    <w:rsid w:val="005F6DAA"/>
    <w:rsid w:val="005F7137"/>
    <w:rsid w:val="005F7378"/>
    <w:rsid w:val="005F7D15"/>
    <w:rsid w:val="00600012"/>
    <w:rsid w:val="00600593"/>
    <w:rsid w:val="00600E8F"/>
    <w:rsid w:val="006012D1"/>
    <w:rsid w:val="006016D2"/>
    <w:rsid w:val="00601735"/>
    <w:rsid w:val="006017BD"/>
    <w:rsid w:val="00601C69"/>
    <w:rsid w:val="00602C54"/>
    <w:rsid w:val="00602D8C"/>
    <w:rsid w:val="00602DD3"/>
    <w:rsid w:val="006033DA"/>
    <w:rsid w:val="006035C3"/>
    <w:rsid w:val="00603B09"/>
    <w:rsid w:val="00603E08"/>
    <w:rsid w:val="00604069"/>
    <w:rsid w:val="006045E9"/>
    <w:rsid w:val="00604D1B"/>
    <w:rsid w:val="00604FCA"/>
    <w:rsid w:val="0060500C"/>
    <w:rsid w:val="0060502C"/>
    <w:rsid w:val="0060508D"/>
    <w:rsid w:val="00605560"/>
    <w:rsid w:val="006056A8"/>
    <w:rsid w:val="00605757"/>
    <w:rsid w:val="00605A9E"/>
    <w:rsid w:val="006060F8"/>
    <w:rsid w:val="00606131"/>
    <w:rsid w:val="00606EB9"/>
    <w:rsid w:val="0060793F"/>
    <w:rsid w:val="00607A80"/>
    <w:rsid w:val="00607C8C"/>
    <w:rsid w:val="00607CD3"/>
    <w:rsid w:val="00607EC1"/>
    <w:rsid w:val="00610118"/>
    <w:rsid w:val="006101A9"/>
    <w:rsid w:val="00610313"/>
    <w:rsid w:val="00610431"/>
    <w:rsid w:val="00610AE6"/>
    <w:rsid w:val="00610C53"/>
    <w:rsid w:val="00610D0C"/>
    <w:rsid w:val="0061195F"/>
    <w:rsid w:val="00611967"/>
    <w:rsid w:val="00612766"/>
    <w:rsid w:val="00612EF4"/>
    <w:rsid w:val="006133B7"/>
    <w:rsid w:val="0061343B"/>
    <w:rsid w:val="006134F8"/>
    <w:rsid w:val="006138F7"/>
    <w:rsid w:val="00613D20"/>
    <w:rsid w:val="00614903"/>
    <w:rsid w:val="00615516"/>
    <w:rsid w:val="00615670"/>
    <w:rsid w:val="0061567F"/>
    <w:rsid w:val="006156B0"/>
    <w:rsid w:val="00615EA6"/>
    <w:rsid w:val="0061683E"/>
    <w:rsid w:val="00616A27"/>
    <w:rsid w:val="00617245"/>
    <w:rsid w:val="006174C9"/>
    <w:rsid w:val="00617718"/>
    <w:rsid w:val="00617E54"/>
    <w:rsid w:val="00617FC6"/>
    <w:rsid w:val="0062089B"/>
    <w:rsid w:val="00620917"/>
    <w:rsid w:val="00621048"/>
    <w:rsid w:val="006210BB"/>
    <w:rsid w:val="00621742"/>
    <w:rsid w:val="00621BEB"/>
    <w:rsid w:val="00621E23"/>
    <w:rsid w:val="006227E6"/>
    <w:rsid w:val="00622A50"/>
    <w:rsid w:val="00622A95"/>
    <w:rsid w:val="00622EC2"/>
    <w:rsid w:val="00622FA6"/>
    <w:rsid w:val="006239A0"/>
    <w:rsid w:val="00624699"/>
    <w:rsid w:val="00624A1B"/>
    <w:rsid w:val="00625571"/>
    <w:rsid w:val="006256A0"/>
    <w:rsid w:val="00625CAA"/>
    <w:rsid w:val="00625DE8"/>
    <w:rsid w:val="00625F07"/>
    <w:rsid w:val="00626241"/>
    <w:rsid w:val="006265E3"/>
    <w:rsid w:val="00626798"/>
    <w:rsid w:val="006269A7"/>
    <w:rsid w:val="00626D44"/>
    <w:rsid w:val="00627218"/>
    <w:rsid w:val="006273B8"/>
    <w:rsid w:val="00627943"/>
    <w:rsid w:val="00627974"/>
    <w:rsid w:val="006301D9"/>
    <w:rsid w:val="006307CF"/>
    <w:rsid w:val="00631197"/>
    <w:rsid w:val="00631FCD"/>
    <w:rsid w:val="00632FE4"/>
    <w:rsid w:val="006330A1"/>
    <w:rsid w:val="006335C5"/>
    <w:rsid w:val="006341F8"/>
    <w:rsid w:val="006344CC"/>
    <w:rsid w:val="006345BB"/>
    <w:rsid w:val="006349D3"/>
    <w:rsid w:val="00634B3B"/>
    <w:rsid w:val="00634FFA"/>
    <w:rsid w:val="0063519B"/>
    <w:rsid w:val="00635585"/>
    <w:rsid w:val="0063590C"/>
    <w:rsid w:val="00636603"/>
    <w:rsid w:val="006369DC"/>
    <w:rsid w:val="00636BFB"/>
    <w:rsid w:val="00636F8C"/>
    <w:rsid w:val="0063757E"/>
    <w:rsid w:val="00637796"/>
    <w:rsid w:val="00637B1A"/>
    <w:rsid w:val="00637C65"/>
    <w:rsid w:val="00637E3D"/>
    <w:rsid w:val="006402F4"/>
    <w:rsid w:val="006404FE"/>
    <w:rsid w:val="00640930"/>
    <w:rsid w:val="00640943"/>
    <w:rsid w:val="00640A98"/>
    <w:rsid w:val="00640BEC"/>
    <w:rsid w:val="00640D0C"/>
    <w:rsid w:val="00640ED8"/>
    <w:rsid w:val="00641DFE"/>
    <w:rsid w:val="00642359"/>
    <w:rsid w:val="00642A14"/>
    <w:rsid w:val="00642D9D"/>
    <w:rsid w:val="006442A2"/>
    <w:rsid w:val="00644B69"/>
    <w:rsid w:val="00644C5F"/>
    <w:rsid w:val="00645D5D"/>
    <w:rsid w:val="006464FD"/>
    <w:rsid w:val="00646D4A"/>
    <w:rsid w:val="00646EA9"/>
    <w:rsid w:val="00647C7E"/>
    <w:rsid w:val="00647DB1"/>
    <w:rsid w:val="00650369"/>
    <w:rsid w:val="006507EC"/>
    <w:rsid w:val="00650CBE"/>
    <w:rsid w:val="00651421"/>
    <w:rsid w:val="0065146F"/>
    <w:rsid w:val="00651D90"/>
    <w:rsid w:val="006522FC"/>
    <w:rsid w:val="00652D79"/>
    <w:rsid w:val="00652E6A"/>
    <w:rsid w:val="00653326"/>
    <w:rsid w:val="00653540"/>
    <w:rsid w:val="006535C0"/>
    <w:rsid w:val="006536B3"/>
    <w:rsid w:val="0065434B"/>
    <w:rsid w:val="006549D9"/>
    <w:rsid w:val="00654ABF"/>
    <w:rsid w:val="00654C7C"/>
    <w:rsid w:val="00655837"/>
    <w:rsid w:val="0065599B"/>
    <w:rsid w:val="00656C46"/>
    <w:rsid w:val="00656DDC"/>
    <w:rsid w:val="006570C6"/>
    <w:rsid w:val="0065729F"/>
    <w:rsid w:val="006579D4"/>
    <w:rsid w:val="00657D6C"/>
    <w:rsid w:val="00657D8F"/>
    <w:rsid w:val="00657F89"/>
    <w:rsid w:val="006602B6"/>
    <w:rsid w:val="00660424"/>
    <w:rsid w:val="00660F21"/>
    <w:rsid w:val="00661100"/>
    <w:rsid w:val="00661137"/>
    <w:rsid w:val="006617C5"/>
    <w:rsid w:val="00661865"/>
    <w:rsid w:val="00661F09"/>
    <w:rsid w:val="00662A0C"/>
    <w:rsid w:val="00662C19"/>
    <w:rsid w:val="00662E89"/>
    <w:rsid w:val="00662F1C"/>
    <w:rsid w:val="00663331"/>
    <w:rsid w:val="00663852"/>
    <w:rsid w:val="006638B9"/>
    <w:rsid w:val="0066407C"/>
    <w:rsid w:val="0066597C"/>
    <w:rsid w:val="00665B57"/>
    <w:rsid w:val="00665BDF"/>
    <w:rsid w:val="00665C72"/>
    <w:rsid w:val="00665DCE"/>
    <w:rsid w:val="006668A4"/>
    <w:rsid w:val="0066733F"/>
    <w:rsid w:val="00667A69"/>
    <w:rsid w:val="00670046"/>
    <w:rsid w:val="00670241"/>
    <w:rsid w:val="006702F1"/>
    <w:rsid w:val="006708C6"/>
    <w:rsid w:val="00670A1C"/>
    <w:rsid w:val="00670D76"/>
    <w:rsid w:val="00670EEF"/>
    <w:rsid w:val="00671179"/>
    <w:rsid w:val="00671448"/>
    <w:rsid w:val="006722AA"/>
    <w:rsid w:val="00672761"/>
    <w:rsid w:val="0067285B"/>
    <w:rsid w:val="00672DDC"/>
    <w:rsid w:val="00672E49"/>
    <w:rsid w:val="006730F1"/>
    <w:rsid w:val="00673325"/>
    <w:rsid w:val="00673BC8"/>
    <w:rsid w:val="00673FEB"/>
    <w:rsid w:val="006757E1"/>
    <w:rsid w:val="00675988"/>
    <w:rsid w:val="00675D34"/>
    <w:rsid w:val="0067603F"/>
    <w:rsid w:val="00676092"/>
    <w:rsid w:val="0067642B"/>
    <w:rsid w:val="00676BE1"/>
    <w:rsid w:val="00677502"/>
    <w:rsid w:val="00677596"/>
    <w:rsid w:val="006775FA"/>
    <w:rsid w:val="00677660"/>
    <w:rsid w:val="006776CD"/>
    <w:rsid w:val="006779B3"/>
    <w:rsid w:val="00677B32"/>
    <w:rsid w:val="00677D94"/>
    <w:rsid w:val="00680234"/>
    <w:rsid w:val="00680FC0"/>
    <w:rsid w:val="0068108F"/>
    <w:rsid w:val="006828A5"/>
    <w:rsid w:val="00682971"/>
    <w:rsid w:val="00682C12"/>
    <w:rsid w:val="0068300E"/>
    <w:rsid w:val="006832E5"/>
    <w:rsid w:val="006834BD"/>
    <w:rsid w:val="00683634"/>
    <w:rsid w:val="00683CF6"/>
    <w:rsid w:val="00683D0F"/>
    <w:rsid w:val="00683F14"/>
    <w:rsid w:val="006843FD"/>
    <w:rsid w:val="00684836"/>
    <w:rsid w:val="00684A3B"/>
    <w:rsid w:val="00685085"/>
    <w:rsid w:val="00685280"/>
    <w:rsid w:val="00685371"/>
    <w:rsid w:val="006855F1"/>
    <w:rsid w:val="00685688"/>
    <w:rsid w:val="00685738"/>
    <w:rsid w:val="00685AE9"/>
    <w:rsid w:val="00685B46"/>
    <w:rsid w:val="0068684B"/>
    <w:rsid w:val="0068749C"/>
    <w:rsid w:val="0068761B"/>
    <w:rsid w:val="0069001C"/>
    <w:rsid w:val="006901C8"/>
    <w:rsid w:val="006903E0"/>
    <w:rsid w:val="00690534"/>
    <w:rsid w:val="00690C2C"/>
    <w:rsid w:val="00691856"/>
    <w:rsid w:val="006919BE"/>
    <w:rsid w:val="00691B2D"/>
    <w:rsid w:val="00692BF7"/>
    <w:rsid w:val="00692E96"/>
    <w:rsid w:val="00692EE7"/>
    <w:rsid w:val="00693289"/>
    <w:rsid w:val="006932EE"/>
    <w:rsid w:val="0069417D"/>
    <w:rsid w:val="00694186"/>
    <w:rsid w:val="00695182"/>
    <w:rsid w:val="00695707"/>
    <w:rsid w:val="006958D5"/>
    <w:rsid w:val="00695A8F"/>
    <w:rsid w:val="00695CF7"/>
    <w:rsid w:val="006964B6"/>
    <w:rsid w:val="00696529"/>
    <w:rsid w:val="006968B6"/>
    <w:rsid w:val="00696CD4"/>
    <w:rsid w:val="0069730F"/>
    <w:rsid w:val="00697A64"/>
    <w:rsid w:val="006A00F2"/>
    <w:rsid w:val="006A084D"/>
    <w:rsid w:val="006A0FF8"/>
    <w:rsid w:val="006A1326"/>
    <w:rsid w:val="006A13E0"/>
    <w:rsid w:val="006A18C1"/>
    <w:rsid w:val="006A1E55"/>
    <w:rsid w:val="006A2875"/>
    <w:rsid w:val="006A28D0"/>
    <w:rsid w:val="006A2952"/>
    <w:rsid w:val="006A34FB"/>
    <w:rsid w:val="006A35CC"/>
    <w:rsid w:val="006A3873"/>
    <w:rsid w:val="006A3BC9"/>
    <w:rsid w:val="006A44CB"/>
    <w:rsid w:val="006A457A"/>
    <w:rsid w:val="006A47E6"/>
    <w:rsid w:val="006A54B0"/>
    <w:rsid w:val="006A5794"/>
    <w:rsid w:val="006A6524"/>
    <w:rsid w:val="006A6B14"/>
    <w:rsid w:val="006A6B24"/>
    <w:rsid w:val="006A6B90"/>
    <w:rsid w:val="006A6F33"/>
    <w:rsid w:val="006A75DE"/>
    <w:rsid w:val="006A7712"/>
    <w:rsid w:val="006B09BC"/>
    <w:rsid w:val="006B0A95"/>
    <w:rsid w:val="006B0D6F"/>
    <w:rsid w:val="006B1A20"/>
    <w:rsid w:val="006B2128"/>
    <w:rsid w:val="006B2627"/>
    <w:rsid w:val="006B3741"/>
    <w:rsid w:val="006B3C09"/>
    <w:rsid w:val="006B513C"/>
    <w:rsid w:val="006B57A6"/>
    <w:rsid w:val="006B58A0"/>
    <w:rsid w:val="006B5E2D"/>
    <w:rsid w:val="006B5E3A"/>
    <w:rsid w:val="006B5FC7"/>
    <w:rsid w:val="006B6162"/>
    <w:rsid w:val="006B632E"/>
    <w:rsid w:val="006B63F6"/>
    <w:rsid w:val="006B73AA"/>
    <w:rsid w:val="006B7CE1"/>
    <w:rsid w:val="006C0247"/>
    <w:rsid w:val="006C04C7"/>
    <w:rsid w:val="006C0747"/>
    <w:rsid w:val="006C0BED"/>
    <w:rsid w:val="006C0BEF"/>
    <w:rsid w:val="006C1462"/>
    <w:rsid w:val="006C161C"/>
    <w:rsid w:val="006C17AE"/>
    <w:rsid w:val="006C20F9"/>
    <w:rsid w:val="006C2168"/>
    <w:rsid w:val="006C2A19"/>
    <w:rsid w:val="006C30A6"/>
    <w:rsid w:val="006C31E6"/>
    <w:rsid w:val="006C34E5"/>
    <w:rsid w:val="006C36C8"/>
    <w:rsid w:val="006C38E7"/>
    <w:rsid w:val="006C408D"/>
    <w:rsid w:val="006C40D8"/>
    <w:rsid w:val="006C419E"/>
    <w:rsid w:val="006C4218"/>
    <w:rsid w:val="006C44C1"/>
    <w:rsid w:val="006C4676"/>
    <w:rsid w:val="006C4B41"/>
    <w:rsid w:val="006C4C51"/>
    <w:rsid w:val="006C5237"/>
    <w:rsid w:val="006C6BEE"/>
    <w:rsid w:val="006C744F"/>
    <w:rsid w:val="006C79CB"/>
    <w:rsid w:val="006C7B1B"/>
    <w:rsid w:val="006C7F43"/>
    <w:rsid w:val="006D03B8"/>
    <w:rsid w:val="006D1466"/>
    <w:rsid w:val="006D1B50"/>
    <w:rsid w:val="006D218F"/>
    <w:rsid w:val="006D27DC"/>
    <w:rsid w:val="006D2F54"/>
    <w:rsid w:val="006D352B"/>
    <w:rsid w:val="006D356E"/>
    <w:rsid w:val="006D3C34"/>
    <w:rsid w:val="006D3F36"/>
    <w:rsid w:val="006D442B"/>
    <w:rsid w:val="006D478B"/>
    <w:rsid w:val="006D50A8"/>
    <w:rsid w:val="006D50C8"/>
    <w:rsid w:val="006D532B"/>
    <w:rsid w:val="006D5471"/>
    <w:rsid w:val="006D5721"/>
    <w:rsid w:val="006D57C4"/>
    <w:rsid w:val="006D5A71"/>
    <w:rsid w:val="006D5B1F"/>
    <w:rsid w:val="006D6847"/>
    <w:rsid w:val="006D7278"/>
    <w:rsid w:val="006D78F3"/>
    <w:rsid w:val="006D79A5"/>
    <w:rsid w:val="006E0907"/>
    <w:rsid w:val="006E0A04"/>
    <w:rsid w:val="006E1B61"/>
    <w:rsid w:val="006E208A"/>
    <w:rsid w:val="006E2799"/>
    <w:rsid w:val="006E310B"/>
    <w:rsid w:val="006E3B1B"/>
    <w:rsid w:val="006E44AE"/>
    <w:rsid w:val="006E47D9"/>
    <w:rsid w:val="006E4B7D"/>
    <w:rsid w:val="006E4C3F"/>
    <w:rsid w:val="006E4F3E"/>
    <w:rsid w:val="006E5401"/>
    <w:rsid w:val="006E587A"/>
    <w:rsid w:val="006E5DD8"/>
    <w:rsid w:val="006E6444"/>
    <w:rsid w:val="006E6D5A"/>
    <w:rsid w:val="006E6F49"/>
    <w:rsid w:val="006F0367"/>
    <w:rsid w:val="006F0AA5"/>
    <w:rsid w:val="006F0D67"/>
    <w:rsid w:val="006F0E94"/>
    <w:rsid w:val="006F0ED5"/>
    <w:rsid w:val="006F1108"/>
    <w:rsid w:val="006F1297"/>
    <w:rsid w:val="006F1986"/>
    <w:rsid w:val="006F1FE5"/>
    <w:rsid w:val="006F210B"/>
    <w:rsid w:val="006F21B4"/>
    <w:rsid w:val="006F2276"/>
    <w:rsid w:val="006F2AE7"/>
    <w:rsid w:val="006F2EA6"/>
    <w:rsid w:val="006F30ED"/>
    <w:rsid w:val="006F3808"/>
    <w:rsid w:val="006F3897"/>
    <w:rsid w:val="006F4C4E"/>
    <w:rsid w:val="006F50ED"/>
    <w:rsid w:val="006F53FF"/>
    <w:rsid w:val="006F5CD5"/>
    <w:rsid w:val="006F63D3"/>
    <w:rsid w:val="006F652E"/>
    <w:rsid w:val="006F6B70"/>
    <w:rsid w:val="006F7897"/>
    <w:rsid w:val="006F7E2D"/>
    <w:rsid w:val="007001F1"/>
    <w:rsid w:val="00700496"/>
    <w:rsid w:val="00700896"/>
    <w:rsid w:val="00701EA0"/>
    <w:rsid w:val="007022E9"/>
    <w:rsid w:val="00702E00"/>
    <w:rsid w:val="007031D0"/>
    <w:rsid w:val="007033FB"/>
    <w:rsid w:val="007036E4"/>
    <w:rsid w:val="007040AD"/>
    <w:rsid w:val="007040DE"/>
    <w:rsid w:val="00704EDB"/>
    <w:rsid w:val="007051CD"/>
    <w:rsid w:val="0070580A"/>
    <w:rsid w:val="007059EE"/>
    <w:rsid w:val="007059F0"/>
    <w:rsid w:val="00705C33"/>
    <w:rsid w:val="007061A2"/>
    <w:rsid w:val="0070631B"/>
    <w:rsid w:val="007063DF"/>
    <w:rsid w:val="00706692"/>
    <w:rsid w:val="00706A34"/>
    <w:rsid w:val="00706D4E"/>
    <w:rsid w:val="0070746E"/>
    <w:rsid w:val="00707777"/>
    <w:rsid w:val="007078DD"/>
    <w:rsid w:val="00707AEF"/>
    <w:rsid w:val="00707D6F"/>
    <w:rsid w:val="0071034D"/>
    <w:rsid w:val="00710407"/>
    <w:rsid w:val="0071045B"/>
    <w:rsid w:val="00710494"/>
    <w:rsid w:val="00710F70"/>
    <w:rsid w:val="00710FD1"/>
    <w:rsid w:val="007112E0"/>
    <w:rsid w:val="0071150D"/>
    <w:rsid w:val="00711F90"/>
    <w:rsid w:val="007128C8"/>
    <w:rsid w:val="00712BF7"/>
    <w:rsid w:val="00713BD1"/>
    <w:rsid w:val="00713CE9"/>
    <w:rsid w:val="00714274"/>
    <w:rsid w:val="007160A4"/>
    <w:rsid w:val="00716B36"/>
    <w:rsid w:val="00717462"/>
    <w:rsid w:val="00717F88"/>
    <w:rsid w:val="0072013F"/>
    <w:rsid w:val="00720206"/>
    <w:rsid w:val="00720697"/>
    <w:rsid w:val="00720833"/>
    <w:rsid w:val="00720A93"/>
    <w:rsid w:val="00720D7D"/>
    <w:rsid w:val="00721549"/>
    <w:rsid w:val="007222A5"/>
    <w:rsid w:val="0072258E"/>
    <w:rsid w:val="007228AC"/>
    <w:rsid w:val="00722F50"/>
    <w:rsid w:val="00723079"/>
    <w:rsid w:val="00724504"/>
    <w:rsid w:val="007257B0"/>
    <w:rsid w:val="00725E25"/>
    <w:rsid w:val="00726388"/>
    <w:rsid w:val="0072781E"/>
    <w:rsid w:val="00727911"/>
    <w:rsid w:val="00727E00"/>
    <w:rsid w:val="007300C7"/>
    <w:rsid w:val="00730507"/>
    <w:rsid w:val="007309BC"/>
    <w:rsid w:val="00731800"/>
    <w:rsid w:val="00731E7A"/>
    <w:rsid w:val="00731F89"/>
    <w:rsid w:val="0073245B"/>
    <w:rsid w:val="00732A95"/>
    <w:rsid w:val="00732E1A"/>
    <w:rsid w:val="00732E51"/>
    <w:rsid w:val="00733782"/>
    <w:rsid w:val="0073379C"/>
    <w:rsid w:val="00733ACB"/>
    <w:rsid w:val="00733D52"/>
    <w:rsid w:val="00733DDC"/>
    <w:rsid w:val="00733DDE"/>
    <w:rsid w:val="00733E44"/>
    <w:rsid w:val="00734EA8"/>
    <w:rsid w:val="0073511C"/>
    <w:rsid w:val="00735BDC"/>
    <w:rsid w:val="00735D38"/>
    <w:rsid w:val="00735EB0"/>
    <w:rsid w:val="007368AF"/>
    <w:rsid w:val="00737337"/>
    <w:rsid w:val="0073774C"/>
    <w:rsid w:val="00737D70"/>
    <w:rsid w:val="00740247"/>
    <w:rsid w:val="0074044E"/>
    <w:rsid w:val="00740487"/>
    <w:rsid w:val="00740768"/>
    <w:rsid w:val="0074094F"/>
    <w:rsid w:val="00740FDD"/>
    <w:rsid w:val="007410D4"/>
    <w:rsid w:val="007410FA"/>
    <w:rsid w:val="007412A6"/>
    <w:rsid w:val="0074141C"/>
    <w:rsid w:val="00741773"/>
    <w:rsid w:val="0074195F"/>
    <w:rsid w:val="00741AAE"/>
    <w:rsid w:val="00741E9E"/>
    <w:rsid w:val="00742176"/>
    <w:rsid w:val="00742F5B"/>
    <w:rsid w:val="007450E2"/>
    <w:rsid w:val="00745D27"/>
    <w:rsid w:val="00745E25"/>
    <w:rsid w:val="007460DB"/>
    <w:rsid w:val="007462DB"/>
    <w:rsid w:val="00746673"/>
    <w:rsid w:val="00746A40"/>
    <w:rsid w:val="00746C44"/>
    <w:rsid w:val="007475C3"/>
    <w:rsid w:val="00747AC9"/>
    <w:rsid w:val="00747ED7"/>
    <w:rsid w:val="0075064F"/>
    <w:rsid w:val="00751382"/>
    <w:rsid w:val="007526D9"/>
    <w:rsid w:val="00752A8A"/>
    <w:rsid w:val="00752BAC"/>
    <w:rsid w:val="00752E60"/>
    <w:rsid w:val="00753908"/>
    <w:rsid w:val="00753AAE"/>
    <w:rsid w:val="00753B41"/>
    <w:rsid w:val="00753F4B"/>
    <w:rsid w:val="00754353"/>
    <w:rsid w:val="0075440C"/>
    <w:rsid w:val="00754877"/>
    <w:rsid w:val="00754A37"/>
    <w:rsid w:val="00754B5E"/>
    <w:rsid w:val="00754DC5"/>
    <w:rsid w:val="00755069"/>
    <w:rsid w:val="007552F9"/>
    <w:rsid w:val="00755564"/>
    <w:rsid w:val="00755CBD"/>
    <w:rsid w:val="00755D29"/>
    <w:rsid w:val="00755DD7"/>
    <w:rsid w:val="00756C9A"/>
    <w:rsid w:val="00757980"/>
    <w:rsid w:val="00757E44"/>
    <w:rsid w:val="00760BF7"/>
    <w:rsid w:val="00760D82"/>
    <w:rsid w:val="0076119F"/>
    <w:rsid w:val="00761769"/>
    <w:rsid w:val="00761967"/>
    <w:rsid w:val="00761BDE"/>
    <w:rsid w:val="007627BC"/>
    <w:rsid w:val="007629F8"/>
    <w:rsid w:val="00762DDE"/>
    <w:rsid w:val="007638B0"/>
    <w:rsid w:val="00763CD3"/>
    <w:rsid w:val="00764576"/>
    <w:rsid w:val="0076475A"/>
    <w:rsid w:val="00764DA5"/>
    <w:rsid w:val="00764E0A"/>
    <w:rsid w:val="007652C7"/>
    <w:rsid w:val="00765494"/>
    <w:rsid w:val="007655FF"/>
    <w:rsid w:val="00765A29"/>
    <w:rsid w:val="00765AB9"/>
    <w:rsid w:val="00766442"/>
    <w:rsid w:val="00766AB8"/>
    <w:rsid w:val="00766E7E"/>
    <w:rsid w:val="007671F8"/>
    <w:rsid w:val="007674E0"/>
    <w:rsid w:val="0076758A"/>
    <w:rsid w:val="0076793C"/>
    <w:rsid w:val="007700FB"/>
    <w:rsid w:val="007702DA"/>
    <w:rsid w:val="00770401"/>
    <w:rsid w:val="00770867"/>
    <w:rsid w:val="0077089F"/>
    <w:rsid w:val="00770E48"/>
    <w:rsid w:val="00771342"/>
    <w:rsid w:val="007718D9"/>
    <w:rsid w:val="0077200E"/>
    <w:rsid w:val="00772391"/>
    <w:rsid w:val="0077243E"/>
    <w:rsid w:val="00772636"/>
    <w:rsid w:val="007726A0"/>
    <w:rsid w:val="007726D9"/>
    <w:rsid w:val="00772C5A"/>
    <w:rsid w:val="007731E3"/>
    <w:rsid w:val="00773B11"/>
    <w:rsid w:val="00773B5D"/>
    <w:rsid w:val="00774352"/>
    <w:rsid w:val="007744A9"/>
    <w:rsid w:val="0077473A"/>
    <w:rsid w:val="0077479C"/>
    <w:rsid w:val="0077489E"/>
    <w:rsid w:val="00774E34"/>
    <w:rsid w:val="0077502B"/>
    <w:rsid w:val="007751DE"/>
    <w:rsid w:val="007754D4"/>
    <w:rsid w:val="00775864"/>
    <w:rsid w:val="0077587A"/>
    <w:rsid w:val="00775C1B"/>
    <w:rsid w:val="00775E1C"/>
    <w:rsid w:val="00780D50"/>
    <w:rsid w:val="00781122"/>
    <w:rsid w:val="007811DB"/>
    <w:rsid w:val="007822F8"/>
    <w:rsid w:val="007826D2"/>
    <w:rsid w:val="007828F7"/>
    <w:rsid w:val="00782B49"/>
    <w:rsid w:val="00783780"/>
    <w:rsid w:val="00784E65"/>
    <w:rsid w:val="00785320"/>
    <w:rsid w:val="007854EC"/>
    <w:rsid w:val="007862C5"/>
    <w:rsid w:val="0078637B"/>
    <w:rsid w:val="00786B79"/>
    <w:rsid w:val="00786BBA"/>
    <w:rsid w:val="00787139"/>
    <w:rsid w:val="00787DF5"/>
    <w:rsid w:val="00787F58"/>
    <w:rsid w:val="0079025D"/>
    <w:rsid w:val="007904A7"/>
    <w:rsid w:val="0079053E"/>
    <w:rsid w:val="0079093F"/>
    <w:rsid w:val="0079152B"/>
    <w:rsid w:val="00791B30"/>
    <w:rsid w:val="00792066"/>
    <w:rsid w:val="00792805"/>
    <w:rsid w:val="00792C98"/>
    <w:rsid w:val="0079371F"/>
    <w:rsid w:val="00793CF4"/>
    <w:rsid w:val="00794089"/>
    <w:rsid w:val="00794649"/>
    <w:rsid w:val="00794925"/>
    <w:rsid w:val="00794DAA"/>
    <w:rsid w:val="00795482"/>
    <w:rsid w:val="00795688"/>
    <w:rsid w:val="0079592D"/>
    <w:rsid w:val="00795EC8"/>
    <w:rsid w:val="007964C0"/>
    <w:rsid w:val="0079673B"/>
    <w:rsid w:val="00796A70"/>
    <w:rsid w:val="00796F84"/>
    <w:rsid w:val="00797187"/>
    <w:rsid w:val="007977C5"/>
    <w:rsid w:val="007978D3"/>
    <w:rsid w:val="00797982"/>
    <w:rsid w:val="00797E7F"/>
    <w:rsid w:val="007A0828"/>
    <w:rsid w:val="007A0993"/>
    <w:rsid w:val="007A0A3D"/>
    <w:rsid w:val="007A0B03"/>
    <w:rsid w:val="007A0E47"/>
    <w:rsid w:val="007A1381"/>
    <w:rsid w:val="007A14AC"/>
    <w:rsid w:val="007A22C5"/>
    <w:rsid w:val="007A2C0C"/>
    <w:rsid w:val="007A2CF4"/>
    <w:rsid w:val="007A2F77"/>
    <w:rsid w:val="007A39FE"/>
    <w:rsid w:val="007A3BF1"/>
    <w:rsid w:val="007A3E25"/>
    <w:rsid w:val="007A457A"/>
    <w:rsid w:val="007A4B63"/>
    <w:rsid w:val="007A4CAF"/>
    <w:rsid w:val="007A4D7F"/>
    <w:rsid w:val="007A51A9"/>
    <w:rsid w:val="007A5881"/>
    <w:rsid w:val="007A58FE"/>
    <w:rsid w:val="007A5C52"/>
    <w:rsid w:val="007A5EBB"/>
    <w:rsid w:val="007A61C2"/>
    <w:rsid w:val="007A6296"/>
    <w:rsid w:val="007A6743"/>
    <w:rsid w:val="007A6C89"/>
    <w:rsid w:val="007A772D"/>
    <w:rsid w:val="007A7CA7"/>
    <w:rsid w:val="007B0111"/>
    <w:rsid w:val="007B03B0"/>
    <w:rsid w:val="007B094C"/>
    <w:rsid w:val="007B0B8C"/>
    <w:rsid w:val="007B10D5"/>
    <w:rsid w:val="007B1F9B"/>
    <w:rsid w:val="007B2711"/>
    <w:rsid w:val="007B2765"/>
    <w:rsid w:val="007B2C12"/>
    <w:rsid w:val="007B2C7D"/>
    <w:rsid w:val="007B2FFE"/>
    <w:rsid w:val="007B32EC"/>
    <w:rsid w:val="007B3C82"/>
    <w:rsid w:val="007B4592"/>
    <w:rsid w:val="007B4819"/>
    <w:rsid w:val="007B4F3B"/>
    <w:rsid w:val="007B5F3D"/>
    <w:rsid w:val="007B5F57"/>
    <w:rsid w:val="007B60D7"/>
    <w:rsid w:val="007B64C6"/>
    <w:rsid w:val="007B6559"/>
    <w:rsid w:val="007B67FA"/>
    <w:rsid w:val="007B73C6"/>
    <w:rsid w:val="007B757A"/>
    <w:rsid w:val="007B769A"/>
    <w:rsid w:val="007B783C"/>
    <w:rsid w:val="007B79EC"/>
    <w:rsid w:val="007B7BFD"/>
    <w:rsid w:val="007C02E5"/>
    <w:rsid w:val="007C04F7"/>
    <w:rsid w:val="007C1AAA"/>
    <w:rsid w:val="007C1B29"/>
    <w:rsid w:val="007C1BA0"/>
    <w:rsid w:val="007C21D1"/>
    <w:rsid w:val="007C22D1"/>
    <w:rsid w:val="007C2409"/>
    <w:rsid w:val="007C299D"/>
    <w:rsid w:val="007C2D2E"/>
    <w:rsid w:val="007C2DC4"/>
    <w:rsid w:val="007C326D"/>
    <w:rsid w:val="007C3997"/>
    <w:rsid w:val="007C43A7"/>
    <w:rsid w:val="007C4E60"/>
    <w:rsid w:val="007C570B"/>
    <w:rsid w:val="007C5767"/>
    <w:rsid w:val="007C5CCE"/>
    <w:rsid w:val="007C5CDE"/>
    <w:rsid w:val="007C615D"/>
    <w:rsid w:val="007C6257"/>
    <w:rsid w:val="007C6B7D"/>
    <w:rsid w:val="007C6E92"/>
    <w:rsid w:val="007C7005"/>
    <w:rsid w:val="007C7318"/>
    <w:rsid w:val="007C74E8"/>
    <w:rsid w:val="007C78F9"/>
    <w:rsid w:val="007D0349"/>
    <w:rsid w:val="007D07BB"/>
    <w:rsid w:val="007D0952"/>
    <w:rsid w:val="007D0A10"/>
    <w:rsid w:val="007D0B85"/>
    <w:rsid w:val="007D1DB4"/>
    <w:rsid w:val="007D1E28"/>
    <w:rsid w:val="007D2957"/>
    <w:rsid w:val="007D2A1F"/>
    <w:rsid w:val="007D2ABB"/>
    <w:rsid w:val="007D3252"/>
    <w:rsid w:val="007D3678"/>
    <w:rsid w:val="007D3718"/>
    <w:rsid w:val="007D399C"/>
    <w:rsid w:val="007D39F2"/>
    <w:rsid w:val="007D3B52"/>
    <w:rsid w:val="007D3F4B"/>
    <w:rsid w:val="007D3F8A"/>
    <w:rsid w:val="007D3FB2"/>
    <w:rsid w:val="007D40CE"/>
    <w:rsid w:val="007D457B"/>
    <w:rsid w:val="007D4B19"/>
    <w:rsid w:val="007D4FCF"/>
    <w:rsid w:val="007D5333"/>
    <w:rsid w:val="007D5A9A"/>
    <w:rsid w:val="007D608D"/>
    <w:rsid w:val="007D7109"/>
    <w:rsid w:val="007D7204"/>
    <w:rsid w:val="007D7220"/>
    <w:rsid w:val="007D7734"/>
    <w:rsid w:val="007E0020"/>
    <w:rsid w:val="007E01F3"/>
    <w:rsid w:val="007E081D"/>
    <w:rsid w:val="007E0B6E"/>
    <w:rsid w:val="007E1487"/>
    <w:rsid w:val="007E20B6"/>
    <w:rsid w:val="007E25A4"/>
    <w:rsid w:val="007E29BC"/>
    <w:rsid w:val="007E2D6A"/>
    <w:rsid w:val="007E2E51"/>
    <w:rsid w:val="007E2ED8"/>
    <w:rsid w:val="007E3B52"/>
    <w:rsid w:val="007E3CFF"/>
    <w:rsid w:val="007E3D6D"/>
    <w:rsid w:val="007E46E1"/>
    <w:rsid w:val="007E4888"/>
    <w:rsid w:val="007E4D52"/>
    <w:rsid w:val="007E4E27"/>
    <w:rsid w:val="007E530E"/>
    <w:rsid w:val="007E53CB"/>
    <w:rsid w:val="007E5644"/>
    <w:rsid w:val="007E577E"/>
    <w:rsid w:val="007E59A6"/>
    <w:rsid w:val="007E688F"/>
    <w:rsid w:val="007E6B57"/>
    <w:rsid w:val="007E75F2"/>
    <w:rsid w:val="007E774B"/>
    <w:rsid w:val="007E7CA6"/>
    <w:rsid w:val="007F0201"/>
    <w:rsid w:val="007F09D7"/>
    <w:rsid w:val="007F15B0"/>
    <w:rsid w:val="007F15B7"/>
    <w:rsid w:val="007F1949"/>
    <w:rsid w:val="007F2E34"/>
    <w:rsid w:val="007F2F3E"/>
    <w:rsid w:val="007F312B"/>
    <w:rsid w:val="007F328C"/>
    <w:rsid w:val="007F3514"/>
    <w:rsid w:val="007F3680"/>
    <w:rsid w:val="007F43D0"/>
    <w:rsid w:val="007F4BEC"/>
    <w:rsid w:val="007F4DB1"/>
    <w:rsid w:val="007F55E2"/>
    <w:rsid w:val="007F5C73"/>
    <w:rsid w:val="007F6DE4"/>
    <w:rsid w:val="007F729B"/>
    <w:rsid w:val="007F76C9"/>
    <w:rsid w:val="007F7AAD"/>
    <w:rsid w:val="007F7DE5"/>
    <w:rsid w:val="007F7E75"/>
    <w:rsid w:val="00800656"/>
    <w:rsid w:val="0080077F"/>
    <w:rsid w:val="00800DE5"/>
    <w:rsid w:val="0080148B"/>
    <w:rsid w:val="00801555"/>
    <w:rsid w:val="0080172C"/>
    <w:rsid w:val="00801947"/>
    <w:rsid w:val="00801DDE"/>
    <w:rsid w:val="0080229F"/>
    <w:rsid w:val="008025A0"/>
    <w:rsid w:val="00803316"/>
    <w:rsid w:val="00803322"/>
    <w:rsid w:val="00803499"/>
    <w:rsid w:val="00803AD7"/>
    <w:rsid w:val="008040CA"/>
    <w:rsid w:val="00804104"/>
    <w:rsid w:val="008043B6"/>
    <w:rsid w:val="00804F71"/>
    <w:rsid w:val="00805146"/>
    <w:rsid w:val="00805A0F"/>
    <w:rsid w:val="00805E2B"/>
    <w:rsid w:val="00805EB2"/>
    <w:rsid w:val="0080601A"/>
    <w:rsid w:val="00806047"/>
    <w:rsid w:val="008064E6"/>
    <w:rsid w:val="0080688B"/>
    <w:rsid w:val="00806B3D"/>
    <w:rsid w:val="00806C37"/>
    <w:rsid w:val="00806D63"/>
    <w:rsid w:val="00806E98"/>
    <w:rsid w:val="00806F1C"/>
    <w:rsid w:val="00807410"/>
    <w:rsid w:val="008077EE"/>
    <w:rsid w:val="00807D7B"/>
    <w:rsid w:val="0081063B"/>
    <w:rsid w:val="008107D5"/>
    <w:rsid w:val="008112B6"/>
    <w:rsid w:val="00811A7A"/>
    <w:rsid w:val="00812597"/>
    <w:rsid w:val="00812DA7"/>
    <w:rsid w:val="00813C0F"/>
    <w:rsid w:val="00813C31"/>
    <w:rsid w:val="00813FFD"/>
    <w:rsid w:val="00814965"/>
    <w:rsid w:val="00814B88"/>
    <w:rsid w:val="00814F66"/>
    <w:rsid w:val="00815356"/>
    <w:rsid w:val="00815A9C"/>
    <w:rsid w:val="00815B10"/>
    <w:rsid w:val="00815DA6"/>
    <w:rsid w:val="00815E7D"/>
    <w:rsid w:val="00815ED1"/>
    <w:rsid w:val="00815F78"/>
    <w:rsid w:val="0081646B"/>
    <w:rsid w:val="0081693E"/>
    <w:rsid w:val="00817127"/>
    <w:rsid w:val="0081728E"/>
    <w:rsid w:val="00817466"/>
    <w:rsid w:val="00817884"/>
    <w:rsid w:val="00817AA7"/>
    <w:rsid w:val="008201D2"/>
    <w:rsid w:val="008201D9"/>
    <w:rsid w:val="00820C2D"/>
    <w:rsid w:val="00820EE6"/>
    <w:rsid w:val="008214E6"/>
    <w:rsid w:val="00821627"/>
    <w:rsid w:val="00821929"/>
    <w:rsid w:val="00821AE8"/>
    <w:rsid w:val="00821E31"/>
    <w:rsid w:val="00821FF2"/>
    <w:rsid w:val="008222EA"/>
    <w:rsid w:val="008223AF"/>
    <w:rsid w:val="008224E9"/>
    <w:rsid w:val="00822A64"/>
    <w:rsid w:val="00822FCC"/>
    <w:rsid w:val="008230E2"/>
    <w:rsid w:val="008233B3"/>
    <w:rsid w:val="00823E6A"/>
    <w:rsid w:val="0082403D"/>
    <w:rsid w:val="0082414C"/>
    <w:rsid w:val="008243C2"/>
    <w:rsid w:val="0082465F"/>
    <w:rsid w:val="00824C55"/>
    <w:rsid w:val="00824F6C"/>
    <w:rsid w:val="008257CB"/>
    <w:rsid w:val="00827898"/>
    <w:rsid w:val="00827E03"/>
    <w:rsid w:val="00827F78"/>
    <w:rsid w:val="00830810"/>
    <w:rsid w:val="008326B1"/>
    <w:rsid w:val="00833176"/>
    <w:rsid w:val="00833602"/>
    <w:rsid w:val="00833E2D"/>
    <w:rsid w:val="008347F0"/>
    <w:rsid w:val="00834E0A"/>
    <w:rsid w:val="00834F7B"/>
    <w:rsid w:val="0083534A"/>
    <w:rsid w:val="00835658"/>
    <w:rsid w:val="00835A6C"/>
    <w:rsid w:val="00835DA5"/>
    <w:rsid w:val="0083640B"/>
    <w:rsid w:val="008367B9"/>
    <w:rsid w:val="00836893"/>
    <w:rsid w:val="00836AC8"/>
    <w:rsid w:val="00837140"/>
    <w:rsid w:val="00837376"/>
    <w:rsid w:val="008373A3"/>
    <w:rsid w:val="00837406"/>
    <w:rsid w:val="00837AA8"/>
    <w:rsid w:val="00837FAA"/>
    <w:rsid w:val="0084026D"/>
    <w:rsid w:val="00840504"/>
    <w:rsid w:val="00840A0C"/>
    <w:rsid w:val="00840AA2"/>
    <w:rsid w:val="00841325"/>
    <w:rsid w:val="00841C40"/>
    <w:rsid w:val="00841F5E"/>
    <w:rsid w:val="0084202F"/>
    <w:rsid w:val="00842031"/>
    <w:rsid w:val="0084232D"/>
    <w:rsid w:val="00842566"/>
    <w:rsid w:val="00842AD6"/>
    <w:rsid w:val="008430E4"/>
    <w:rsid w:val="008439A3"/>
    <w:rsid w:val="0084424F"/>
    <w:rsid w:val="00844450"/>
    <w:rsid w:val="008444B7"/>
    <w:rsid w:val="008446B5"/>
    <w:rsid w:val="00844D01"/>
    <w:rsid w:val="0084525F"/>
    <w:rsid w:val="008457AA"/>
    <w:rsid w:val="00845EDE"/>
    <w:rsid w:val="00845F2F"/>
    <w:rsid w:val="00845FE9"/>
    <w:rsid w:val="00846059"/>
    <w:rsid w:val="00846122"/>
    <w:rsid w:val="008462C8"/>
    <w:rsid w:val="00846477"/>
    <w:rsid w:val="00846564"/>
    <w:rsid w:val="0084668F"/>
    <w:rsid w:val="00846784"/>
    <w:rsid w:val="00846E2E"/>
    <w:rsid w:val="0084728D"/>
    <w:rsid w:val="0084742C"/>
    <w:rsid w:val="00847630"/>
    <w:rsid w:val="008500F2"/>
    <w:rsid w:val="00850576"/>
    <w:rsid w:val="00850583"/>
    <w:rsid w:val="008507E9"/>
    <w:rsid w:val="00850E20"/>
    <w:rsid w:val="00851727"/>
    <w:rsid w:val="0085198B"/>
    <w:rsid w:val="00851C77"/>
    <w:rsid w:val="00851D77"/>
    <w:rsid w:val="008520C4"/>
    <w:rsid w:val="00852669"/>
    <w:rsid w:val="008526CC"/>
    <w:rsid w:val="0085287E"/>
    <w:rsid w:val="008530F8"/>
    <w:rsid w:val="00853105"/>
    <w:rsid w:val="0085339B"/>
    <w:rsid w:val="00853846"/>
    <w:rsid w:val="008539AA"/>
    <w:rsid w:val="00853E47"/>
    <w:rsid w:val="00854329"/>
    <w:rsid w:val="008545B2"/>
    <w:rsid w:val="00854AA1"/>
    <w:rsid w:val="00854D46"/>
    <w:rsid w:val="00854D4B"/>
    <w:rsid w:val="00855657"/>
    <w:rsid w:val="00855F5E"/>
    <w:rsid w:val="008568C0"/>
    <w:rsid w:val="0085701A"/>
    <w:rsid w:val="0085708E"/>
    <w:rsid w:val="0085746A"/>
    <w:rsid w:val="008577D3"/>
    <w:rsid w:val="0085781F"/>
    <w:rsid w:val="00857BEB"/>
    <w:rsid w:val="00857D3E"/>
    <w:rsid w:val="00860000"/>
    <w:rsid w:val="0086044F"/>
    <w:rsid w:val="008605CC"/>
    <w:rsid w:val="00860D46"/>
    <w:rsid w:val="00861957"/>
    <w:rsid w:val="00861B3F"/>
    <w:rsid w:val="008621E3"/>
    <w:rsid w:val="00862DF8"/>
    <w:rsid w:val="00862F3A"/>
    <w:rsid w:val="0086308B"/>
    <w:rsid w:val="00863157"/>
    <w:rsid w:val="00863337"/>
    <w:rsid w:val="00863377"/>
    <w:rsid w:val="008634A5"/>
    <w:rsid w:val="00863500"/>
    <w:rsid w:val="008639F1"/>
    <w:rsid w:val="008642D1"/>
    <w:rsid w:val="008645DF"/>
    <w:rsid w:val="008645FB"/>
    <w:rsid w:val="0086460D"/>
    <w:rsid w:val="00864733"/>
    <w:rsid w:val="00864D32"/>
    <w:rsid w:val="00864DCA"/>
    <w:rsid w:val="0086515E"/>
    <w:rsid w:val="00865391"/>
    <w:rsid w:val="00865A4F"/>
    <w:rsid w:val="008701E0"/>
    <w:rsid w:val="0087086D"/>
    <w:rsid w:val="00870AAB"/>
    <w:rsid w:val="00870D94"/>
    <w:rsid w:val="00871012"/>
    <w:rsid w:val="008711B8"/>
    <w:rsid w:val="00871B46"/>
    <w:rsid w:val="00871E90"/>
    <w:rsid w:val="008720B3"/>
    <w:rsid w:val="00872E06"/>
    <w:rsid w:val="008730C8"/>
    <w:rsid w:val="00873A3C"/>
    <w:rsid w:val="00873EA5"/>
    <w:rsid w:val="00874390"/>
    <w:rsid w:val="00874B55"/>
    <w:rsid w:val="00874C1A"/>
    <w:rsid w:val="0087508A"/>
    <w:rsid w:val="0087516B"/>
    <w:rsid w:val="0087520B"/>
    <w:rsid w:val="0087576F"/>
    <w:rsid w:val="00875818"/>
    <w:rsid w:val="0087582D"/>
    <w:rsid w:val="00875A47"/>
    <w:rsid w:val="00875B0F"/>
    <w:rsid w:val="00876012"/>
    <w:rsid w:val="00876A95"/>
    <w:rsid w:val="00876F92"/>
    <w:rsid w:val="00876FB8"/>
    <w:rsid w:val="00877208"/>
    <w:rsid w:val="008774E0"/>
    <w:rsid w:val="00877A5A"/>
    <w:rsid w:val="00877F87"/>
    <w:rsid w:val="0088032F"/>
    <w:rsid w:val="0088042F"/>
    <w:rsid w:val="0088043C"/>
    <w:rsid w:val="0088082A"/>
    <w:rsid w:val="00880AD8"/>
    <w:rsid w:val="00880DCA"/>
    <w:rsid w:val="00880F07"/>
    <w:rsid w:val="00881C19"/>
    <w:rsid w:val="00881F61"/>
    <w:rsid w:val="00882014"/>
    <w:rsid w:val="00882183"/>
    <w:rsid w:val="008823B0"/>
    <w:rsid w:val="008826CA"/>
    <w:rsid w:val="00882A1C"/>
    <w:rsid w:val="00882B7B"/>
    <w:rsid w:val="00882C54"/>
    <w:rsid w:val="00883080"/>
    <w:rsid w:val="0088358E"/>
    <w:rsid w:val="00883812"/>
    <w:rsid w:val="00883883"/>
    <w:rsid w:val="008838B4"/>
    <w:rsid w:val="00883A21"/>
    <w:rsid w:val="0088437F"/>
    <w:rsid w:val="00884A47"/>
    <w:rsid w:val="00885766"/>
    <w:rsid w:val="00885E1C"/>
    <w:rsid w:val="00885FEE"/>
    <w:rsid w:val="00886046"/>
    <w:rsid w:val="008863CD"/>
    <w:rsid w:val="0088674C"/>
    <w:rsid w:val="0088691C"/>
    <w:rsid w:val="00886BCA"/>
    <w:rsid w:val="008870C6"/>
    <w:rsid w:val="00887AB6"/>
    <w:rsid w:val="00887B78"/>
    <w:rsid w:val="0089010E"/>
    <w:rsid w:val="00891719"/>
    <w:rsid w:val="00891C48"/>
    <w:rsid w:val="00891D1D"/>
    <w:rsid w:val="008921A3"/>
    <w:rsid w:val="00892439"/>
    <w:rsid w:val="008926AC"/>
    <w:rsid w:val="0089282E"/>
    <w:rsid w:val="0089283B"/>
    <w:rsid w:val="00892D21"/>
    <w:rsid w:val="00892D40"/>
    <w:rsid w:val="0089301B"/>
    <w:rsid w:val="008931FE"/>
    <w:rsid w:val="00893D8E"/>
    <w:rsid w:val="00894033"/>
    <w:rsid w:val="0089443D"/>
    <w:rsid w:val="00894A63"/>
    <w:rsid w:val="00894FE1"/>
    <w:rsid w:val="00895F52"/>
    <w:rsid w:val="008966D3"/>
    <w:rsid w:val="00897791"/>
    <w:rsid w:val="008A00BE"/>
    <w:rsid w:val="008A059B"/>
    <w:rsid w:val="008A05BE"/>
    <w:rsid w:val="008A0ABC"/>
    <w:rsid w:val="008A0BC5"/>
    <w:rsid w:val="008A0CF1"/>
    <w:rsid w:val="008A1202"/>
    <w:rsid w:val="008A13DF"/>
    <w:rsid w:val="008A1894"/>
    <w:rsid w:val="008A21C7"/>
    <w:rsid w:val="008A2328"/>
    <w:rsid w:val="008A237B"/>
    <w:rsid w:val="008A243A"/>
    <w:rsid w:val="008A2592"/>
    <w:rsid w:val="008A2C58"/>
    <w:rsid w:val="008A31B8"/>
    <w:rsid w:val="008A3869"/>
    <w:rsid w:val="008A391E"/>
    <w:rsid w:val="008A405A"/>
    <w:rsid w:val="008A412E"/>
    <w:rsid w:val="008A4223"/>
    <w:rsid w:val="008A42A0"/>
    <w:rsid w:val="008A46E0"/>
    <w:rsid w:val="008A4E1E"/>
    <w:rsid w:val="008A51E3"/>
    <w:rsid w:val="008A5664"/>
    <w:rsid w:val="008A675E"/>
    <w:rsid w:val="008A7009"/>
    <w:rsid w:val="008A7B47"/>
    <w:rsid w:val="008A7FA4"/>
    <w:rsid w:val="008B000B"/>
    <w:rsid w:val="008B01E9"/>
    <w:rsid w:val="008B050B"/>
    <w:rsid w:val="008B061D"/>
    <w:rsid w:val="008B0D7B"/>
    <w:rsid w:val="008B2024"/>
    <w:rsid w:val="008B2052"/>
    <w:rsid w:val="008B21BA"/>
    <w:rsid w:val="008B24B9"/>
    <w:rsid w:val="008B26C4"/>
    <w:rsid w:val="008B371C"/>
    <w:rsid w:val="008B3820"/>
    <w:rsid w:val="008B3A5F"/>
    <w:rsid w:val="008B49EB"/>
    <w:rsid w:val="008B508B"/>
    <w:rsid w:val="008B51C9"/>
    <w:rsid w:val="008B5C03"/>
    <w:rsid w:val="008B5C0A"/>
    <w:rsid w:val="008B70F4"/>
    <w:rsid w:val="008B7297"/>
    <w:rsid w:val="008B74B7"/>
    <w:rsid w:val="008B76FD"/>
    <w:rsid w:val="008B7A2A"/>
    <w:rsid w:val="008B7A96"/>
    <w:rsid w:val="008C054C"/>
    <w:rsid w:val="008C07F7"/>
    <w:rsid w:val="008C1052"/>
    <w:rsid w:val="008C13F0"/>
    <w:rsid w:val="008C1613"/>
    <w:rsid w:val="008C179A"/>
    <w:rsid w:val="008C1C3B"/>
    <w:rsid w:val="008C1D33"/>
    <w:rsid w:val="008C21C3"/>
    <w:rsid w:val="008C2C6A"/>
    <w:rsid w:val="008C2D22"/>
    <w:rsid w:val="008C304C"/>
    <w:rsid w:val="008C31B6"/>
    <w:rsid w:val="008C32AA"/>
    <w:rsid w:val="008C3AC3"/>
    <w:rsid w:val="008C3C2E"/>
    <w:rsid w:val="008C4087"/>
    <w:rsid w:val="008C4436"/>
    <w:rsid w:val="008C45FE"/>
    <w:rsid w:val="008C473C"/>
    <w:rsid w:val="008C4B26"/>
    <w:rsid w:val="008C4FCF"/>
    <w:rsid w:val="008C4FF1"/>
    <w:rsid w:val="008C56A0"/>
    <w:rsid w:val="008C5B30"/>
    <w:rsid w:val="008C5C8A"/>
    <w:rsid w:val="008C64F3"/>
    <w:rsid w:val="008C66C7"/>
    <w:rsid w:val="008C6BA2"/>
    <w:rsid w:val="008C6C64"/>
    <w:rsid w:val="008C71CD"/>
    <w:rsid w:val="008C7364"/>
    <w:rsid w:val="008C7438"/>
    <w:rsid w:val="008C7580"/>
    <w:rsid w:val="008D00E4"/>
    <w:rsid w:val="008D00FB"/>
    <w:rsid w:val="008D03D3"/>
    <w:rsid w:val="008D0E4B"/>
    <w:rsid w:val="008D110D"/>
    <w:rsid w:val="008D16CD"/>
    <w:rsid w:val="008D180F"/>
    <w:rsid w:val="008D1B20"/>
    <w:rsid w:val="008D1B22"/>
    <w:rsid w:val="008D1EAB"/>
    <w:rsid w:val="008D2AAE"/>
    <w:rsid w:val="008D2C66"/>
    <w:rsid w:val="008D360B"/>
    <w:rsid w:val="008D3D88"/>
    <w:rsid w:val="008D4153"/>
    <w:rsid w:val="008D4166"/>
    <w:rsid w:val="008D4B5E"/>
    <w:rsid w:val="008D4F2F"/>
    <w:rsid w:val="008D567C"/>
    <w:rsid w:val="008D5D19"/>
    <w:rsid w:val="008D5ED8"/>
    <w:rsid w:val="008D640D"/>
    <w:rsid w:val="008D6540"/>
    <w:rsid w:val="008D68CB"/>
    <w:rsid w:val="008D6FE1"/>
    <w:rsid w:val="008D72E7"/>
    <w:rsid w:val="008D733D"/>
    <w:rsid w:val="008D7AE5"/>
    <w:rsid w:val="008D7EE1"/>
    <w:rsid w:val="008E0212"/>
    <w:rsid w:val="008E033D"/>
    <w:rsid w:val="008E080C"/>
    <w:rsid w:val="008E0B75"/>
    <w:rsid w:val="008E0D05"/>
    <w:rsid w:val="008E0DB0"/>
    <w:rsid w:val="008E13AF"/>
    <w:rsid w:val="008E1746"/>
    <w:rsid w:val="008E228F"/>
    <w:rsid w:val="008E2517"/>
    <w:rsid w:val="008E2B87"/>
    <w:rsid w:val="008E2BBE"/>
    <w:rsid w:val="008E3131"/>
    <w:rsid w:val="008E3D05"/>
    <w:rsid w:val="008E4391"/>
    <w:rsid w:val="008E44E2"/>
    <w:rsid w:val="008E47A5"/>
    <w:rsid w:val="008E4D2D"/>
    <w:rsid w:val="008E4D77"/>
    <w:rsid w:val="008E63AB"/>
    <w:rsid w:val="008E660A"/>
    <w:rsid w:val="008E6648"/>
    <w:rsid w:val="008E6657"/>
    <w:rsid w:val="008E69E4"/>
    <w:rsid w:val="008E6CA0"/>
    <w:rsid w:val="008F004A"/>
    <w:rsid w:val="008F0804"/>
    <w:rsid w:val="008F09DF"/>
    <w:rsid w:val="008F0AAD"/>
    <w:rsid w:val="008F154E"/>
    <w:rsid w:val="008F156D"/>
    <w:rsid w:val="008F1C8B"/>
    <w:rsid w:val="008F1EAC"/>
    <w:rsid w:val="008F22F0"/>
    <w:rsid w:val="008F23AF"/>
    <w:rsid w:val="008F2785"/>
    <w:rsid w:val="008F3452"/>
    <w:rsid w:val="008F3B6B"/>
    <w:rsid w:val="008F446A"/>
    <w:rsid w:val="008F4B4B"/>
    <w:rsid w:val="008F541D"/>
    <w:rsid w:val="008F59E9"/>
    <w:rsid w:val="008F59F2"/>
    <w:rsid w:val="008F620F"/>
    <w:rsid w:val="008F66D9"/>
    <w:rsid w:val="008F7738"/>
    <w:rsid w:val="008F7FE0"/>
    <w:rsid w:val="009003A9"/>
    <w:rsid w:val="00900A4F"/>
    <w:rsid w:val="00900A51"/>
    <w:rsid w:val="00900B1E"/>
    <w:rsid w:val="00900C9A"/>
    <w:rsid w:val="00900DB2"/>
    <w:rsid w:val="009010A2"/>
    <w:rsid w:val="009013AE"/>
    <w:rsid w:val="0090183E"/>
    <w:rsid w:val="009019AE"/>
    <w:rsid w:val="00901E90"/>
    <w:rsid w:val="00902279"/>
    <w:rsid w:val="00902664"/>
    <w:rsid w:val="0090267A"/>
    <w:rsid w:val="00902ED7"/>
    <w:rsid w:val="0090306A"/>
    <w:rsid w:val="0090371C"/>
    <w:rsid w:val="00903AA1"/>
    <w:rsid w:val="00903B64"/>
    <w:rsid w:val="00904438"/>
    <w:rsid w:val="0090474F"/>
    <w:rsid w:val="009047CC"/>
    <w:rsid w:val="00905748"/>
    <w:rsid w:val="00906011"/>
    <w:rsid w:val="009061D8"/>
    <w:rsid w:val="00906CD4"/>
    <w:rsid w:val="00906E80"/>
    <w:rsid w:val="009070FB"/>
    <w:rsid w:val="00907679"/>
    <w:rsid w:val="009100B4"/>
    <w:rsid w:val="00910187"/>
    <w:rsid w:val="0091032F"/>
    <w:rsid w:val="00911852"/>
    <w:rsid w:val="00911A38"/>
    <w:rsid w:val="00911B1E"/>
    <w:rsid w:val="00911C92"/>
    <w:rsid w:val="00911F2B"/>
    <w:rsid w:val="0091228C"/>
    <w:rsid w:val="0091249F"/>
    <w:rsid w:val="009127C6"/>
    <w:rsid w:val="009127D7"/>
    <w:rsid w:val="00912AE4"/>
    <w:rsid w:val="00912E3A"/>
    <w:rsid w:val="00913031"/>
    <w:rsid w:val="009137F3"/>
    <w:rsid w:val="0091388C"/>
    <w:rsid w:val="00913998"/>
    <w:rsid w:val="00913AD8"/>
    <w:rsid w:val="00913C07"/>
    <w:rsid w:val="00913D7C"/>
    <w:rsid w:val="00913F7B"/>
    <w:rsid w:val="00914576"/>
    <w:rsid w:val="0091465B"/>
    <w:rsid w:val="00914878"/>
    <w:rsid w:val="00914BC7"/>
    <w:rsid w:val="00914FB7"/>
    <w:rsid w:val="00915CB1"/>
    <w:rsid w:val="00915D0B"/>
    <w:rsid w:val="00915E16"/>
    <w:rsid w:val="009160E5"/>
    <w:rsid w:val="00916277"/>
    <w:rsid w:val="009167F4"/>
    <w:rsid w:val="00916E83"/>
    <w:rsid w:val="0091717E"/>
    <w:rsid w:val="00917436"/>
    <w:rsid w:val="00917720"/>
    <w:rsid w:val="00920091"/>
    <w:rsid w:val="00921226"/>
    <w:rsid w:val="0092140E"/>
    <w:rsid w:val="0092163C"/>
    <w:rsid w:val="00921CC8"/>
    <w:rsid w:val="00922301"/>
    <w:rsid w:val="00922378"/>
    <w:rsid w:val="00922891"/>
    <w:rsid w:val="00922EF2"/>
    <w:rsid w:val="00922F0A"/>
    <w:rsid w:val="00923333"/>
    <w:rsid w:val="00923B4D"/>
    <w:rsid w:val="0092475A"/>
    <w:rsid w:val="00924A8B"/>
    <w:rsid w:val="0092541D"/>
    <w:rsid w:val="00925B2E"/>
    <w:rsid w:val="00925C50"/>
    <w:rsid w:val="00925CD0"/>
    <w:rsid w:val="00925E70"/>
    <w:rsid w:val="00926078"/>
    <w:rsid w:val="0092632D"/>
    <w:rsid w:val="009269F2"/>
    <w:rsid w:val="00926D9E"/>
    <w:rsid w:val="00927156"/>
    <w:rsid w:val="0092763C"/>
    <w:rsid w:val="009278FE"/>
    <w:rsid w:val="00931255"/>
    <w:rsid w:val="009312DB"/>
    <w:rsid w:val="009314DD"/>
    <w:rsid w:val="009314E1"/>
    <w:rsid w:val="00931705"/>
    <w:rsid w:val="009317DC"/>
    <w:rsid w:val="00931B50"/>
    <w:rsid w:val="00931D55"/>
    <w:rsid w:val="00931F38"/>
    <w:rsid w:val="00932729"/>
    <w:rsid w:val="0093279A"/>
    <w:rsid w:val="009342F7"/>
    <w:rsid w:val="009350E3"/>
    <w:rsid w:val="0093549B"/>
    <w:rsid w:val="009364D0"/>
    <w:rsid w:val="00936A9D"/>
    <w:rsid w:val="00937418"/>
    <w:rsid w:val="009375D8"/>
    <w:rsid w:val="0093770D"/>
    <w:rsid w:val="00940278"/>
    <w:rsid w:val="009405C5"/>
    <w:rsid w:val="00940F8A"/>
    <w:rsid w:val="009417CF"/>
    <w:rsid w:val="00941A3D"/>
    <w:rsid w:val="00941CDE"/>
    <w:rsid w:val="009425A4"/>
    <w:rsid w:val="009427A5"/>
    <w:rsid w:val="00943CE2"/>
    <w:rsid w:val="00943EDA"/>
    <w:rsid w:val="009452DD"/>
    <w:rsid w:val="009455E6"/>
    <w:rsid w:val="009457DD"/>
    <w:rsid w:val="00945C75"/>
    <w:rsid w:val="00945DD7"/>
    <w:rsid w:val="00945EFA"/>
    <w:rsid w:val="00946CB7"/>
    <w:rsid w:val="009473B3"/>
    <w:rsid w:val="00947580"/>
    <w:rsid w:val="009479DE"/>
    <w:rsid w:val="00947FAA"/>
    <w:rsid w:val="009500FA"/>
    <w:rsid w:val="00950230"/>
    <w:rsid w:val="009504E7"/>
    <w:rsid w:val="00950BC2"/>
    <w:rsid w:val="00950EBB"/>
    <w:rsid w:val="00950F31"/>
    <w:rsid w:val="00950FFE"/>
    <w:rsid w:val="00951018"/>
    <w:rsid w:val="00951043"/>
    <w:rsid w:val="00952090"/>
    <w:rsid w:val="0095275A"/>
    <w:rsid w:val="00952DA6"/>
    <w:rsid w:val="00953251"/>
    <w:rsid w:val="0095456B"/>
    <w:rsid w:val="0095464C"/>
    <w:rsid w:val="00954AAC"/>
    <w:rsid w:val="00954DD1"/>
    <w:rsid w:val="00955725"/>
    <w:rsid w:val="00956182"/>
    <w:rsid w:val="0095671B"/>
    <w:rsid w:val="009569D2"/>
    <w:rsid w:val="009569DC"/>
    <w:rsid w:val="00956CC3"/>
    <w:rsid w:val="00957224"/>
    <w:rsid w:val="009576DB"/>
    <w:rsid w:val="00957B32"/>
    <w:rsid w:val="00957EE2"/>
    <w:rsid w:val="00960668"/>
    <w:rsid w:val="009606AE"/>
    <w:rsid w:val="0096125A"/>
    <w:rsid w:val="00961360"/>
    <w:rsid w:val="00961702"/>
    <w:rsid w:val="00961F2B"/>
    <w:rsid w:val="00961F86"/>
    <w:rsid w:val="00962847"/>
    <w:rsid w:val="00962B87"/>
    <w:rsid w:val="00963591"/>
    <w:rsid w:val="00964304"/>
    <w:rsid w:val="00964337"/>
    <w:rsid w:val="00964D16"/>
    <w:rsid w:val="00965594"/>
    <w:rsid w:val="00965B16"/>
    <w:rsid w:val="00965CCE"/>
    <w:rsid w:val="00966091"/>
    <w:rsid w:val="00966331"/>
    <w:rsid w:val="0096642A"/>
    <w:rsid w:val="00966D2E"/>
    <w:rsid w:val="00967221"/>
    <w:rsid w:val="00967893"/>
    <w:rsid w:val="00967DB3"/>
    <w:rsid w:val="00967FCF"/>
    <w:rsid w:val="0097004E"/>
    <w:rsid w:val="009708CE"/>
    <w:rsid w:val="0097187D"/>
    <w:rsid w:val="00971E3B"/>
    <w:rsid w:val="0097220C"/>
    <w:rsid w:val="00972939"/>
    <w:rsid w:val="00972EE1"/>
    <w:rsid w:val="0097388E"/>
    <w:rsid w:val="00973996"/>
    <w:rsid w:val="009739F6"/>
    <w:rsid w:val="00973B27"/>
    <w:rsid w:val="00973B48"/>
    <w:rsid w:val="00973C8C"/>
    <w:rsid w:val="00973CCF"/>
    <w:rsid w:val="00973E67"/>
    <w:rsid w:val="009742D2"/>
    <w:rsid w:val="009746FB"/>
    <w:rsid w:val="00974868"/>
    <w:rsid w:val="00975573"/>
    <w:rsid w:val="00975E62"/>
    <w:rsid w:val="009761AB"/>
    <w:rsid w:val="00976E65"/>
    <w:rsid w:val="00977BBF"/>
    <w:rsid w:val="00977C55"/>
    <w:rsid w:val="0098071F"/>
    <w:rsid w:val="009810EF"/>
    <w:rsid w:val="0098114D"/>
    <w:rsid w:val="0098185C"/>
    <w:rsid w:val="00981984"/>
    <w:rsid w:val="00981C4F"/>
    <w:rsid w:val="00981C6F"/>
    <w:rsid w:val="0098271F"/>
    <w:rsid w:val="00982D80"/>
    <w:rsid w:val="009832B1"/>
    <w:rsid w:val="009833FC"/>
    <w:rsid w:val="0098378F"/>
    <w:rsid w:val="00983AEF"/>
    <w:rsid w:val="00983AFF"/>
    <w:rsid w:val="00983BC6"/>
    <w:rsid w:val="00984320"/>
    <w:rsid w:val="00984617"/>
    <w:rsid w:val="0098515A"/>
    <w:rsid w:val="009858F3"/>
    <w:rsid w:val="00985957"/>
    <w:rsid w:val="00985AFC"/>
    <w:rsid w:val="0098644D"/>
    <w:rsid w:val="0098697D"/>
    <w:rsid w:val="00986CBC"/>
    <w:rsid w:val="009872AB"/>
    <w:rsid w:val="009878D2"/>
    <w:rsid w:val="00990285"/>
    <w:rsid w:val="0099094A"/>
    <w:rsid w:val="00990BBA"/>
    <w:rsid w:val="0099111B"/>
    <w:rsid w:val="00991123"/>
    <w:rsid w:val="00991C41"/>
    <w:rsid w:val="00991C71"/>
    <w:rsid w:val="009922B0"/>
    <w:rsid w:val="009923F5"/>
    <w:rsid w:val="009926C4"/>
    <w:rsid w:val="009928D9"/>
    <w:rsid w:val="00992AE7"/>
    <w:rsid w:val="00992F58"/>
    <w:rsid w:val="00992F5D"/>
    <w:rsid w:val="009932B3"/>
    <w:rsid w:val="00993BB6"/>
    <w:rsid w:val="00993C6B"/>
    <w:rsid w:val="00993D5A"/>
    <w:rsid w:val="00993DB7"/>
    <w:rsid w:val="00994840"/>
    <w:rsid w:val="00994B3D"/>
    <w:rsid w:val="00994B65"/>
    <w:rsid w:val="00994F4E"/>
    <w:rsid w:val="00995EBA"/>
    <w:rsid w:val="00995F12"/>
    <w:rsid w:val="00995F62"/>
    <w:rsid w:val="009963B4"/>
    <w:rsid w:val="00996554"/>
    <w:rsid w:val="009968AB"/>
    <w:rsid w:val="00996A82"/>
    <w:rsid w:val="00997042"/>
    <w:rsid w:val="009970F2"/>
    <w:rsid w:val="009974A7"/>
    <w:rsid w:val="009979C1"/>
    <w:rsid w:val="009A0748"/>
    <w:rsid w:val="009A0D82"/>
    <w:rsid w:val="009A1F64"/>
    <w:rsid w:val="009A242E"/>
    <w:rsid w:val="009A2497"/>
    <w:rsid w:val="009A2A81"/>
    <w:rsid w:val="009A2BFD"/>
    <w:rsid w:val="009A32CC"/>
    <w:rsid w:val="009A38D1"/>
    <w:rsid w:val="009A498A"/>
    <w:rsid w:val="009A4C82"/>
    <w:rsid w:val="009A4F1B"/>
    <w:rsid w:val="009A4F75"/>
    <w:rsid w:val="009A564B"/>
    <w:rsid w:val="009A62C3"/>
    <w:rsid w:val="009A631D"/>
    <w:rsid w:val="009A70B8"/>
    <w:rsid w:val="009A71AE"/>
    <w:rsid w:val="009A74D8"/>
    <w:rsid w:val="009A768D"/>
    <w:rsid w:val="009A7BA8"/>
    <w:rsid w:val="009B1E7E"/>
    <w:rsid w:val="009B2242"/>
    <w:rsid w:val="009B2408"/>
    <w:rsid w:val="009B2875"/>
    <w:rsid w:val="009B2AB1"/>
    <w:rsid w:val="009B2C59"/>
    <w:rsid w:val="009B2E6C"/>
    <w:rsid w:val="009B2FCA"/>
    <w:rsid w:val="009B303C"/>
    <w:rsid w:val="009B3528"/>
    <w:rsid w:val="009B35B3"/>
    <w:rsid w:val="009B3CA6"/>
    <w:rsid w:val="009B459D"/>
    <w:rsid w:val="009B4717"/>
    <w:rsid w:val="009B4991"/>
    <w:rsid w:val="009B4E19"/>
    <w:rsid w:val="009B4F9A"/>
    <w:rsid w:val="009B4FFC"/>
    <w:rsid w:val="009B545F"/>
    <w:rsid w:val="009B56B8"/>
    <w:rsid w:val="009B663A"/>
    <w:rsid w:val="009B6695"/>
    <w:rsid w:val="009B746E"/>
    <w:rsid w:val="009B7DAD"/>
    <w:rsid w:val="009B7DB2"/>
    <w:rsid w:val="009C0BA9"/>
    <w:rsid w:val="009C0FF3"/>
    <w:rsid w:val="009C1966"/>
    <w:rsid w:val="009C1F7D"/>
    <w:rsid w:val="009C20FC"/>
    <w:rsid w:val="009C21D2"/>
    <w:rsid w:val="009C225F"/>
    <w:rsid w:val="009C23DB"/>
    <w:rsid w:val="009C29BD"/>
    <w:rsid w:val="009C2CFC"/>
    <w:rsid w:val="009C2E24"/>
    <w:rsid w:val="009C31B3"/>
    <w:rsid w:val="009C337F"/>
    <w:rsid w:val="009C363B"/>
    <w:rsid w:val="009C38E4"/>
    <w:rsid w:val="009C3A30"/>
    <w:rsid w:val="009C46AE"/>
    <w:rsid w:val="009C46BB"/>
    <w:rsid w:val="009C4B1A"/>
    <w:rsid w:val="009C5C95"/>
    <w:rsid w:val="009C60A4"/>
    <w:rsid w:val="009C67EC"/>
    <w:rsid w:val="009C68E0"/>
    <w:rsid w:val="009C6924"/>
    <w:rsid w:val="009C72FD"/>
    <w:rsid w:val="009C742B"/>
    <w:rsid w:val="009C78F5"/>
    <w:rsid w:val="009C7BFD"/>
    <w:rsid w:val="009C7EED"/>
    <w:rsid w:val="009D19ED"/>
    <w:rsid w:val="009D1F1E"/>
    <w:rsid w:val="009D2041"/>
    <w:rsid w:val="009D26B9"/>
    <w:rsid w:val="009D291F"/>
    <w:rsid w:val="009D2E6C"/>
    <w:rsid w:val="009D315B"/>
    <w:rsid w:val="009D352B"/>
    <w:rsid w:val="009D39CA"/>
    <w:rsid w:val="009D40EF"/>
    <w:rsid w:val="009D48F8"/>
    <w:rsid w:val="009D497C"/>
    <w:rsid w:val="009D5188"/>
    <w:rsid w:val="009D5C5A"/>
    <w:rsid w:val="009D6685"/>
    <w:rsid w:val="009D6D86"/>
    <w:rsid w:val="009D7140"/>
    <w:rsid w:val="009D7141"/>
    <w:rsid w:val="009D7275"/>
    <w:rsid w:val="009D730C"/>
    <w:rsid w:val="009D74D9"/>
    <w:rsid w:val="009D7667"/>
    <w:rsid w:val="009E06DE"/>
    <w:rsid w:val="009E108A"/>
    <w:rsid w:val="009E11C7"/>
    <w:rsid w:val="009E15EB"/>
    <w:rsid w:val="009E1D79"/>
    <w:rsid w:val="009E1F6A"/>
    <w:rsid w:val="009E25EE"/>
    <w:rsid w:val="009E2D7F"/>
    <w:rsid w:val="009E2E3C"/>
    <w:rsid w:val="009E2F1A"/>
    <w:rsid w:val="009E2FA3"/>
    <w:rsid w:val="009E3122"/>
    <w:rsid w:val="009E3148"/>
    <w:rsid w:val="009E3173"/>
    <w:rsid w:val="009E3451"/>
    <w:rsid w:val="009E351F"/>
    <w:rsid w:val="009E3672"/>
    <w:rsid w:val="009E3675"/>
    <w:rsid w:val="009E3892"/>
    <w:rsid w:val="009E3F69"/>
    <w:rsid w:val="009E4564"/>
    <w:rsid w:val="009E48A1"/>
    <w:rsid w:val="009E4C43"/>
    <w:rsid w:val="009E4D1D"/>
    <w:rsid w:val="009E518E"/>
    <w:rsid w:val="009E51F2"/>
    <w:rsid w:val="009E5295"/>
    <w:rsid w:val="009E53BD"/>
    <w:rsid w:val="009E57A0"/>
    <w:rsid w:val="009E5B19"/>
    <w:rsid w:val="009E5C4C"/>
    <w:rsid w:val="009E5E00"/>
    <w:rsid w:val="009E653A"/>
    <w:rsid w:val="009E7252"/>
    <w:rsid w:val="009E732A"/>
    <w:rsid w:val="009E734F"/>
    <w:rsid w:val="009E7414"/>
    <w:rsid w:val="009E7425"/>
    <w:rsid w:val="009E7B5E"/>
    <w:rsid w:val="009E7CA9"/>
    <w:rsid w:val="009F0594"/>
    <w:rsid w:val="009F05E0"/>
    <w:rsid w:val="009F17C0"/>
    <w:rsid w:val="009F2467"/>
    <w:rsid w:val="009F2BB6"/>
    <w:rsid w:val="009F2BB9"/>
    <w:rsid w:val="009F2E2F"/>
    <w:rsid w:val="009F3300"/>
    <w:rsid w:val="009F34C5"/>
    <w:rsid w:val="009F350C"/>
    <w:rsid w:val="009F3FCF"/>
    <w:rsid w:val="009F4323"/>
    <w:rsid w:val="009F503D"/>
    <w:rsid w:val="009F50D1"/>
    <w:rsid w:val="009F5C8B"/>
    <w:rsid w:val="009F5F36"/>
    <w:rsid w:val="009F636E"/>
    <w:rsid w:val="009F69AF"/>
    <w:rsid w:val="009F6A4B"/>
    <w:rsid w:val="009F6B93"/>
    <w:rsid w:val="009F70E0"/>
    <w:rsid w:val="009F7EC4"/>
    <w:rsid w:val="00A0010E"/>
    <w:rsid w:val="00A0073E"/>
    <w:rsid w:val="00A00DC4"/>
    <w:rsid w:val="00A0110E"/>
    <w:rsid w:val="00A0187F"/>
    <w:rsid w:val="00A01888"/>
    <w:rsid w:val="00A01BA1"/>
    <w:rsid w:val="00A01CE7"/>
    <w:rsid w:val="00A01EBA"/>
    <w:rsid w:val="00A027AB"/>
    <w:rsid w:val="00A0280D"/>
    <w:rsid w:val="00A02CA4"/>
    <w:rsid w:val="00A02DC0"/>
    <w:rsid w:val="00A0316B"/>
    <w:rsid w:val="00A03870"/>
    <w:rsid w:val="00A038D4"/>
    <w:rsid w:val="00A0446D"/>
    <w:rsid w:val="00A045F9"/>
    <w:rsid w:val="00A04840"/>
    <w:rsid w:val="00A04B06"/>
    <w:rsid w:val="00A04CBA"/>
    <w:rsid w:val="00A04CEE"/>
    <w:rsid w:val="00A05824"/>
    <w:rsid w:val="00A05A9F"/>
    <w:rsid w:val="00A05C6D"/>
    <w:rsid w:val="00A05DDD"/>
    <w:rsid w:val="00A06153"/>
    <w:rsid w:val="00A06651"/>
    <w:rsid w:val="00A06A8C"/>
    <w:rsid w:val="00A07022"/>
    <w:rsid w:val="00A07C40"/>
    <w:rsid w:val="00A07F79"/>
    <w:rsid w:val="00A10076"/>
    <w:rsid w:val="00A10135"/>
    <w:rsid w:val="00A1028F"/>
    <w:rsid w:val="00A10DC7"/>
    <w:rsid w:val="00A1111E"/>
    <w:rsid w:val="00A1127B"/>
    <w:rsid w:val="00A11D27"/>
    <w:rsid w:val="00A11D70"/>
    <w:rsid w:val="00A122E2"/>
    <w:rsid w:val="00A12310"/>
    <w:rsid w:val="00A12683"/>
    <w:rsid w:val="00A12A96"/>
    <w:rsid w:val="00A12BDA"/>
    <w:rsid w:val="00A12E1B"/>
    <w:rsid w:val="00A12F15"/>
    <w:rsid w:val="00A130DF"/>
    <w:rsid w:val="00A133D7"/>
    <w:rsid w:val="00A1381D"/>
    <w:rsid w:val="00A13A74"/>
    <w:rsid w:val="00A13EE7"/>
    <w:rsid w:val="00A14154"/>
    <w:rsid w:val="00A143A2"/>
    <w:rsid w:val="00A14DD3"/>
    <w:rsid w:val="00A15566"/>
    <w:rsid w:val="00A15D03"/>
    <w:rsid w:val="00A161DB"/>
    <w:rsid w:val="00A16C63"/>
    <w:rsid w:val="00A16F0E"/>
    <w:rsid w:val="00A16FB3"/>
    <w:rsid w:val="00A1746F"/>
    <w:rsid w:val="00A1753C"/>
    <w:rsid w:val="00A175C3"/>
    <w:rsid w:val="00A2056D"/>
    <w:rsid w:val="00A20676"/>
    <w:rsid w:val="00A20E12"/>
    <w:rsid w:val="00A217E4"/>
    <w:rsid w:val="00A219C7"/>
    <w:rsid w:val="00A21ABC"/>
    <w:rsid w:val="00A21C84"/>
    <w:rsid w:val="00A224CA"/>
    <w:rsid w:val="00A22989"/>
    <w:rsid w:val="00A2338A"/>
    <w:rsid w:val="00A23B24"/>
    <w:rsid w:val="00A2413D"/>
    <w:rsid w:val="00A24745"/>
    <w:rsid w:val="00A248C2"/>
    <w:rsid w:val="00A249AC"/>
    <w:rsid w:val="00A24DE4"/>
    <w:rsid w:val="00A25255"/>
    <w:rsid w:val="00A26021"/>
    <w:rsid w:val="00A26194"/>
    <w:rsid w:val="00A2659F"/>
    <w:rsid w:val="00A26B21"/>
    <w:rsid w:val="00A26BE4"/>
    <w:rsid w:val="00A2730D"/>
    <w:rsid w:val="00A27396"/>
    <w:rsid w:val="00A304B6"/>
    <w:rsid w:val="00A30C83"/>
    <w:rsid w:val="00A31A3F"/>
    <w:rsid w:val="00A31D26"/>
    <w:rsid w:val="00A322C7"/>
    <w:rsid w:val="00A3245B"/>
    <w:rsid w:val="00A3267A"/>
    <w:rsid w:val="00A33168"/>
    <w:rsid w:val="00A33C4B"/>
    <w:rsid w:val="00A33C8E"/>
    <w:rsid w:val="00A34B42"/>
    <w:rsid w:val="00A34BF5"/>
    <w:rsid w:val="00A3506D"/>
    <w:rsid w:val="00A354F5"/>
    <w:rsid w:val="00A35B65"/>
    <w:rsid w:val="00A369E9"/>
    <w:rsid w:val="00A36C56"/>
    <w:rsid w:val="00A36F9D"/>
    <w:rsid w:val="00A372C3"/>
    <w:rsid w:val="00A37548"/>
    <w:rsid w:val="00A3757B"/>
    <w:rsid w:val="00A3764B"/>
    <w:rsid w:val="00A37989"/>
    <w:rsid w:val="00A37A20"/>
    <w:rsid w:val="00A37BA7"/>
    <w:rsid w:val="00A37E8D"/>
    <w:rsid w:val="00A37FD9"/>
    <w:rsid w:val="00A40737"/>
    <w:rsid w:val="00A40BA8"/>
    <w:rsid w:val="00A411F3"/>
    <w:rsid w:val="00A418D3"/>
    <w:rsid w:val="00A41E37"/>
    <w:rsid w:val="00A42013"/>
    <w:rsid w:val="00A423E5"/>
    <w:rsid w:val="00A430FC"/>
    <w:rsid w:val="00A43992"/>
    <w:rsid w:val="00A43C96"/>
    <w:rsid w:val="00A443B0"/>
    <w:rsid w:val="00A44B91"/>
    <w:rsid w:val="00A44BF9"/>
    <w:rsid w:val="00A44CED"/>
    <w:rsid w:val="00A4510E"/>
    <w:rsid w:val="00A45646"/>
    <w:rsid w:val="00A46AF5"/>
    <w:rsid w:val="00A47295"/>
    <w:rsid w:val="00A4767B"/>
    <w:rsid w:val="00A50905"/>
    <w:rsid w:val="00A50912"/>
    <w:rsid w:val="00A5118B"/>
    <w:rsid w:val="00A51507"/>
    <w:rsid w:val="00A517D2"/>
    <w:rsid w:val="00A519BA"/>
    <w:rsid w:val="00A51C9B"/>
    <w:rsid w:val="00A527D4"/>
    <w:rsid w:val="00A529D7"/>
    <w:rsid w:val="00A53774"/>
    <w:rsid w:val="00A53795"/>
    <w:rsid w:val="00A539AB"/>
    <w:rsid w:val="00A539C6"/>
    <w:rsid w:val="00A540B7"/>
    <w:rsid w:val="00A5456A"/>
    <w:rsid w:val="00A54874"/>
    <w:rsid w:val="00A54AFF"/>
    <w:rsid w:val="00A5504D"/>
    <w:rsid w:val="00A5507A"/>
    <w:rsid w:val="00A556BE"/>
    <w:rsid w:val="00A55C24"/>
    <w:rsid w:val="00A568AF"/>
    <w:rsid w:val="00A56D55"/>
    <w:rsid w:val="00A60345"/>
    <w:rsid w:val="00A60674"/>
    <w:rsid w:val="00A60B84"/>
    <w:rsid w:val="00A61234"/>
    <w:rsid w:val="00A6150B"/>
    <w:rsid w:val="00A616F0"/>
    <w:rsid w:val="00A6174E"/>
    <w:rsid w:val="00A61781"/>
    <w:rsid w:val="00A61A68"/>
    <w:rsid w:val="00A61DF6"/>
    <w:rsid w:val="00A625E9"/>
    <w:rsid w:val="00A629CA"/>
    <w:rsid w:val="00A63009"/>
    <w:rsid w:val="00A6306E"/>
    <w:rsid w:val="00A63B2C"/>
    <w:rsid w:val="00A63F05"/>
    <w:rsid w:val="00A64311"/>
    <w:rsid w:val="00A657CD"/>
    <w:rsid w:val="00A65D43"/>
    <w:rsid w:val="00A66405"/>
    <w:rsid w:val="00A66726"/>
    <w:rsid w:val="00A67982"/>
    <w:rsid w:val="00A67DFA"/>
    <w:rsid w:val="00A7001E"/>
    <w:rsid w:val="00A701A9"/>
    <w:rsid w:val="00A7062A"/>
    <w:rsid w:val="00A70E7B"/>
    <w:rsid w:val="00A70FAF"/>
    <w:rsid w:val="00A71152"/>
    <w:rsid w:val="00A7119C"/>
    <w:rsid w:val="00A715CB"/>
    <w:rsid w:val="00A719F9"/>
    <w:rsid w:val="00A71C01"/>
    <w:rsid w:val="00A71E61"/>
    <w:rsid w:val="00A720D3"/>
    <w:rsid w:val="00A72154"/>
    <w:rsid w:val="00A7252C"/>
    <w:rsid w:val="00A72C36"/>
    <w:rsid w:val="00A72CCE"/>
    <w:rsid w:val="00A72D2B"/>
    <w:rsid w:val="00A72E12"/>
    <w:rsid w:val="00A734D3"/>
    <w:rsid w:val="00A736B3"/>
    <w:rsid w:val="00A736B8"/>
    <w:rsid w:val="00A736F2"/>
    <w:rsid w:val="00A7375B"/>
    <w:rsid w:val="00A73D40"/>
    <w:rsid w:val="00A7458A"/>
    <w:rsid w:val="00A753DE"/>
    <w:rsid w:val="00A7589C"/>
    <w:rsid w:val="00A76D53"/>
    <w:rsid w:val="00A76E60"/>
    <w:rsid w:val="00A76EDD"/>
    <w:rsid w:val="00A7711A"/>
    <w:rsid w:val="00A77132"/>
    <w:rsid w:val="00A775C6"/>
    <w:rsid w:val="00A77BBB"/>
    <w:rsid w:val="00A77C90"/>
    <w:rsid w:val="00A804D8"/>
    <w:rsid w:val="00A80C26"/>
    <w:rsid w:val="00A81089"/>
    <w:rsid w:val="00A82333"/>
    <w:rsid w:val="00A824B8"/>
    <w:rsid w:val="00A82979"/>
    <w:rsid w:val="00A830F5"/>
    <w:rsid w:val="00A83920"/>
    <w:rsid w:val="00A83A20"/>
    <w:rsid w:val="00A83BF5"/>
    <w:rsid w:val="00A84201"/>
    <w:rsid w:val="00A84459"/>
    <w:rsid w:val="00A84545"/>
    <w:rsid w:val="00A8489A"/>
    <w:rsid w:val="00A8523C"/>
    <w:rsid w:val="00A85E17"/>
    <w:rsid w:val="00A8678A"/>
    <w:rsid w:val="00A86B05"/>
    <w:rsid w:val="00A9079C"/>
    <w:rsid w:val="00A90B43"/>
    <w:rsid w:val="00A90C58"/>
    <w:rsid w:val="00A91640"/>
    <w:rsid w:val="00A917F5"/>
    <w:rsid w:val="00A9348F"/>
    <w:rsid w:val="00A941D5"/>
    <w:rsid w:val="00A94545"/>
    <w:rsid w:val="00A94AF8"/>
    <w:rsid w:val="00A94D90"/>
    <w:rsid w:val="00A94D93"/>
    <w:rsid w:val="00A9589F"/>
    <w:rsid w:val="00A95A22"/>
    <w:rsid w:val="00A95A92"/>
    <w:rsid w:val="00A95AED"/>
    <w:rsid w:val="00A95BC5"/>
    <w:rsid w:val="00A9631B"/>
    <w:rsid w:val="00A96343"/>
    <w:rsid w:val="00A965A0"/>
    <w:rsid w:val="00A966CD"/>
    <w:rsid w:val="00A97A59"/>
    <w:rsid w:val="00A97ABA"/>
    <w:rsid w:val="00A97CFF"/>
    <w:rsid w:val="00A97E28"/>
    <w:rsid w:val="00A97F5B"/>
    <w:rsid w:val="00A97F67"/>
    <w:rsid w:val="00AA072D"/>
    <w:rsid w:val="00AA081A"/>
    <w:rsid w:val="00AA1282"/>
    <w:rsid w:val="00AA1603"/>
    <w:rsid w:val="00AA1A6B"/>
    <w:rsid w:val="00AA22E9"/>
    <w:rsid w:val="00AA25E6"/>
    <w:rsid w:val="00AA277F"/>
    <w:rsid w:val="00AA288A"/>
    <w:rsid w:val="00AA2922"/>
    <w:rsid w:val="00AA308E"/>
    <w:rsid w:val="00AA31C4"/>
    <w:rsid w:val="00AA3721"/>
    <w:rsid w:val="00AA3A23"/>
    <w:rsid w:val="00AA42CD"/>
    <w:rsid w:val="00AA42DF"/>
    <w:rsid w:val="00AA4500"/>
    <w:rsid w:val="00AA4718"/>
    <w:rsid w:val="00AA49CB"/>
    <w:rsid w:val="00AA4D96"/>
    <w:rsid w:val="00AA5ACD"/>
    <w:rsid w:val="00AA5D94"/>
    <w:rsid w:val="00AA68BE"/>
    <w:rsid w:val="00AA6B6C"/>
    <w:rsid w:val="00AA717A"/>
    <w:rsid w:val="00AA74ED"/>
    <w:rsid w:val="00AA788A"/>
    <w:rsid w:val="00AA7B20"/>
    <w:rsid w:val="00AB0FBA"/>
    <w:rsid w:val="00AB103B"/>
    <w:rsid w:val="00AB10AE"/>
    <w:rsid w:val="00AB1220"/>
    <w:rsid w:val="00AB126F"/>
    <w:rsid w:val="00AB1679"/>
    <w:rsid w:val="00AB2107"/>
    <w:rsid w:val="00AB22D0"/>
    <w:rsid w:val="00AB23AD"/>
    <w:rsid w:val="00AB271C"/>
    <w:rsid w:val="00AB2AC3"/>
    <w:rsid w:val="00AB2E31"/>
    <w:rsid w:val="00AB3BD2"/>
    <w:rsid w:val="00AB3C8C"/>
    <w:rsid w:val="00AB3E9E"/>
    <w:rsid w:val="00AB3FC7"/>
    <w:rsid w:val="00AB400C"/>
    <w:rsid w:val="00AB4082"/>
    <w:rsid w:val="00AB434E"/>
    <w:rsid w:val="00AB4E33"/>
    <w:rsid w:val="00AB4FD2"/>
    <w:rsid w:val="00AB5146"/>
    <w:rsid w:val="00AB5C37"/>
    <w:rsid w:val="00AB6872"/>
    <w:rsid w:val="00AB695F"/>
    <w:rsid w:val="00AB69D5"/>
    <w:rsid w:val="00AB6D15"/>
    <w:rsid w:val="00AB72C2"/>
    <w:rsid w:val="00AB7702"/>
    <w:rsid w:val="00AB7E10"/>
    <w:rsid w:val="00AC0136"/>
    <w:rsid w:val="00AC122A"/>
    <w:rsid w:val="00AC17DD"/>
    <w:rsid w:val="00AC2471"/>
    <w:rsid w:val="00AC29DA"/>
    <w:rsid w:val="00AC2E4E"/>
    <w:rsid w:val="00AC3059"/>
    <w:rsid w:val="00AC3203"/>
    <w:rsid w:val="00AC3567"/>
    <w:rsid w:val="00AC4215"/>
    <w:rsid w:val="00AC42A7"/>
    <w:rsid w:val="00AC5054"/>
    <w:rsid w:val="00AC5887"/>
    <w:rsid w:val="00AC5D54"/>
    <w:rsid w:val="00AC642E"/>
    <w:rsid w:val="00AC694A"/>
    <w:rsid w:val="00AC71E4"/>
    <w:rsid w:val="00AC7516"/>
    <w:rsid w:val="00AC75CE"/>
    <w:rsid w:val="00AD0806"/>
    <w:rsid w:val="00AD0814"/>
    <w:rsid w:val="00AD0ABA"/>
    <w:rsid w:val="00AD0F1B"/>
    <w:rsid w:val="00AD1221"/>
    <w:rsid w:val="00AD125E"/>
    <w:rsid w:val="00AD166B"/>
    <w:rsid w:val="00AD1E00"/>
    <w:rsid w:val="00AD2705"/>
    <w:rsid w:val="00AD271E"/>
    <w:rsid w:val="00AD2BDD"/>
    <w:rsid w:val="00AD31B7"/>
    <w:rsid w:val="00AD3352"/>
    <w:rsid w:val="00AD3D48"/>
    <w:rsid w:val="00AD4778"/>
    <w:rsid w:val="00AD5B52"/>
    <w:rsid w:val="00AD6758"/>
    <w:rsid w:val="00AD6BAB"/>
    <w:rsid w:val="00AD7288"/>
    <w:rsid w:val="00AD7A06"/>
    <w:rsid w:val="00AD7B8E"/>
    <w:rsid w:val="00AD7BB0"/>
    <w:rsid w:val="00AE05C1"/>
    <w:rsid w:val="00AE087D"/>
    <w:rsid w:val="00AE08B7"/>
    <w:rsid w:val="00AE0D82"/>
    <w:rsid w:val="00AE0F1E"/>
    <w:rsid w:val="00AE111B"/>
    <w:rsid w:val="00AE15BA"/>
    <w:rsid w:val="00AE18B3"/>
    <w:rsid w:val="00AE1AEA"/>
    <w:rsid w:val="00AE2123"/>
    <w:rsid w:val="00AE2539"/>
    <w:rsid w:val="00AE25D7"/>
    <w:rsid w:val="00AE29E8"/>
    <w:rsid w:val="00AE2B81"/>
    <w:rsid w:val="00AE3262"/>
    <w:rsid w:val="00AE371F"/>
    <w:rsid w:val="00AE3C68"/>
    <w:rsid w:val="00AE3F49"/>
    <w:rsid w:val="00AE43AD"/>
    <w:rsid w:val="00AE4659"/>
    <w:rsid w:val="00AE4FF8"/>
    <w:rsid w:val="00AE5257"/>
    <w:rsid w:val="00AE577F"/>
    <w:rsid w:val="00AE5FD3"/>
    <w:rsid w:val="00AE6557"/>
    <w:rsid w:val="00AE6852"/>
    <w:rsid w:val="00AE69DF"/>
    <w:rsid w:val="00AE6B33"/>
    <w:rsid w:val="00AE7068"/>
    <w:rsid w:val="00AE7221"/>
    <w:rsid w:val="00AE73B4"/>
    <w:rsid w:val="00AE74E9"/>
    <w:rsid w:val="00AF017B"/>
    <w:rsid w:val="00AF024D"/>
    <w:rsid w:val="00AF0752"/>
    <w:rsid w:val="00AF076C"/>
    <w:rsid w:val="00AF0B47"/>
    <w:rsid w:val="00AF1938"/>
    <w:rsid w:val="00AF1FA6"/>
    <w:rsid w:val="00AF2303"/>
    <w:rsid w:val="00AF2A42"/>
    <w:rsid w:val="00AF2E79"/>
    <w:rsid w:val="00AF3329"/>
    <w:rsid w:val="00AF379E"/>
    <w:rsid w:val="00AF38B9"/>
    <w:rsid w:val="00AF393D"/>
    <w:rsid w:val="00AF3F79"/>
    <w:rsid w:val="00AF44D1"/>
    <w:rsid w:val="00AF454B"/>
    <w:rsid w:val="00AF4CCB"/>
    <w:rsid w:val="00AF4F0B"/>
    <w:rsid w:val="00AF51C4"/>
    <w:rsid w:val="00AF54B5"/>
    <w:rsid w:val="00AF5ADE"/>
    <w:rsid w:val="00AF601B"/>
    <w:rsid w:val="00AF7B4D"/>
    <w:rsid w:val="00B0061A"/>
    <w:rsid w:val="00B00ADC"/>
    <w:rsid w:val="00B00BBC"/>
    <w:rsid w:val="00B011A0"/>
    <w:rsid w:val="00B01859"/>
    <w:rsid w:val="00B01D33"/>
    <w:rsid w:val="00B01F66"/>
    <w:rsid w:val="00B02646"/>
    <w:rsid w:val="00B02767"/>
    <w:rsid w:val="00B02A89"/>
    <w:rsid w:val="00B02C07"/>
    <w:rsid w:val="00B02FE5"/>
    <w:rsid w:val="00B03738"/>
    <w:rsid w:val="00B03883"/>
    <w:rsid w:val="00B0439C"/>
    <w:rsid w:val="00B04481"/>
    <w:rsid w:val="00B047CD"/>
    <w:rsid w:val="00B04A95"/>
    <w:rsid w:val="00B04ACD"/>
    <w:rsid w:val="00B04D6C"/>
    <w:rsid w:val="00B0557D"/>
    <w:rsid w:val="00B055EE"/>
    <w:rsid w:val="00B05725"/>
    <w:rsid w:val="00B06234"/>
    <w:rsid w:val="00B070F3"/>
    <w:rsid w:val="00B073C3"/>
    <w:rsid w:val="00B07534"/>
    <w:rsid w:val="00B078FE"/>
    <w:rsid w:val="00B0790F"/>
    <w:rsid w:val="00B1028A"/>
    <w:rsid w:val="00B10509"/>
    <w:rsid w:val="00B108DF"/>
    <w:rsid w:val="00B10F10"/>
    <w:rsid w:val="00B11364"/>
    <w:rsid w:val="00B11612"/>
    <w:rsid w:val="00B11787"/>
    <w:rsid w:val="00B11AEF"/>
    <w:rsid w:val="00B11EEE"/>
    <w:rsid w:val="00B12BFC"/>
    <w:rsid w:val="00B12C29"/>
    <w:rsid w:val="00B13323"/>
    <w:rsid w:val="00B134CB"/>
    <w:rsid w:val="00B1365E"/>
    <w:rsid w:val="00B13DE9"/>
    <w:rsid w:val="00B1446E"/>
    <w:rsid w:val="00B144C1"/>
    <w:rsid w:val="00B14698"/>
    <w:rsid w:val="00B14B7E"/>
    <w:rsid w:val="00B14BC4"/>
    <w:rsid w:val="00B15344"/>
    <w:rsid w:val="00B157ED"/>
    <w:rsid w:val="00B15AE6"/>
    <w:rsid w:val="00B15E45"/>
    <w:rsid w:val="00B15EEB"/>
    <w:rsid w:val="00B167FE"/>
    <w:rsid w:val="00B16938"/>
    <w:rsid w:val="00B1768C"/>
    <w:rsid w:val="00B17A49"/>
    <w:rsid w:val="00B17A60"/>
    <w:rsid w:val="00B17BF2"/>
    <w:rsid w:val="00B2068E"/>
    <w:rsid w:val="00B208D6"/>
    <w:rsid w:val="00B20C46"/>
    <w:rsid w:val="00B20FDF"/>
    <w:rsid w:val="00B210B9"/>
    <w:rsid w:val="00B213CF"/>
    <w:rsid w:val="00B21FA5"/>
    <w:rsid w:val="00B221D0"/>
    <w:rsid w:val="00B22AD9"/>
    <w:rsid w:val="00B22C94"/>
    <w:rsid w:val="00B22DCE"/>
    <w:rsid w:val="00B2305C"/>
    <w:rsid w:val="00B2321B"/>
    <w:rsid w:val="00B23282"/>
    <w:rsid w:val="00B234A5"/>
    <w:rsid w:val="00B23535"/>
    <w:rsid w:val="00B235C7"/>
    <w:rsid w:val="00B2377F"/>
    <w:rsid w:val="00B23F22"/>
    <w:rsid w:val="00B24B46"/>
    <w:rsid w:val="00B24B8B"/>
    <w:rsid w:val="00B24C80"/>
    <w:rsid w:val="00B2501C"/>
    <w:rsid w:val="00B2549A"/>
    <w:rsid w:val="00B259B1"/>
    <w:rsid w:val="00B25D82"/>
    <w:rsid w:val="00B26866"/>
    <w:rsid w:val="00B271A9"/>
    <w:rsid w:val="00B2766E"/>
    <w:rsid w:val="00B27888"/>
    <w:rsid w:val="00B3014C"/>
    <w:rsid w:val="00B30270"/>
    <w:rsid w:val="00B30CCD"/>
    <w:rsid w:val="00B315B0"/>
    <w:rsid w:val="00B318B3"/>
    <w:rsid w:val="00B31B37"/>
    <w:rsid w:val="00B326A7"/>
    <w:rsid w:val="00B32BC8"/>
    <w:rsid w:val="00B32FEA"/>
    <w:rsid w:val="00B3305A"/>
    <w:rsid w:val="00B330CD"/>
    <w:rsid w:val="00B33272"/>
    <w:rsid w:val="00B33310"/>
    <w:rsid w:val="00B333F4"/>
    <w:rsid w:val="00B339D1"/>
    <w:rsid w:val="00B3454C"/>
    <w:rsid w:val="00B34552"/>
    <w:rsid w:val="00B3477A"/>
    <w:rsid w:val="00B3482B"/>
    <w:rsid w:val="00B34834"/>
    <w:rsid w:val="00B34B70"/>
    <w:rsid w:val="00B34CEA"/>
    <w:rsid w:val="00B34E76"/>
    <w:rsid w:val="00B34FB0"/>
    <w:rsid w:val="00B351B7"/>
    <w:rsid w:val="00B3585C"/>
    <w:rsid w:val="00B35DFD"/>
    <w:rsid w:val="00B360C2"/>
    <w:rsid w:val="00B361DE"/>
    <w:rsid w:val="00B3630A"/>
    <w:rsid w:val="00B3653F"/>
    <w:rsid w:val="00B36BE2"/>
    <w:rsid w:val="00B36D0A"/>
    <w:rsid w:val="00B3724B"/>
    <w:rsid w:val="00B4046D"/>
    <w:rsid w:val="00B40A42"/>
    <w:rsid w:val="00B411A9"/>
    <w:rsid w:val="00B418EC"/>
    <w:rsid w:val="00B419F0"/>
    <w:rsid w:val="00B41AC7"/>
    <w:rsid w:val="00B424FB"/>
    <w:rsid w:val="00B43245"/>
    <w:rsid w:val="00B433A9"/>
    <w:rsid w:val="00B438BB"/>
    <w:rsid w:val="00B43D9A"/>
    <w:rsid w:val="00B44A8C"/>
    <w:rsid w:val="00B44B50"/>
    <w:rsid w:val="00B45851"/>
    <w:rsid w:val="00B4599D"/>
    <w:rsid w:val="00B45ADF"/>
    <w:rsid w:val="00B4634E"/>
    <w:rsid w:val="00B46435"/>
    <w:rsid w:val="00B467D6"/>
    <w:rsid w:val="00B4736C"/>
    <w:rsid w:val="00B47645"/>
    <w:rsid w:val="00B47BC2"/>
    <w:rsid w:val="00B47E00"/>
    <w:rsid w:val="00B47EC6"/>
    <w:rsid w:val="00B515A1"/>
    <w:rsid w:val="00B51A4B"/>
    <w:rsid w:val="00B51DB7"/>
    <w:rsid w:val="00B5213C"/>
    <w:rsid w:val="00B5225C"/>
    <w:rsid w:val="00B5239A"/>
    <w:rsid w:val="00B533B7"/>
    <w:rsid w:val="00B5380B"/>
    <w:rsid w:val="00B53DC0"/>
    <w:rsid w:val="00B544F0"/>
    <w:rsid w:val="00B54598"/>
    <w:rsid w:val="00B54B15"/>
    <w:rsid w:val="00B54C6F"/>
    <w:rsid w:val="00B555B6"/>
    <w:rsid w:val="00B557D8"/>
    <w:rsid w:val="00B5588C"/>
    <w:rsid w:val="00B56B65"/>
    <w:rsid w:val="00B56F50"/>
    <w:rsid w:val="00B57862"/>
    <w:rsid w:val="00B579E6"/>
    <w:rsid w:val="00B57EC5"/>
    <w:rsid w:val="00B613F2"/>
    <w:rsid w:val="00B61536"/>
    <w:rsid w:val="00B615DA"/>
    <w:rsid w:val="00B62906"/>
    <w:rsid w:val="00B631C3"/>
    <w:rsid w:val="00B63960"/>
    <w:rsid w:val="00B63BD9"/>
    <w:rsid w:val="00B6493B"/>
    <w:rsid w:val="00B6586E"/>
    <w:rsid w:val="00B6594A"/>
    <w:rsid w:val="00B65A8F"/>
    <w:rsid w:val="00B65C27"/>
    <w:rsid w:val="00B65FA6"/>
    <w:rsid w:val="00B66184"/>
    <w:rsid w:val="00B665F5"/>
    <w:rsid w:val="00B6697C"/>
    <w:rsid w:val="00B66AEF"/>
    <w:rsid w:val="00B66FDF"/>
    <w:rsid w:val="00B6711B"/>
    <w:rsid w:val="00B6724C"/>
    <w:rsid w:val="00B67B77"/>
    <w:rsid w:val="00B67D04"/>
    <w:rsid w:val="00B70112"/>
    <w:rsid w:val="00B7034B"/>
    <w:rsid w:val="00B711F9"/>
    <w:rsid w:val="00B71A92"/>
    <w:rsid w:val="00B72333"/>
    <w:rsid w:val="00B72D7A"/>
    <w:rsid w:val="00B72EEE"/>
    <w:rsid w:val="00B733B6"/>
    <w:rsid w:val="00B73909"/>
    <w:rsid w:val="00B73BD1"/>
    <w:rsid w:val="00B747D1"/>
    <w:rsid w:val="00B74837"/>
    <w:rsid w:val="00B74855"/>
    <w:rsid w:val="00B74B76"/>
    <w:rsid w:val="00B74F8E"/>
    <w:rsid w:val="00B751C1"/>
    <w:rsid w:val="00B75898"/>
    <w:rsid w:val="00B7592B"/>
    <w:rsid w:val="00B76101"/>
    <w:rsid w:val="00B76111"/>
    <w:rsid w:val="00B7682B"/>
    <w:rsid w:val="00B76B32"/>
    <w:rsid w:val="00B77039"/>
    <w:rsid w:val="00B7740D"/>
    <w:rsid w:val="00B80247"/>
    <w:rsid w:val="00B802C3"/>
    <w:rsid w:val="00B806C3"/>
    <w:rsid w:val="00B8088C"/>
    <w:rsid w:val="00B80EBD"/>
    <w:rsid w:val="00B80FBC"/>
    <w:rsid w:val="00B813E1"/>
    <w:rsid w:val="00B8193B"/>
    <w:rsid w:val="00B82222"/>
    <w:rsid w:val="00B82747"/>
    <w:rsid w:val="00B82A93"/>
    <w:rsid w:val="00B82E02"/>
    <w:rsid w:val="00B8316F"/>
    <w:rsid w:val="00B84B55"/>
    <w:rsid w:val="00B84E46"/>
    <w:rsid w:val="00B84EBA"/>
    <w:rsid w:val="00B8528C"/>
    <w:rsid w:val="00B853A3"/>
    <w:rsid w:val="00B856B8"/>
    <w:rsid w:val="00B856D9"/>
    <w:rsid w:val="00B858D9"/>
    <w:rsid w:val="00B85967"/>
    <w:rsid w:val="00B86222"/>
    <w:rsid w:val="00B87051"/>
    <w:rsid w:val="00B87446"/>
    <w:rsid w:val="00B87C3E"/>
    <w:rsid w:val="00B87D7C"/>
    <w:rsid w:val="00B904A1"/>
    <w:rsid w:val="00B907AA"/>
    <w:rsid w:val="00B90E13"/>
    <w:rsid w:val="00B91286"/>
    <w:rsid w:val="00B91CC0"/>
    <w:rsid w:val="00B9220C"/>
    <w:rsid w:val="00B92288"/>
    <w:rsid w:val="00B923B6"/>
    <w:rsid w:val="00B92C2E"/>
    <w:rsid w:val="00B92C35"/>
    <w:rsid w:val="00B92D4B"/>
    <w:rsid w:val="00B92E57"/>
    <w:rsid w:val="00B92E79"/>
    <w:rsid w:val="00B934A6"/>
    <w:rsid w:val="00B9373E"/>
    <w:rsid w:val="00B93855"/>
    <w:rsid w:val="00B93A71"/>
    <w:rsid w:val="00B94108"/>
    <w:rsid w:val="00B94605"/>
    <w:rsid w:val="00B9536D"/>
    <w:rsid w:val="00B9579C"/>
    <w:rsid w:val="00B96173"/>
    <w:rsid w:val="00B962CF"/>
    <w:rsid w:val="00B964CA"/>
    <w:rsid w:val="00B9699F"/>
    <w:rsid w:val="00B96F14"/>
    <w:rsid w:val="00B96F22"/>
    <w:rsid w:val="00B972B6"/>
    <w:rsid w:val="00B9780B"/>
    <w:rsid w:val="00B978FA"/>
    <w:rsid w:val="00B97987"/>
    <w:rsid w:val="00B97E12"/>
    <w:rsid w:val="00B97FF2"/>
    <w:rsid w:val="00BA03BA"/>
    <w:rsid w:val="00BA0595"/>
    <w:rsid w:val="00BA0B4D"/>
    <w:rsid w:val="00BA11E9"/>
    <w:rsid w:val="00BA17D4"/>
    <w:rsid w:val="00BA1AF1"/>
    <w:rsid w:val="00BA1D2D"/>
    <w:rsid w:val="00BA1DD9"/>
    <w:rsid w:val="00BA34FC"/>
    <w:rsid w:val="00BA3B57"/>
    <w:rsid w:val="00BA4300"/>
    <w:rsid w:val="00BA4850"/>
    <w:rsid w:val="00BA48E7"/>
    <w:rsid w:val="00BA5494"/>
    <w:rsid w:val="00BA568B"/>
    <w:rsid w:val="00BA5A99"/>
    <w:rsid w:val="00BA5C69"/>
    <w:rsid w:val="00BA5E90"/>
    <w:rsid w:val="00BA6276"/>
    <w:rsid w:val="00BA63BD"/>
    <w:rsid w:val="00BA66D4"/>
    <w:rsid w:val="00BA6999"/>
    <w:rsid w:val="00BA6C74"/>
    <w:rsid w:val="00BA71D7"/>
    <w:rsid w:val="00BA7692"/>
    <w:rsid w:val="00BA78C3"/>
    <w:rsid w:val="00BB03B7"/>
    <w:rsid w:val="00BB0898"/>
    <w:rsid w:val="00BB092F"/>
    <w:rsid w:val="00BB0AC1"/>
    <w:rsid w:val="00BB0E25"/>
    <w:rsid w:val="00BB0F17"/>
    <w:rsid w:val="00BB1649"/>
    <w:rsid w:val="00BB184C"/>
    <w:rsid w:val="00BB26B2"/>
    <w:rsid w:val="00BB26B3"/>
    <w:rsid w:val="00BB2BC3"/>
    <w:rsid w:val="00BB2F54"/>
    <w:rsid w:val="00BB306C"/>
    <w:rsid w:val="00BB3646"/>
    <w:rsid w:val="00BB36B7"/>
    <w:rsid w:val="00BB3CAF"/>
    <w:rsid w:val="00BB3DE7"/>
    <w:rsid w:val="00BB4708"/>
    <w:rsid w:val="00BB48BA"/>
    <w:rsid w:val="00BB4CFC"/>
    <w:rsid w:val="00BB4DF5"/>
    <w:rsid w:val="00BB5CB9"/>
    <w:rsid w:val="00BB605B"/>
    <w:rsid w:val="00BB61F3"/>
    <w:rsid w:val="00BB671E"/>
    <w:rsid w:val="00BB715A"/>
    <w:rsid w:val="00BB724E"/>
    <w:rsid w:val="00BB7968"/>
    <w:rsid w:val="00BB7CA7"/>
    <w:rsid w:val="00BC042C"/>
    <w:rsid w:val="00BC0AE3"/>
    <w:rsid w:val="00BC0ED0"/>
    <w:rsid w:val="00BC143E"/>
    <w:rsid w:val="00BC1C90"/>
    <w:rsid w:val="00BC1E29"/>
    <w:rsid w:val="00BC1E92"/>
    <w:rsid w:val="00BC1F9A"/>
    <w:rsid w:val="00BC23D0"/>
    <w:rsid w:val="00BC2746"/>
    <w:rsid w:val="00BC29FF"/>
    <w:rsid w:val="00BC2A74"/>
    <w:rsid w:val="00BC2BE6"/>
    <w:rsid w:val="00BC2FCC"/>
    <w:rsid w:val="00BC387A"/>
    <w:rsid w:val="00BC3F83"/>
    <w:rsid w:val="00BC4370"/>
    <w:rsid w:val="00BC45D7"/>
    <w:rsid w:val="00BC46FA"/>
    <w:rsid w:val="00BC4889"/>
    <w:rsid w:val="00BC4C62"/>
    <w:rsid w:val="00BC4D7C"/>
    <w:rsid w:val="00BC5286"/>
    <w:rsid w:val="00BC5549"/>
    <w:rsid w:val="00BC5692"/>
    <w:rsid w:val="00BC5831"/>
    <w:rsid w:val="00BC583A"/>
    <w:rsid w:val="00BC59E8"/>
    <w:rsid w:val="00BC5AF3"/>
    <w:rsid w:val="00BC5EDD"/>
    <w:rsid w:val="00BC6712"/>
    <w:rsid w:val="00BC6ADB"/>
    <w:rsid w:val="00BC6E05"/>
    <w:rsid w:val="00BD01E8"/>
    <w:rsid w:val="00BD0766"/>
    <w:rsid w:val="00BD0BEF"/>
    <w:rsid w:val="00BD0C50"/>
    <w:rsid w:val="00BD0D7E"/>
    <w:rsid w:val="00BD1521"/>
    <w:rsid w:val="00BD196C"/>
    <w:rsid w:val="00BD1B7F"/>
    <w:rsid w:val="00BD1C52"/>
    <w:rsid w:val="00BD25B9"/>
    <w:rsid w:val="00BD284E"/>
    <w:rsid w:val="00BD28AF"/>
    <w:rsid w:val="00BD2CF3"/>
    <w:rsid w:val="00BD2DB4"/>
    <w:rsid w:val="00BD2DD9"/>
    <w:rsid w:val="00BD2EF9"/>
    <w:rsid w:val="00BD3143"/>
    <w:rsid w:val="00BD32DE"/>
    <w:rsid w:val="00BD4B0D"/>
    <w:rsid w:val="00BD4C06"/>
    <w:rsid w:val="00BD4C1C"/>
    <w:rsid w:val="00BD4F92"/>
    <w:rsid w:val="00BD5453"/>
    <w:rsid w:val="00BD57B2"/>
    <w:rsid w:val="00BD5A75"/>
    <w:rsid w:val="00BD5CB9"/>
    <w:rsid w:val="00BD6BC7"/>
    <w:rsid w:val="00BD6D09"/>
    <w:rsid w:val="00BD70A9"/>
    <w:rsid w:val="00BD7141"/>
    <w:rsid w:val="00BE0BAC"/>
    <w:rsid w:val="00BE0D35"/>
    <w:rsid w:val="00BE137D"/>
    <w:rsid w:val="00BE17DD"/>
    <w:rsid w:val="00BE1901"/>
    <w:rsid w:val="00BE1D00"/>
    <w:rsid w:val="00BE1D62"/>
    <w:rsid w:val="00BE1DF5"/>
    <w:rsid w:val="00BE1E78"/>
    <w:rsid w:val="00BE280B"/>
    <w:rsid w:val="00BE3197"/>
    <w:rsid w:val="00BE348A"/>
    <w:rsid w:val="00BE3626"/>
    <w:rsid w:val="00BE3887"/>
    <w:rsid w:val="00BE3E1E"/>
    <w:rsid w:val="00BE42D0"/>
    <w:rsid w:val="00BE503C"/>
    <w:rsid w:val="00BE5042"/>
    <w:rsid w:val="00BE57EE"/>
    <w:rsid w:val="00BE58E2"/>
    <w:rsid w:val="00BE5EC2"/>
    <w:rsid w:val="00BE5F8C"/>
    <w:rsid w:val="00BE6B34"/>
    <w:rsid w:val="00BE72E7"/>
    <w:rsid w:val="00BE7674"/>
    <w:rsid w:val="00BE7873"/>
    <w:rsid w:val="00BE7A29"/>
    <w:rsid w:val="00BE7CC5"/>
    <w:rsid w:val="00BE7E62"/>
    <w:rsid w:val="00BE7F6E"/>
    <w:rsid w:val="00BF0C15"/>
    <w:rsid w:val="00BF12A6"/>
    <w:rsid w:val="00BF2032"/>
    <w:rsid w:val="00BF230A"/>
    <w:rsid w:val="00BF243D"/>
    <w:rsid w:val="00BF257C"/>
    <w:rsid w:val="00BF28A5"/>
    <w:rsid w:val="00BF290F"/>
    <w:rsid w:val="00BF2E8C"/>
    <w:rsid w:val="00BF3155"/>
    <w:rsid w:val="00BF332D"/>
    <w:rsid w:val="00BF4796"/>
    <w:rsid w:val="00BF47AF"/>
    <w:rsid w:val="00BF4977"/>
    <w:rsid w:val="00BF4AD2"/>
    <w:rsid w:val="00BF4F2E"/>
    <w:rsid w:val="00BF50DA"/>
    <w:rsid w:val="00BF5705"/>
    <w:rsid w:val="00BF5A2A"/>
    <w:rsid w:val="00BF6503"/>
    <w:rsid w:val="00BF65A1"/>
    <w:rsid w:val="00BF67DC"/>
    <w:rsid w:val="00BF6A1A"/>
    <w:rsid w:val="00BF6CB2"/>
    <w:rsid w:val="00BF727E"/>
    <w:rsid w:val="00BF794C"/>
    <w:rsid w:val="00BF7A29"/>
    <w:rsid w:val="00C021A5"/>
    <w:rsid w:val="00C0240C"/>
    <w:rsid w:val="00C0250C"/>
    <w:rsid w:val="00C0275C"/>
    <w:rsid w:val="00C03091"/>
    <w:rsid w:val="00C0312F"/>
    <w:rsid w:val="00C033E5"/>
    <w:rsid w:val="00C0355F"/>
    <w:rsid w:val="00C0375A"/>
    <w:rsid w:val="00C03905"/>
    <w:rsid w:val="00C04C7B"/>
    <w:rsid w:val="00C04E8A"/>
    <w:rsid w:val="00C056A8"/>
    <w:rsid w:val="00C05B5A"/>
    <w:rsid w:val="00C07049"/>
    <w:rsid w:val="00C073D3"/>
    <w:rsid w:val="00C07EE5"/>
    <w:rsid w:val="00C105B0"/>
    <w:rsid w:val="00C107B1"/>
    <w:rsid w:val="00C10B0A"/>
    <w:rsid w:val="00C1111F"/>
    <w:rsid w:val="00C11E43"/>
    <w:rsid w:val="00C12F91"/>
    <w:rsid w:val="00C130EA"/>
    <w:rsid w:val="00C1360C"/>
    <w:rsid w:val="00C137FE"/>
    <w:rsid w:val="00C13AFF"/>
    <w:rsid w:val="00C14F83"/>
    <w:rsid w:val="00C162A2"/>
    <w:rsid w:val="00C16654"/>
    <w:rsid w:val="00C1666B"/>
    <w:rsid w:val="00C167A8"/>
    <w:rsid w:val="00C168E2"/>
    <w:rsid w:val="00C176DA"/>
    <w:rsid w:val="00C17AC6"/>
    <w:rsid w:val="00C17DBB"/>
    <w:rsid w:val="00C205B5"/>
    <w:rsid w:val="00C208ED"/>
    <w:rsid w:val="00C21195"/>
    <w:rsid w:val="00C2141C"/>
    <w:rsid w:val="00C2157E"/>
    <w:rsid w:val="00C215CF"/>
    <w:rsid w:val="00C2162A"/>
    <w:rsid w:val="00C21D44"/>
    <w:rsid w:val="00C21DA4"/>
    <w:rsid w:val="00C21F3D"/>
    <w:rsid w:val="00C223CC"/>
    <w:rsid w:val="00C233C2"/>
    <w:rsid w:val="00C234C8"/>
    <w:rsid w:val="00C238DF"/>
    <w:rsid w:val="00C238F9"/>
    <w:rsid w:val="00C239D6"/>
    <w:rsid w:val="00C23C16"/>
    <w:rsid w:val="00C23D6C"/>
    <w:rsid w:val="00C241A5"/>
    <w:rsid w:val="00C24787"/>
    <w:rsid w:val="00C24816"/>
    <w:rsid w:val="00C248F8"/>
    <w:rsid w:val="00C25014"/>
    <w:rsid w:val="00C2512E"/>
    <w:rsid w:val="00C25786"/>
    <w:rsid w:val="00C25A8C"/>
    <w:rsid w:val="00C25EA9"/>
    <w:rsid w:val="00C26501"/>
    <w:rsid w:val="00C2656B"/>
    <w:rsid w:val="00C2699B"/>
    <w:rsid w:val="00C27577"/>
    <w:rsid w:val="00C2763C"/>
    <w:rsid w:val="00C302EC"/>
    <w:rsid w:val="00C30BA1"/>
    <w:rsid w:val="00C316CF"/>
    <w:rsid w:val="00C318E7"/>
    <w:rsid w:val="00C31C21"/>
    <w:rsid w:val="00C32A64"/>
    <w:rsid w:val="00C32B3C"/>
    <w:rsid w:val="00C32C83"/>
    <w:rsid w:val="00C32CB1"/>
    <w:rsid w:val="00C32D31"/>
    <w:rsid w:val="00C3328D"/>
    <w:rsid w:val="00C332DB"/>
    <w:rsid w:val="00C33366"/>
    <w:rsid w:val="00C335C6"/>
    <w:rsid w:val="00C33788"/>
    <w:rsid w:val="00C33D95"/>
    <w:rsid w:val="00C33E75"/>
    <w:rsid w:val="00C3430E"/>
    <w:rsid w:val="00C3473C"/>
    <w:rsid w:val="00C34D2A"/>
    <w:rsid w:val="00C34D34"/>
    <w:rsid w:val="00C35701"/>
    <w:rsid w:val="00C35869"/>
    <w:rsid w:val="00C35B0F"/>
    <w:rsid w:val="00C35BD9"/>
    <w:rsid w:val="00C36158"/>
    <w:rsid w:val="00C36312"/>
    <w:rsid w:val="00C365B2"/>
    <w:rsid w:val="00C373FB"/>
    <w:rsid w:val="00C37443"/>
    <w:rsid w:val="00C37E97"/>
    <w:rsid w:val="00C37F0E"/>
    <w:rsid w:val="00C401F7"/>
    <w:rsid w:val="00C40851"/>
    <w:rsid w:val="00C40C61"/>
    <w:rsid w:val="00C40C65"/>
    <w:rsid w:val="00C40FE4"/>
    <w:rsid w:val="00C41125"/>
    <w:rsid w:val="00C41626"/>
    <w:rsid w:val="00C41B9A"/>
    <w:rsid w:val="00C422E0"/>
    <w:rsid w:val="00C424B4"/>
    <w:rsid w:val="00C42E46"/>
    <w:rsid w:val="00C43372"/>
    <w:rsid w:val="00C43D51"/>
    <w:rsid w:val="00C43F02"/>
    <w:rsid w:val="00C44551"/>
    <w:rsid w:val="00C447B0"/>
    <w:rsid w:val="00C4489F"/>
    <w:rsid w:val="00C448AF"/>
    <w:rsid w:val="00C461E8"/>
    <w:rsid w:val="00C46721"/>
    <w:rsid w:val="00C46831"/>
    <w:rsid w:val="00C46DA7"/>
    <w:rsid w:val="00C46EAD"/>
    <w:rsid w:val="00C4773E"/>
    <w:rsid w:val="00C47E2C"/>
    <w:rsid w:val="00C5028A"/>
    <w:rsid w:val="00C502FE"/>
    <w:rsid w:val="00C50DDF"/>
    <w:rsid w:val="00C51129"/>
    <w:rsid w:val="00C51833"/>
    <w:rsid w:val="00C51BDF"/>
    <w:rsid w:val="00C51D7C"/>
    <w:rsid w:val="00C52238"/>
    <w:rsid w:val="00C5247D"/>
    <w:rsid w:val="00C52D9C"/>
    <w:rsid w:val="00C53248"/>
    <w:rsid w:val="00C536CF"/>
    <w:rsid w:val="00C53862"/>
    <w:rsid w:val="00C555D9"/>
    <w:rsid w:val="00C557D2"/>
    <w:rsid w:val="00C55E17"/>
    <w:rsid w:val="00C56034"/>
    <w:rsid w:val="00C56E3B"/>
    <w:rsid w:val="00C574B5"/>
    <w:rsid w:val="00C57788"/>
    <w:rsid w:val="00C57976"/>
    <w:rsid w:val="00C57A71"/>
    <w:rsid w:val="00C57D13"/>
    <w:rsid w:val="00C57DBC"/>
    <w:rsid w:val="00C60503"/>
    <w:rsid w:val="00C60573"/>
    <w:rsid w:val="00C607A4"/>
    <w:rsid w:val="00C608C9"/>
    <w:rsid w:val="00C60CF3"/>
    <w:rsid w:val="00C612FF"/>
    <w:rsid w:val="00C616DD"/>
    <w:rsid w:val="00C617EB"/>
    <w:rsid w:val="00C61B3E"/>
    <w:rsid w:val="00C61F54"/>
    <w:rsid w:val="00C6295D"/>
    <w:rsid w:val="00C62BEF"/>
    <w:rsid w:val="00C62C3A"/>
    <w:rsid w:val="00C630C1"/>
    <w:rsid w:val="00C63326"/>
    <w:rsid w:val="00C6355A"/>
    <w:rsid w:val="00C647A9"/>
    <w:rsid w:val="00C648E3"/>
    <w:rsid w:val="00C64B21"/>
    <w:rsid w:val="00C64F84"/>
    <w:rsid w:val="00C65346"/>
    <w:rsid w:val="00C653C2"/>
    <w:rsid w:val="00C653EB"/>
    <w:rsid w:val="00C65491"/>
    <w:rsid w:val="00C65F2F"/>
    <w:rsid w:val="00C66578"/>
    <w:rsid w:val="00C66AA4"/>
    <w:rsid w:val="00C66EFB"/>
    <w:rsid w:val="00C67433"/>
    <w:rsid w:val="00C67733"/>
    <w:rsid w:val="00C677A0"/>
    <w:rsid w:val="00C67BDE"/>
    <w:rsid w:val="00C67EC5"/>
    <w:rsid w:val="00C70970"/>
    <w:rsid w:val="00C70F8F"/>
    <w:rsid w:val="00C7133C"/>
    <w:rsid w:val="00C71B86"/>
    <w:rsid w:val="00C71C6F"/>
    <w:rsid w:val="00C71E73"/>
    <w:rsid w:val="00C7223F"/>
    <w:rsid w:val="00C72378"/>
    <w:rsid w:val="00C7286E"/>
    <w:rsid w:val="00C72EE2"/>
    <w:rsid w:val="00C7348C"/>
    <w:rsid w:val="00C735F5"/>
    <w:rsid w:val="00C7380C"/>
    <w:rsid w:val="00C73ACA"/>
    <w:rsid w:val="00C73BC4"/>
    <w:rsid w:val="00C745BA"/>
    <w:rsid w:val="00C7483E"/>
    <w:rsid w:val="00C74DA5"/>
    <w:rsid w:val="00C74F76"/>
    <w:rsid w:val="00C75B54"/>
    <w:rsid w:val="00C75F4C"/>
    <w:rsid w:val="00C76074"/>
    <w:rsid w:val="00C76AE6"/>
    <w:rsid w:val="00C76CE4"/>
    <w:rsid w:val="00C77514"/>
    <w:rsid w:val="00C778BD"/>
    <w:rsid w:val="00C77A4D"/>
    <w:rsid w:val="00C77D6C"/>
    <w:rsid w:val="00C801E1"/>
    <w:rsid w:val="00C8059B"/>
    <w:rsid w:val="00C8115B"/>
    <w:rsid w:val="00C8153F"/>
    <w:rsid w:val="00C81A32"/>
    <w:rsid w:val="00C81BCA"/>
    <w:rsid w:val="00C81CD1"/>
    <w:rsid w:val="00C8232D"/>
    <w:rsid w:val="00C82853"/>
    <w:rsid w:val="00C82C7E"/>
    <w:rsid w:val="00C82CBB"/>
    <w:rsid w:val="00C838BB"/>
    <w:rsid w:val="00C840CE"/>
    <w:rsid w:val="00C848B8"/>
    <w:rsid w:val="00C848FC"/>
    <w:rsid w:val="00C84B18"/>
    <w:rsid w:val="00C84CF9"/>
    <w:rsid w:val="00C84CFF"/>
    <w:rsid w:val="00C8585F"/>
    <w:rsid w:val="00C8619D"/>
    <w:rsid w:val="00C86DDC"/>
    <w:rsid w:val="00C872BC"/>
    <w:rsid w:val="00C8769A"/>
    <w:rsid w:val="00C90092"/>
    <w:rsid w:val="00C901B5"/>
    <w:rsid w:val="00C902E8"/>
    <w:rsid w:val="00C902EE"/>
    <w:rsid w:val="00C9115C"/>
    <w:rsid w:val="00C911AB"/>
    <w:rsid w:val="00C912DA"/>
    <w:rsid w:val="00C91591"/>
    <w:rsid w:val="00C91E79"/>
    <w:rsid w:val="00C9203B"/>
    <w:rsid w:val="00C92499"/>
    <w:rsid w:val="00C92FDD"/>
    <w:rsid w:val="00C93160"/>
    <w:rsid w:val="00C939D6"/>
    <w:rsid w:val="00C93BB2"/>
    <w:rsid w:val="00C943F5"/>
    <w:rsid w:val="00C94570"/>
    <w:rsid w:val="00C949B3"/>
    <w:rsid w:val="00C9505E"/>
    <w:rsid w:val="00C96143"/>
    <w:rsid w:val="00C96202"/>
    <w:rsid w:val="00C96253"/>
    <w:rsid w:val="00C96CA0"/>
    <w:rsid w:val="00C96FD1"/>
    <w:rsid w:val="00C9753D"/>
    <w:rsid w:val="00C97DBF"/>
    <w:rsid w:val="00CA0052"/>
    <w:rsid w:val="00CA0C1A"/>
    <w:rsid w:val="00CA11DE"/>
    <w:rsid w:val="00CA1919"/>
    <w:rsid w:val="00CA1E80"/>
    <w:rsid w:val="00CA2455"/>
    <w:rsid w:val="00CA2E19"/>
    <w:rsid w:val="00CA2F04"/>
    <w:rsid w:val="00CA37F5"/>
    <w:rsid w:val="00CA3A2F"/>
    <w:rsid w:val="00CA3B1B"/>
    <w:rsid w:val="00CA404F"/>
    <w:rsid w:val="00CA4490"/>
    <w:rsid w:val="00CA4B55"/>
    <w:rsid w:val="00CA4C26"/>
    <w:rsid w:val="00CA4ED0"/>
    <w:rsid w:val="00CA4F51"/>
    <w:rsid w:val="00CA5DEA"/>
    <w:rsid w:val="00CA6659"/>
    <w:rsid w:val="00CA6982"/>
    <w:rsid w:val="00CA724D"/>
    <w:rsid w:val="00CA74C9"/>
    <w:rsid w:val="00CB0154"/>
    <w:rsid w:val="00CB0192"/>
    <w:rsid w:val="00CB0FBC"/>
    <w:rsid w:val="00CB1499"/>
    <w:rsid w:val="00CB19EE"/>
    <w:rsid w:val="00CB1A97"/>
    <w:rsid w:val="00CB2241"/>
    <w:rsid w:val="00CB2646"/>
    <w:rsid w:val="00CB2F10"/>
    <w:rsid w:val="00CB41EF"/>
    <w:rsid w:val="00CB421C"/>
    <w:rsid w:val="00CB4267"/>
    <w:rsid w:val="00CB5AB2"/>
    <w:rsid w:val="00CB610B"/>
    <w:rsid w:val="00CB633B"/>
    <w:rsid w:val="00CB661F"/>
    <w:rsid w:val="00CB69DE"/>
    <w:rsid w:val="00CB6BDB"/>
    <w:rsid w:val="00CB6F88"/>
    <w:rsid w:val="00CB7615"/>
    <w:rsid w:val="00CB798E"/>
    <w:rsid w:val="00CB7D4C"/>
    <w:rsid w:val="00CC064D"/>
    <w:rsid w:val="00CC0AAB"/>
    <w:rsid w:val="00CC10C1"/>
    <w:rsid w:val="00CC14A9"/>
    <w:rsid w:val="00CC1686"/>
    <w:rsid w:val="00CC198C"/>
    <w:rsid w:val="00CC1B7C"/>
    <w:rsid w:val="00CC20E2"/>
    <w:rsid w:val="00CC2999"/>
    <w:rsid w:val="00CC29F5"/>
    <w:rsid w:val="00CC2B77"/>
    <w:rsid w:val="00CC36F4"/>
    <w:rsid w:val="00CC3B4D"/>
    <w:rsid w:val="00CC5514"/>
    <w:rsid w:val="00CC566A"/>
    <w:rsid w:val="00CC593F"/>
    <w:rsid w:val="00CC60E7"/>
    <w:rsid w:val="00CC66A2"/>
    <w:rsid w:val="00CC6E44"/>
    <w:rsid w:val="00CC7719"/>
    <w:rsid w:val="00CC79A9"/>
    <w:rsid w:val="00CC7C9F"/>
    <w:rsid w:val="00CC7F74"/>
    <w:rsid w:val="00CD0701"/>
    <w:rsid w:val="00CD0876"/>
    <w:rsid w:val="00CD0904"/>
    <w:rsid w:val="00CD0D80"/>
    <w:rsid w:val="00CD0E7F"/>
    <w:rsid w:val="00CD17B7"/>
    <w:rsid w:val="00CD23EA"/>
    <w:rsid w:val="00CD291E"/>
    <w:rsid w:val="00CD2DA9"/>
    <w:rsid w:val="00CD2F27"/>
    <w:rsid w:val="00CD32B5"/>
    <w:rsid w:val="00CD384F"/>
    <w:rsid w:val="00CD38FD"/>
    <w:rsid w:val="00CD4C86"/>
    <w:rsid w:val="00CD4F89"/>
    <w:rsid w:val="00CD5014"/>
    <w:rsid w:val="00CD5344"/>
    <w:rsid w:val="00CD53D6"/>
    <w:rsid w:val="00CD5D7F"/>
    <w:rsid w:val="00CD634C"/>
    <w:rsid w:val="00CD6541"/>
    <w:rsid w:val="00CD6DF9"/>
    <w:rsid w:val="00CD706C"/>
    <w:rsid w:val="00CD71F8"/>
    <w:rsid w:val="00CD75CF"/>
    <w:rsid w:val="00CE00A3"/>
    <w:rsid w:val="00CE010F"/>
    <w:rsid w:val="00CE05F2"/>
    <w:rsid w:val="00CE0A74"/>
    <w:rsid w:val="00CE0EB1"/>
    <w:rsid w:val="00CE12A8"/>
    <w:rsid w:val="00CE14E8"/>
    <w:rsid w:val="00CE18EC"/>
    <w:rsid w:val="00CE1C63"/>
    <w:rsid w:val="00CE1FBD"/>
    <w:rsid w:val="00CE2410"/>
    <w:rsid w:val="00CE24F9"/>
    <w:rsid w:val="00CE26CF"/>
    <w:rsid w:val="00CE2AEC"/>
    <w:rsid w:val="00CE2B5E"/>
    <w:rsid w:val="00CE2C07"/>
    <w:rsid w:val="00CE2C1F"/>
    <w:rsid w:val="00CE31BB"/>
    <w:rsid w:val="00CE3234"/>
    <w:rsid w:val="00CE3970"/>
    <w:rsid w:val="00CE3CC2"/>
    <w:rsid w:val="00CE3DE5"/>
    <w:rsid w:val="00CE4A2C"/>
    <w:rsid w:val="00CE4B34"/>
    <w:rsid w:val="00CE4F14"/>
    <w:rsid w:val="00CE5E61"/>
    <w:rsid w:val="00CE630E"/>
    <w:rsid w:val="00CE6378"/>
    <w:rsid w:val="00CE6596"/>
    <w:rsid w:val="00CE6A96"/>
    <w:rsid w:val="00CE6CD9"/>
    <w:rsid w:val="00CE6F32"/>
    <w:rsid w:val="00CE71D6"/>
    <w:rsid w:val="00CE7275"/>
    <w:rsid w:val="00CE78BA"/>
    <w:rsid w:val="00CE79EB"/>
    <w:rsid w:val="00CE7E6D"/>
    <w:rsid w:val="00CF0BC6"/>
    <w:rsid w:val="00CF188D"/>
    <w:rsid w:val="00CF2E7A"/>
    <w:rsid w:val="00CF31C8"/>
    <w:rsid w:val="00CF3A9E"/>
    <w:rsid w:val="00CF3B0C"/>
    <w:rsid w:val="00CF410E"/>
    <w:rsid w:val="00CF428A"/>
    <w:rsid w:val="00CF471A"/>
    <w:rsid w:val="00CF4816"/>
    <w:rsid w:val="00CF5286"/>
    <w:rsid w:val="00CF540E"/>
    <w:rsid w:val="00CF54AD"/>
    <w:rsid w:val="00CF5BA3"/>
    <w:rsid w:val="00CF5E93"/>
    <w:rsid w:val="00CF6238"/>
    <w:rsid w:val="00CF6403"/>
    <w:rsid w:val="00CF697E"/>
    <w:rsid w:val="00CF71A4"/>
    <w:rsid w:val="00CF7DAA"/>
    <w:rsid w:val="00D002F7"/>
    <w:rsid w:val="00D00580"/>
    <w:rsid w:val="00D008B3"/>
    <w:rsid w:val="00D00B69"/>
    <w:rsid w:val="00D011D3"/>
    <w:rsid w:val="00D01B75"/>
    <w:rsid w:val="00D01C8C"/>
    <w:rsid w:val="00D01D4D"/>
    <w:rsid w:val="00D01FEC"/>
    <w:rsid w:val="00D02DC2"/>
    <w:rsid w:val="00D03235"/>
    <w:rsid w:val="00D03616"/>
    <w:rsid w:val="00D03B06"/>
    <w:rsid w:val="00D03C03"/>
    <w:rsid w:val="00D04066"/>
    <w:rsid w:val="00D0461F"/>
    <w:rsid w:val="00D0480C"/>
    <w:rsid w:val="00D04825"/>
    <w:rsid w:val="00D04993"/>
    <w:rsid w:val="00D04B43"/>
    <w:rsid w:val="00D04C9C"/>
    <w:rsid w:val="00D04E99"/>
    <w:rsid w:val="00D04F6D"/>
    <w:rsid w:val="00D05B44"/>
    <w:rsid w:val="00D0612A"/>
    <w:rsid w:val="00D06814"/>
    <w:rsid w:val="00D06A17"/>
    <w:rsid w:val="00D06DD6"/>
    <w:rsid w:val="00D07104"/>
    <w:rsid w:val="00D07E27"/>
    <w:rsid w:val="00D10A8E"/>
    <w:rsid w:val="00D10D5B"/>
    <w:rsid w:val="00D111EF"/>
    <w:rsid w:val="00D115EB"/>
    <w:rsid w:val="00D12243"/>
    <w:rsid w:val="00D12516"/>
    <w:rsid w:val="00D13D08"/>
    <w:rsid w:val="00D13D0B"/>
    <w:rsid w:val="00D140CE"/>
    <w:rsid w:val="00D1481B"/>
    <w:rsid w:val="00D14D24"/>
    <w:rsid w:val="00D14EF7"/>
    <w:rsid w:val="00D1530D"/>
    <w:rsid w:val="00D154A4"/>
    <w:rsid w:val="00D15609"/>
    <w:rsid w:val="00D15B84"/>
    <w:rsid w:val="00D169E1"/>
    <w:rsid w:val="00D169EF"/>
    <w:rsid w:val="00D17026"/>
    <w:rsid w:val="00D177F2"/>
    <w:rsid w:val="00D204FE"/>
    <w:rsid w:val="00D207FE"/>
    <w:rsid w:val="00D20BF8"/>
    <w:rsid w:val="00D21078"/>
    <w:rsid w:val="00D21600"/>
    <w:rsid w:val="00D21631"/>
    <w:rsid w:val="00D21ABE"/>
    <w:rsid w:val="00D21B39"/>
    <w:rsid w:val="00D21B64"/>
    <w:rsid w:val="00D21BE9"/>
    <w:rsid w:val="00D21C14"/>
    <w:rsid w:val="00D21F27"/>
    <w:rsid w:val="00D2238B"/>
    <w:rsid w:val="00D22DBF"/>
    <w:rsid w:val="00D22E2F"/>
    <w:rsid w:val="00D23011"/>
    <w:rsid w:val="00D2390C"/>
    <w:rsid w:val="00D23B8F"/>
    <w:rsid w:val="00D23D94"/>
    <w:rsid w:val="00D241AC"/>
    <w:rsid w:val="00D24621"/>
    <w:rsid w:val="00D247F6"/>
    <w:rsid w:val="00D249C0"/>
    <w:rsid w:val="00D25067"/>
    <w:rsid w:val="00D25858"/>
    <w:rsid w:val="00D26388"/>
    <w:rsid w:val="00D2650F"/>
    <w:rsid w:val="00D2671F"/>
    <w:rsid w:val="00D2676A"/>
    <w:rsid w:val="00D270AC"/>
    <w:rsid w:val="00D270FE"/>
    <w:rsid w:val="00D273B2"/>
    <w:rsid w:val="00D27666"/>
    <w:rsid w:val="00D27A73"/>
    <w:rsid w:val="00D27F90"/>
    <w:rsid w:val="00D30033"/>
    <w:rsid w:val="00D3033A"/>
    <w:rsid w:val="00D304E4"/>
    <w:rsid w:val="00D30661"/>
    <w:rsid w:val="00D30D41"/>
    <w:rsid w:val="00D311BD"/>
    <w:rsid w:val="00D31274"/>
    <w:rsid w:val="00D318DB"/>
    <w:rsid w:val="00D31B90"/>
    <w:rsid w:val="00D321E0"/>
    <w:rsid w:val="00D32516"/>
    <w:rsid w:val="00D32782"/>
    <w:rsid w:val="00D32CD9"/>
    <w:rsid w:val="00D33033"/>
    <w:rsid w:val="00D3315D"/>
    <w:rsid w:val="00D33172"/>
    <w:rsid w:val="00D331D9"/>
    <w:rsid w:val="00D33228"/>
    <w:rsid w:val="00D3328D"/>
    <w:rsid w:val="00D3353E"/>
    <w:rsid w:val="00D3454E"/>
    <w:rsid w:val="00D346E6"/>
    <w:rsid w:val="00D3478D"/>
    <w:rsid w:val="00D34BDB"/>
    <w:rsid w:val="00D34F42"/>
    <w:rsid w:val="00D353B3"/>
    <w:rsid w:val="00D3564C"/>
    <w:rsid w:val="00D35740"/>
    <w:rsid w:val="00D35FF8"/>
    <w:rsid w:val="00D36569"/>
    <w:rsid w:val="00D366F7"/>
    <w:rsid w:val="00D36889"/>
    <w:rsid w:val="00D36A26"/>
    <w:rsid w:val="00D36A89"/>
    <w:rsid w:val="00D36C8D"/>
    <w:rsid w:val="00D36E11"/>
    <w:rsid w:val="00D376B4"/>
    <w:rsid w:val="00D3780A"/>
    <w:rsid w:val="00D379C6"/>
    <w:rsid w:val="00D4072B"/>
    <w:rsid w:val="00D40B6C"/>
    <w:rsid w:val="00D40BB3"/>
    <w:rsid w:val="00D40C37"/>
    <w:rsid w:val="00D40CAA"/>
    <w:rsid w:val="00D40EE9"/>
    <w:rsid w:val="00D40F3C"/>
    <w:rsid w:val="00D410CA"/>
    <w:rsid w:val="00D41639"/>
    <w:rsid w:val="00D4233B"/>
    <w:rsid w:val="00D4278D"/>
    <w:rsid w:val="00D43227"/>
    <w:rsid w:val="00D4349B"/>
    <w:rsid w:val="00D4354A"/>
    <w:rsid w:val="00D4398F"/>
    <w:rsid w:val="00D43AB5"/>
    <w:rsid w:val="00D43BEC"/>
    <w:rsid w:val="00D43DE0"/>
    <w:rsid w:val="00D444E2"/>
    <w:rsid w:val="00D44C22"/>
    <w:rsid w:val="00D44E3A"/>
    <w:rsid w:val="00D44FFB"/>
    <w:rsid w:val="00D45189"/>
    <w:rsid w:val="00D45CFB"/>
    <w:rsid w:val="00D45F43"/>
    <w:rsid w:val="00D45FC9"/>
    <w:rsid w:val="00D46275"/>
    <w:rsid w:val="00D462AC"/>
    <w:rsid w:val="00D47619"/>
    <w:rsid w:val="00D5058A"/>
    <w:rsid w:val="00D50A3B"/>
    <w:rsid w:val="00D51414"/>
    <w:rsid w:val="00D51C8D"/>
    <w:rsid w:val="00D535AC"/>
    <w:rsid w:val="00D53CD5"/>
    <w:rsid w:val="00D53DB1"/>
    <w:rsid w:val="00D546CE"/>
    <w:rsid w:val="00D54B57"/>
    <w:rsid w:val="00D54E04"/>
    <w:rsid w:val="00D5544F"/>
    <w:rsid w:val="00D5556F"/>
    <w:rsid w:val="00D55B45"/>
    <w:rsid w:val="00D55CC7"/>
    <w:rsid w:val="00D55E6A"/>
    <w:rsid w:val="00D564E1"/>
    <w:rsid w:val="00D56557"/>
    <w:rsid w:val="00D57241"/>
    <w:rsid w:val="00D57D4C"/>
    <w:rsid w:val="00D602BA"/>
    <w:rsid w:val="00D602BC"/>
    <w:rsid w:val="00D60572"/>
    <w:rsid w:val="00D6092A"/>
    <w:rsid w:val="00D60D1B"/>
    <w:rsid w:val="00D61216"/>
    <w:rsid w:val="00D61402"/>
    <w:rsid w:val="00D61505"/>
    <w:rsid w:val="00D61BC6"/>
    <w:rsid w:val="00D61CEC"/>
    <w:rsid w:val="00D6219A"/>
    <w:rsid w:val="00D6275D"/>
    <w:rsid w:val="00D628A6"/>
    <w:rsid w:val="00D62E2B"/>
    <w:rsid w:val="00D6344A"/>
    <w:rsid w:val="00D63890"/>
    <w:rsid w:val="00D6398C"/>
    <w:rsid w:val="00D63B3F"/>
    <w:rsid w:val="00D63BC8"/>
    <w:rsid w:val="00D6408C"/>
    <w:rsid w:val="00D640F4"/>
    <w:rsid w:val="00D644F9"/>
    <w:rsid w:val="00D645BD"/>
    <w:rsid w:val="00D645E1"/>
    <w:rsid w:val="00D64742"/>
    <w:rsid w:val="00D64BB0"/>
    <w:rsid w:val="00D64C9A"/>
    <w:rsid w:val="00D64E76"/>
    <w:rsid w:val="00D64FF6"/>
    <w:rsid w:val="00D655E0"/>
    <w:rsid w:val="00D657EF"/>
    <w:rsid w:val="00D65AFB"/>
    <w:rsid w:val="00D65D09"/>
    <w:rsid w:val="00D65E8C"/>
    <w:rsid w:val="00D65EF4"/>
    <w:rsid w:val="00D6616B"/>
    <w:rsid w:val="00D66731"/>
    <w:rsid w:val="00D668FD"/>
    <w:rsid w:val="00D66F53"/>
    <w:rsid w:val="00D67136"/>
    <w:rsid w:val="00D67A39"/>
    <w:rsid w:val="00D67A51"/>
    <w:rsid w:val="00D67AC8"/>
    <w:rsid w:val="00D700F1"/>
    <w:rsid w:val="00D7044A"/>
    <w:rsid w:val="00D70CA9"/>
    <w:rsid w:val="00D710AD"/>
    <w:rsid w:val="00D711B6"/>
    <w:rsid w:val="00D7150F"/>
    <w:rsid w:val="00D71844"/>
    <w:rsid w:val="00D71C0E"/>
    <w:rsid w:val="00D71E4F"/>
    <w:rsid w:val="00D71FA7"/>
    <w:rsid w:val="00D72052"/>
    <w:rsid w:val="00D72104"/>
    <w:rsid w:val="00D72B1E"/>
    <w:rsid w:val="00D732E9"/>
    <w:rsid w:val="00D737E0"/>
    <w:rsid w:val="00D73A5D"/>
    <w:rsid w:val="00D73C78"/>
    <w:rsid w:val="00D73DC7"/>
    <w:rsid w:val="00D73EFB"/>
    <w:rsid w:val="00D740D1"/>
    <w:rsid w:val="00D745BA"/>
    <w:rsid w:val="00D747E6"/>
    <w:rsid w:val="00D74B30"/>
    <w:rsid w:val="00D74F1A"/>
    <w:rsid w:val="00D75165"/>
    <w:rsid w:val="00D75524"/>
    <w:rsid w:val="00D75626"/>
    <w:rsid w:val="00D75964"/>
    <w:rsid w:val="00D76D9C"/>
    <w:rsid w:val="00D76DD0"/>
    <w:rsid w:val="00D7724C"/>
    <w:rsid w:val="00D773B9"/>
    <w:rsid w:val="00D77410"/>
    <w:rsid w:val="00D77681"/>
    <w:rsid w:val="00D77C4C"/>
    <w:rsid w:val="00D8015A"/>
    <w:rsid w:val="00D8044F"/>
    <w:rsid w:val="00D804C1"/>
    <w:rsid w:val="00D80D3C"/>
    <w:rsid w:val="00D80E48"/>
    <w:rsid w:val="00D80F40"/>
    <w:rsid w:val="00D8126C"/>
    <w:rsid w:val="00D81351"/>
    <w:rsid w:val="00D81573"/>
    <w:rsid w:val="00D817C8"/>
    <w:rsid w:val="00D81942"/>
    <w:rsid w:val="00D81C51"/>
    <w:rsid w:val="00D821F6"/>
    <w:rsid w:val="00D8260D"/>
    <w:rsid w:val="00D82836"/>
    <w:rsid w:val="00D8288A"/>
    <w:rsid w:val="00D828FD"/>
    <w:rsid w:val="00D82A4D"/>
    <w:rsid w:val="00D82CB8"/>
    <w:rsid w:val="00D84211"/>
    <w:rsid w:val="00D844BF"/>
    <w:rsid w:val="00D844E4"/>
    <w:rsid w:val="00D84531"/>
    <w:rsid w:val="00D846B8"/>
    <w:rsid w:val="00D847E4"/>
    <w:rsid w:val="00D848AB"/>
    <w:rsid w:val="00D84D58"/>
    <w:rsid w:val="00D85453"/>
    <w:rsid w:val="00D85738"/>
    <w:rsid w:val="00D85AC8"/>
    <w:rsid w:val="00D85C2C"/>
    <w:rsid w:val="00D85EA5"/>
    <w:rsid w:val="00D85ED5"/>
    <w:rsid w:val="00D85F58"/>
    <w:rsid w:val="00D8629D"/>
    <w:rsid w:val="00D86334"/>
    <w:rsid w:val="00D86365"/>
    <w:rsid w:val="00D86774"/>
    <w:rsid w:val="00D8681B"/>
    <w:rsid w:val="00D86BD8"/>
    <w:rsid w:val="00D86C04"/>
    <w:rsid w:val="00D8732A"/>
    <w:rsid w:val="00D87393"/>
    <w:rsid w:val="00D87456"/>
    <w:rsid w:val="00D87547"/>
    <w:rsid w:val="00D87C65"/>
    <w:rsid w:val="00D87C76"/>
    <w:rsid w:val="00D87CA1"/>
    <w:rsid w:val="00D87DF8"/>
    <w:rsid w:val="00D902DA"/>
    <w:rsid w:val="00D9039F"/>
    <w:rsid w:val="00D903B7"/>
    <w:rsid w:val="00D90DBE"/>
    <w:rsid w:val="00D90DF5"/>
    <w:rsid w:val="00D91E9E"/>
    <w:rsid w:val="00D92258"/>
    <w:rsid w:val="00D92E36"/>
    <w:rsid w:val="00D93EE0"/>
    <w:rsid w:val="00D93FD6"/>
    <w:rsid w:val="00D942BC"/>
    <w:rsid w:val="00D946BA"/>
    <w:rsid w:val="00D94823"/>
    <w:rsid w:val="00D94C58"/>
    <w:rsid w:val="00D94FF6"/>
    <w:rsid w:val="00D950A8"/>
    <w:rsid w:val="00D95888"/>
    <w:rsid w:val="00D95CFD"/>
    <w:rsid w:val="00D95FAB"/>
    <w:rsid w:val="00D96269"/>
    <w:rsid w:val="00D9658C"/>
    <w:rsid w:val="00D96D22"/>
    <w:rsid w:val="00D96F55"/>
    <w:rsid w:val="00D979F4"/>
    <w:rsid w:val="00DA092F"/>
    <w:rsid w:val="00DA12E5"/>
    <w:rsid w:val="00DA1324"/>
    <w:rsid w:val="00DA138B"/>
    <w:rsid w:val="00DA1B03"/>
    <w:rsid w:val="00DA1E16"/>
    <w:rsid w:val="00DA1FEE"/>
    <w:rsid w:val="00DA285A"/>
    <w:rsid w:val="00DA29FF"/>
    <w:rsid w:val="00DA2D81"/>
    <w:rsid w:val="00DA3624"/>
    <w:rsid w:val="00DA4171"/>
    <w:rsid w:val="00DA45C4"/>
    <w:rsid w:val="00DA47BE"/>
    <w:rsid w:val="00DA4AA5"/>
    <w:rsid w:val="00DA4AC9"/>
    <w:rsid w:val="00DA4FF0"/>
    <w:rsid w:val="00DA55FA"/>
    <w:rsid w:val="00DA5EB5"/>
    <w:rsid w:val="00DA6DF7"/>
    <w:rsid w:val="00DA729A"/>
    <w:rsid w:val="00DA77C2"/>
    <w:rsid w:val="00DB1452"/>
    <w:rsid w:val="00DB158C"/>
    <w:rsid w:val="00DB16E3"/>
    <w:rsid w:val="00DB1959"/>
    <w:rsid w:val="00DB1C08"/>
    <w:rsid w:val="00DB1D82"/>
    <w:rsid w:val="00DB1DBA"/>
    <w:rsid w:val="00DB2772"/>
    <w:rsid w:val="00DB3037"/>
    <w:rsid w:val="00DB3049"/>
    <w:rsid w:val="00DB3201"/>
    <w:rsid w:val="00DB33F3"/>
    <w:rsid w:val="00DB3DA3"/>
    <w:rsid w:val="00DB3E4F"/>
    <w:rsid w:val="00DB4236"/>
    <w:rsid w:val="00DB43DD"/>
    <w:rsid w:val="00DB46CD"/>
    <w:rsid w:val="00DB50D5"/>
    <w:rsid w:val="00DB51DB"/>
    <w:rsid w:val="00DB5A4E"/>
    <w:rsid w:val="00DB5C91"/>
    <w:rsid w:val="00DB5DAE"/>
    <w:rsid w:val="00DB6034"/>
    <w:rsid w:val="00DB64E1"/>
    <w:rsid w:val="00DB6DC1"/>
    <w:rsid w:val="00DB70FC"/>
    <w:rsid w:val="00DB783F"/>
    <w:rsid w:val="00DB7BFC"/>
    <w:rsid w:val="00DC0291"/>
    <w:rsid w:val="00DC0746"/>
    <w:rsid w:val="00DC0FE6"/>
    <w:rsid w:val="00DC119B"/>
    <w:rsid w:val="00DC11E4"/>
    <w:rsid w:val="00DC1411"/>
    <w:rsid w:val="00DC15A3"/>
    <w:rsid w:val="00DC2285"/>
    <w:rsid w:val="00DC232F"/>
    <w:rsid w:val="00DC2367"/>
    <w:rsid w:val="00DC23D5"/>
    <w:rsid w:val="00DC2739"/>
    <w:rsid w:val="00DC2EBA"/>
    <w:rsid w:val="00DC336D"/>
    <w:rsid w:val="00DC3708"/>
    <w:rsid w:val="00DC3743"/>
    <w:rsid w:val="00DC3B57"/>
    <w:rsid w:val="00DC3DF6"/>
    <w:rsid w:val="00DC55A1"/>
    <w:rsid w:val="00DC57E2"/>
    <w:rsid w:val="00DC61E2"/>
    <w:rsid w:val="00DC62B1"/>
    <w:rsid w:val="00DC6531"/>
    <w:rsid w:val="00DC65D0"/>
    <w:rsid w:val="00DC7A82"/>
    <w:rsid w:val="00DD1159"/>
    <w:rsid w:val="00DD162C"/>
    <w:rsid w:val="00DD19C4"/>
    <w:rsid w:val="00DD21D4"/>
    <w:rsid w:val="00DD25C7"/>
    <w:rsid w:val="00DD292C"/>
    <w:rsid w:val="00DD30D4"/>
    <w:rsid w:val="00DD31A0"/>
    <w:rsid w:val="00DD38C5"/>
    <w:rsid w:val="00DD3BA3"/>
    <w:rsid w:val="00DD404D"/>
    <w:rsid w:val="00DD41BD"/>
    <w:rsid w:val="00DD45A9"/>
    <w:rsid w:val="00DD539E"/>
    <w:rsid w:val="00DD53DB"/>
    <w:rsid w:val="00DD5908"/>
    <w:rsid w:val="00DD5BE1"/>
    <w:rsid w:val="00DD5BFC"/>
    <w:rsid w:val="00DD5DE8"/>
    <w:rsid w:val="00DD62EC"/>
    <w:rsid w:val="00DD6735"/>
    <w:rsid w:val="00DD6BA4"/>
    <w:rsid w:val="00DD7002"/>
    <w:rsid w:val="00DD75E6"/>
    <w:rsid w:val="00DD77FA"/>
    <w:rsid w:val="00DD7B84"/>
    <w:rsid w:val="00DE0078"/>
    <w:rsid w:val="00DE01C5"/>
    <w:rsid w:val="00DE0271"/>
    <w:rsid w:val="00DE03F1"/>
    <w:rsid w:val="00DE055E"/>
    <w:rsid w:val="00DE106C"/>
    <w:rsid w:val="00DE125F"/>
    <w:rsid w:val="00DE18A4"/>
    <w:rsid w:val="00DE1C6A"/>
    <w:rsid w:val="00DE1CFF"/>
    <w:rsid w:val="00DE1D55"/>
    <w:rsid w:val="00DE2070"/>
    <w:rsid w:val="00DE2654"/>
    <w:rsid w:val="00DE28AA"/>
    <w:rsid w:val="00DE290F"/>
    <w:rsid w:val="00DE327B"/>
    <w:rsid w:val="00DE3766"/>
    <w:rsid w:val="00DE37EF"/>
    <w:rsid w:val="00DE3E62"/>
    <w:rsid w:val="00DE3FB9"/>
    <w:rsid w:val="00DE451C"/>
    <w:rsid w:val="00DE4609"/>
    <w:rsid w:val="00DE4A1A"/>
    <w:rsid w:val="00DE54C2"/>
    <w:rsid w:val="00DE5932"/>
    <w:rsid w:val="00DE5FB5"/>
    <w:rsid w:val="00DE6173"/>
    <w:rsid w:val="00DE6583"/>
    <w:rsid w:val="00DE692E"/>
    <w:rsid w:val="00DE7351"/>
    <w:rsid w:val="00DE7394"/>
    <w:rsid w:val="00DF0CC5"/>
    <w:rsid w:val="00DF1251"/>
    <w:rsid w:val="00DF1C95"/>
    <w:rsid w:val="00DF1DAA"/>
    <w:rsid w:val="00DF2647"/>
    <w:rsid w:val="00DF2837"/>
    <w:rsid w:val="00DF2ACE"/>
    <w:rsid w:val="00DF2D5B"/>
    <w:rsid w:val="00DF3A26"/>
    <w:rsid w:val="00DF3A3E"/>
    <w:rsid w:val="00DF3AE7"/>
    <w:rsid w:val="00DF4DB8"/>
    <w:rsid w:val="00DF51A7"/>
    <w:rsid w:val="00DF53FF"/>
    <w:rsid w:val="00DF5BA4"/>
    <w:rsid w:val="00DF682A"/>
    <w:rsid w:val="00DF6A7B"/>
    <w:rsid w:val="00DF6CAE"/>
    <w:rsid w:val="00DF7BCE"/>
    <w:rsid w:val="00E001BB"/>
    <w:rsid w:val="00E001E6"/>
    <w:rsid w:val="00E00460"/>
    <w:rsid w:val="00E01040"/>
    <w:rsid w:val="00E023DA"/>
    <w:rsid w:val="00E026DB"/>
    <w:rsid w:val="00E0328A"/>
    <w:rsid w:val="00E03849"/>
    <w:rsid w:val="00E03B18"/>
    <w:rsid w:val="00E03E6F"/>
    <w:rsid w:val="00E03ED9"/>
    <w:rsid w:val="00E0459D"/>
    <w:rsid w:val="00E04A7C"/>
    <w:rsid w:val="00E05378"/>
    <w:rsid w:val="00E05E7D"/>
    <w:rsid w:val="00E0621E"/>
    <w:rsid w:val="00E06548"/>
    <w:rsid w:val="00E07019"/>
    <w:rsid w:val="00E0726C"/>
    <w:rsid w:val="00E07649"/>
    <w:rsid w:val="00E07735"/>
    <w:rsid w:val="00E10153"/>
    <w:rsid w:val="00E105A4"/>
    <w:rsid w:val="00E108D7"/>
    <w:rsid w:val="00E10BB2"/>
    <w:rsid w:val="00E11A98"/>
    <w:rsid w:val="00E11C2B"/>
    <w:rsid w:val="00E11D48"/>
    <w:rsid w:val="00E11F66"/>
    <w:rsid w:val="00E11FA8"/>
    <w:rsid w:val="00E13596"/>
    <w:rsid w:val="00E13D85"/>
    <w:rsid w:val="00E14058"/>
    <w:rsid w:val="00E14639"/>
    <w:rsid w:val="00E14963"/>
    <w:rsid w:val="00E14D8D"/>
    <w:rsid w:val="00E1502D"/>
    <w:rsid w:val="00E15194"/>
    <w:rsid w:val="00E152E1"/>
    <w:rsid w:val="00E15A20"/>
    <w:rsid w:val="00E15B72"/>
    <w:rsid w:val="00E16405"/>
    <w:rsid w:val="00E16F1D"/>
    <w:rsid w:val="00E17399"/>
    <w:rsid w:val="00E177F0"/>
    <w:rsid w:val="00E17873"/>
    <w:rsid w:val="00E178C7"/>
    <w:rsid w:val="00E20F98"/>
    <w:rsid w:val="00E211E3"/>
    <w:rsid w:val="00E2133D"/>
    <w:rsid w:val="00E2209D"/>
    <w:rsid w:val="00E22839"/>
    <w:rsid w:val="00E22FE4"/>
    <w:rsid w:val="00E2353F"/>
    <w:rsid w:val="00E2356C"/>
    <w:rsid w:val="00E24317"/>
    <w:rsid w:val="00E25188"/>
    <w:rsid w:val="00E251D8"/>
    <w:rsid w:val="00E25491"/>
    <w:rsid w:val="00E25B8D"/>
    <w:rsid w:val="00E25C16"/>
    <w:rsid w:val="00E26287"/>
    <w:rsid w:val="00E26656"/>
    <w:rsid w:val="00E2683A"/>
    <w:rsid w:val="00E26C50"/>
    <w:rsid w:val="00E277A2"/>
    <w:rsid w:val="00E279D1"/>
    <w:rsid w:val="00E27DD3"/>
    <w:rsid w:val="00E30AE6"/>
    <w:rsid w:val="00E30DF7"/>
    <w:rsid w:val="00E3144E"/>
    <w:rsid w:val="00E314D0"/>
    <w:rsid w:val="00E317E7"/>
    <w:rsid w:val="00E31DBF"/>
    <w:rsid w:val="00E33418"/>
    <w:rsid w:val="00E3341D"/>
    <w:rsid w:val="00E33680"/>
    <w:rsid w:val="00E338A2"/>
    <w:rsid w:val="00E3419F"/>
    <w:rsid w:val="00E343FC"/>
    <w:rsid w:val="00E34BC0"/>
    <w:rsid w:val="00E352AD"/>
    <w:rsid w:val="00E35329"/>
    <w:rsid w:val="00E35739"/>
    <w:rsid w:val="00E35ADA"/>
    <w:rsid w:val="00E363EC"/>
    <w:rsid w:val="00E3640C"/>
    <w:rsid w:val="00E36B5D"/>
    <w:rsid w:val="00E36C5A"/>
    <w:rsid w:val="00E37794"/>
    <w:rsid w:val="00E37824"/>
    <w:rsid w:val="00E37BA2"/>
    <w:rsid w:val="00E40297"/>
    <w:rsid w:val="00E402AA"/>
    <w:rsid w:val="00E4038A"/>
    <w:rsid w:val="00E40558"/>
    <w:rsid w:val="00E40908"/>
    <w:rsid w:val="00E41331"/>
    <w:rsid w:val="00E4177D"/>
    <w:rsid w:val="00E41A61"/>
    <w:rsid w:val="00E41ED9"/>
    <w:rsid w:val="00E4295C"/>
    <w:rsid w:val="00E42A80"/>
    <w:rsid w:val="00E42E1B"/>
    <w:rsid w:val="00E42E39"/>
    <w:rsid w:val="00E42E7C"/>
    <w:rsid w:val="00E438F0"/>
    <w:rsid w:val="00E43930"/>
    <w:rsid w:val="00E439E7"/>
    <w:rsid w:val="00E43C51"/>
    <w:rsid w:val="00E442C0"/>
    <w:rsid w:val="00E447E1"/>
    <w:rsid w:val="00E44867"/>
    <w:rsid w:val="00E44BF8"/>
    <w:rsid w:val="00E44D9C"/>
    <w:rsid w:val="00E451F2"/>
    <w:rsid w:val="00E45628"/>
    <w:rsid w:val="00E45AEC"/>
    <w:rsid w:val="00E45B4B"/>
    <w:rsid w:val="00E46250"/>
    <w:rsid w:val="00E46C5A"/>
    <w:rsid w:val="00E46D29"/>
    <w:rsid w:val="00E47081"/>
    <w:rsid w:val="00E476EF"/>
    <w:rsid w:val="00E47747"/>
    <w:rsid w:val="00E47851"/>
    <w:rsid w:val="00E47881"/>
    <w:rsid w:val="00E47A19"/>
    <w:rsid w:val="00E47BB0"/>
    <w:rsid w:val="00E500BE"/>
    <w:rsid w:val="00E50C78"/>
    <w:rsid w:val="00E50F5A"/>
    <w:rsid w:val="00E5130F"/>
    <w:rsid w:val="00E51646"/>
    <w:rsid w:val="00E517C5"/>
    <w:rsid w:val="00E51CBD"/>
    <w:rsid w:val="00E51EB5"/>
    <w:rsid w:val="00E52790"/>
    <w:rsid w:val="00E527C1"/>
    <w:rsid w:val="00E53C87"/>
    <w:rsid w:val="00E540CF"/>
    <w:rsid w:val="00E54332"/>
    <w:rsid w:val="00E54365"/>
    <w:rsid w:val="00E54FC5"/>
    <w:rsid w:val="00E555A4"/>
    <w:rsid w:val="00E556A7"/>
    <w:rsid w:val="00E55B32"/>
    <w:rsid w:val="00E56367"/>
    <w:rsid w:val="00E56592"/>
    <w:rsid w:val="00E56DBF"/>
    <w:rsid w:val="00E57146"/>
    <w:rsid w:val="00E574AD"/>
    <w:rsid w:val="00E578CE"/>
    <w:rsid w:val="00E57A4A"/>
    <w:rsid w:val="00E605E5"/>
    <w:rsid w:val="00E616C4"/>
    <w:rsid w:val="00E6252D"/>
    <w:rsid w:val="00E6324E"/>
    <w:rsid w:val="00E64629"/>
    <w:rsid w:val="00E64A8B"/>
    <w:rsid w:val="00E64B95"/>
    <w:rsid w:val="00E651A7"/>
    <w:rsid w:val="00E651A8"/>
    <w:rsid w:val="00E658D0"/>
    <w:rsid w:val="00E65B37"/>
    <w:rsid w:val="00E65D5F"/>
    <w:rsid w:val="00E66C4A"/>
    <w:rsid w:val="00E66D46"/>
    <w:rsid w:val="00E66FBB"/>
    <w:rsid w:val="00E67B3C"/>
    <w:rsid w:val="00E67B87"/>
    <w:rsid w:val="00E67DC3"/>
    <w:rsid w:val="00E67DF0"/>
    <w:rsid w:val="00E713D6"/>
    <w:rsid w:val="00E71912"/>
    <w:rsid w:val="00E721DD"/>
    <w:rsid w:val="00E739ED"/>
    <w:rsid w:val="00E73B05"/>
    <w:rsid w:val="00E745A3"/>
    <w:rsid w:val="00E74A60"/>
    <w:rsid w:val="00E74B21"/>
    <w:rsid w:val="00E75266"/>
    <w:rsid w:val="00E7542D"/>
    <w:rsid w:val="00E75906"/>
    <w:rsid w:val="00E75B3A"/>
    <w:rsid w:val="00E75F61"/>
    <w:rsid w:val="00E76080"/>
    <w:rsid w:val="00E761B7"/>
    <w:rsid w:val="00E7649E"/>
    <w:rsid w:val="00E76BB5"/>
    <w:rsid w:val="00E76BC2"/>
    <w:rsid w:val="00E776E4"/>
    <w:rsid w:val="00E77FED"/>
    <w:rsid w:val="00E806A1"/>
    <w:rsid w:val="00E80E7E"/>
    <w:rsid w:val="00E811FE"/>
    <w:rsid w:val="00E813AF"/>
    <w:rsid w:val="00E815A9"/>
    <w:rsid w:val="00E81F36"/>
    <w:rsid w:val="00E825E5"/>
    <w:rsid w:val="00E827BF"/>
    <w:rsid w:val="00E828A4"/>
    <w:rsid w:val="00E82EBF"/>
    <w:rsid w:val="00E82F72"/>
    <w:rsid w:val="00E83142"/>
    <w:rsid w:val="00E836AE"/>
    <w:rsid w:val="00E83B0B"/>
    <w:rsid w:val="00E83CDC"/>
    <w:rsid w:val="00E84095"/>
    <w:rsid w:val="00E840E3"/>
    <w:rsid w:val="00E842D3"/>
    <w:rsid w:val="00E84966"/>
    <w:rsid w:val="00E84AB9"/>
    <w:rsid w:val="00E84FDE"/>
    <w:rsid w:val="00E85A13"/>
    <w:rsid w:val="00E85B26"/>
    <w:rsid w:val="00E8673F"/>
    <w:rsid w:val="00E869E6"/>
    <w:rsid w:val="00E874A3"/>
    <w:rsid w:val="00E875E9"/>
    <w:rsid w:val="00E87754"/>
    <w:rsid w:val="00E9049D"/>
    <w:rsid w:val="00E9087C"/>
    <w:rsid w:val="00E9098D"/>
    <w:rsid w:val="00E912C6"/>
    <w:rsid w:val="00E912FE"/>
    <w:rsid w:val="00E913D7"/>
    <w:rsid w:val="00E91A4B"/>
    <w:rsid w:val="00E91EFE"/>
    <w:rsid w:val="00E921ED"/>
    <w:rsid w:val="00E9231B"/>
    <w:rsid w:val="00E92B0E"/>
    <w:rsid w:val="00E92CB8"/>
    <w:rsid w:val="00E945EF"/>
    <w:rsid w:val="00E947E4"/>
    <w:rsid w:val="00E94A15"/>
    <w:rsid w:val="00E96035"/>
    <w:rsid w:val="00E9636F"/>
    <w:rsid w:val="00E963DD"/>
    <w:rsid w:val="00E9689E"/>
    <w:rsid w:val="00E9712D"/>
    <w:rsid w:val="00E97760"/>
    <w:rsid w:val="00EA01B1"/>
    <w:rsid w:val="00EA0357"/>
    <w:rsid w:val="00EA080E"/>
    <w:rsid w:val="00EA0863"/>
    <w:rsid w:val="00EA0B80"/>
    <w:rsid w:val="00EA0F6D"/>
    <w:rsid w:val="00EA10A7"/>
    <w:rsid w:val="00EA1125"/>
    <w:rsid w:val="00EA1330"/>
    <w:rsid w:val="00EA18F6"/>
    <w:rsid w:val="00EA1FBA"/>
    <w:rsid w:val="00EA2A0E"/>
    <w:rsid w:val="00EA3AFB"/>
    <w:rsid w:val="00EA3D48"/>
    <w:rsid w:val="00EA4941"/>
    <w:rsid w:val="00EA4D1B"/>
    <w:rsid w:val="00EA527E"/>
    <w:rsid w:val="00EA67FE"/>
    <w:rsid w:val="00EA6824"/>
    <w:rsid w:val="00EA71B0"/>
    <w:rsid w:val="00EA72BA"/>
    <w:rsid w:val="00EA7A55"/>
    <w:rsid w:val="00EA7A9E"/>
    <w:rsid w:val="00EB031C"/>
    <w:rsid w:val="00EB0A91"/>
    <w:rsid w:val="00EB0CB9"/>
    <w:rsid w:val="00EB10A8"/>
    <w:rsid w:val="00EB16F4"/>
    <w:rsid w:val="00EB1731"/>
    <w:rsid w:val="00EB1BFB"/>
    <w:rsid w:val="00EB204B"/>
    <w:rsid w:val="00EB2C30"/>
    <w:rsid w:val="00EB2C46"/>
    <w:rsid w:val="00EB3215"/>
    <w:rsid w:val="00EB33BC"/>
    <w:rsid w:val="00EB3B68"/>
    <w:rsid w:val="00EB40F8"/>
    <w:rsid w:val="00EB4505"/>
    <w:rsid w:val="00EB485B"/>
    <w:rsid w:val="00EB4AEC"/>
    <w:rsid w:val="00EB5557"/>
    <w:rsid w:val="00EB57BD"/>
    <w:rsid w:val="00EB5EDA"/>
    <w:rsid w:val="00EB5F73"/>
    <w:rsid w:val="00EB666B"/>
    <w:rsid w:val="00EB691B"/>
    <w:rsid w:val="00EB6A53"/>
    <w:rsid w:val="00EB7274"/>
    <w:rsid w:val="00EB782B"/>
    <w:rsid w:val="00EC00FB"/>
    <w:rsid w:val="00EC0242"/>
    <w:rsid w:val="00EC09A1"/>
    <w:rsid w:val="00EC0A3D"/>
    <w:rsid w:val="00EC0B87"/>
    <w:rsid w:val="00EC0C75"/>
    <w:rsid w:val="00EC0E96"/>
    <w:rsid w:val="00EC1088"/>
    <w:rsid w:val="00EC12C8"/>
    <w:rsid w:val="00EC1687"/>
    <w:rsid w:val="00EC1708"/>
    <w:rsid w:val="00EC17C2"/>
    <w:rsid w:val="00EC1963"/>
    <w:rsid w:val="00EC205A"/>
    <w:rsid w:val="00EC2083"/>
    <w:rsid w:val="00EC279A"/>
    <w:rsid w:val="00EC3275"/>
    <w:rsid w:val="00EC33DA"/>
    <w:rsid w:val="00EC3428"/>
    <w:rsid w:val="00EC3620"/>
    <w:rsid w:val="00EC380E"/>
    <w:rsid w:val="00EC38EB"/>
    <w:rsid w:val="00EC3B19"/>
    <w:rsid w:val="00EC4395"/>
    <w:rsid w:val="00EC43A7"/>
    <w:rsid w:val="00EC4A8C"/>
    <w:rsid w:val="00EC4CEC"/>
    <w:rsid w:val="00EC4E7F"/>
    <w:rsid w:val="00EC50D8"/>
    <w:rsid w:val="00EC511D"/>
    <w:rsid w:val="00EC535B"/>
    <w:rsid w:val="00EC569B"/>
    <w:rsid w:val="00EC6000"/>
    <w:rsid w:val="00EC6B8C"/>
    <w:rsid w:val="00EC6D64"/>
    <w:rsid w:val="00EC6FE6"/>
    <w:rsid w:val="00EC7041"/>
    <w:rsid w:val="00EC7263"/>
    <w:rsid w:val="00EC77F4"/>
    <w:rsid w:val="00EC7B9F"/>
    <w:rsid w:val="00EC7CDE"/>
    <w:rsid w:val="00EC7DB5"/>
    <w:rsid w:val="00ED0954"/>
    <w:rsid w:val="00ED1384"/>
    <w:rsid w:val="00ED14C6"/>
    <w:rsid w:val="00ED1C18"/>
    <w:rsid w:val="00ED1E59"/>
    <w:rsid w:val="00ED20A2"/>
    <w:rsid w:val="00ED22F8"/>
    <w:rsid w:val="00ED2BEA"/>
    <w:rsid w:val="00ED2C28"/>
    <w:rsid w:val="00ED2EFB"/>
    <w:rsid w:val="00ED3A69"/>
    <w:rsid w:val="00ED3CD2"/>
    <w:rsid w:val="00ED4A14"/>
    <w:rsid w:val="00ED4C90"/>
    <w:rsid w:val="00ED532E"/>
    <w:rsid w:val="00ED5A52"/>
    <w:rsid w:val="00ED6494"/>
    <w:rsid w:val="00ED6D47"/>
    <w:rsid w:val="00ED6D91"/>
    <w:rsid w:val="00ED7127"/>
    <w:rsid w:val="00ED73B6"/>
    <w:rsid w:val="00EE0532"/>
    <w:rsid w:val="00EE0AAC"/>
    <w:rsid w:val="00EE0E34"/>
    <w:rsid w:val="00EE0E3C"/>
    <w:rsid w:val="00EE0FD6"/>
    <w:rsid w:val="00EE14DC"/>
    <w:rsid w:val="00EE17BE"/>
    <w:rsid w:val="00EE1B68"/>
    <w:rsid w:val="00EE1FFC"/>
    <w:rsid w:val="00EE223A"/>
    <w:rsid w:val="00EE2660"/>
    <w:rsid w:val="00EE2D35"/>
    <w:rsid w:val="00EE2DE9"/>
    <w:rsid w:val="00EE31FC"/>
    <w:rsid w:val="00EE3221"/>
    <w:rsid w:val="00EE36CB"/>
    <w:rsid w:val="00EE38E4"/>
    <w:rsid w:val="00EE3E01"/>
    <w:rsid w:val="00EE3E96"/>
    <w:rsid w:val="00EE46FC"/>
    <w:rsid w:val="00EE53CA"/>
    <w:rsid w:val="00EE55BA"/>
    <w:rsid w:val="00EE58DA"/>
    <w:rsid w:val="00EE59AB"/>
    <w:rsid w:val="00EE6250"/>
    <w:rsid w:val="00EE65C0"/>
    <w:rsid w:val="00EE6806"/>
    <w:rsid w:val="00EE68D5"/>
    <w:rsid w:val="00EE6BBD"/>
    <w:rsid w:val="00EE733C"/>
    <w:rsid w:val="00EE762B"/>
    <w:rsid w:val="00EE7D09"/>
    <w:rsid w:val="00EE7D5B"/>
    <w:rsid w:val="00EF0459"/>
    <w:rsid w:val="00EF0508"/>
    <w:rsid w:val="00EF0736"/>
    <w:rsid w:val="00EF0FEA"/>
    <w:rsid w:val="00EF1B30"/>
    <w:rsid w:val="00EF1D5E"/>
    <w:rsid w:val="00EF1E89"/>
    <w:rsid w:val="00EF2357"/>
    <w:rsid w:val="00EF26D6"/>
    <w:rsid w:val="00EF2901"/>
    <w:rsid w:val="00EF2F5A"/>
    <w:rsid w:val="00EF34D4"/>
    <w:rsid w:val="00EF3708"/>
    <w:rsid w:val="00EF3CD1"/>
    <w:rsid w:val="00EF3F40"/>
    <w:rsid w:val="00EF422C"/>
    <w:rsid w:val="00EF4787"/>
    <w:rsid w:val="00EF4D14"/>
    <w:rsid w:val="00EF54EC"/>
    <w:rsid w:val="00EF5B09"/>
    <w:rsid w:val="00EF5BF2"/>
    <w:rsid w:val="00EF5F85"/>
    <w:rsid w:val="00EF6000"/>
    <w:rsid w:val="00EF60E1"/>
    <w:rsid w:val="00EF7796"/>
    <w:rsid w:val="00EF7940"/>
    <w:rsid w:val="00F0067F"/>
    <w:rsid w:val="00F01582"/>
    <w:rsid w:val="00F01773"/>
    <w:rsid w:val="00F01809"/>
    <w:rsid w:val="00F01A18"/>
    <w:rsid w:val="00F03652"/>
    <w:rsid w:val="00F03752"/>
    <w:rsid w:val="00F03780"/>
    <w:rsid w:val="00F03D6E"/>
    <w:rsid w:val="00F05227"/>
    <w:rsid w:val="00F05497"/>
    <w:rsid w:val="00F058AD"/>
    <w:rsid w:val="00F06280"/>
    <w:rsid w:val="00F06387"/>
    <w:rsid w:val="00F064B1"/>
    <w:rsid w:val="00F06539"/>
    <w:rsid w:val="00F0655B"/>
    <w:rsid w:val="00F068A9"/>
    <w:rsid w:val="00F070B5"/>
    <w:rsid w:val="00F10E69"/>
    <w:rsid w:val="00F10F86"/>
    <w:rsid w:val="00F1104A"/>
    <w:rsid w:val="00F111D8"/>
    <w:rsid w:val="00F11341"/>
    <w:rsid w:val="00F114CD"/>
    <w:rsid w:val="00F118CC"/>
    <w:rsid w:val="00F118CD"/>
    <w:rsid w:val="00F126DD"/>
    <w:rsid w:val="00F127D5"/>
    <w:rsid w:val="00F12ECB"/>
    <w:rsid w:val="00F131D9"/>
    <w:rsid w:val="00F1370F"/>
    <w:rsid w:val="00F13E53"/>
    <w:rsid w:val="00F143B9"/>
    <w:rsid w:val="00F14D67"/>
    <w:rsid w:val="00F154F0"/>
    <w:rsid w:val="00F1574E"/>
    <w:rsid w:val="00F16262"/>
    <w:rsid w:val="00F16C21"/>
    <w:rsid w:val="00F16E38"/>
    <w:rsid w:val="00F177DE"/>
    <w:rsid w:val="00F17DEE"/>
    <w:rsid w:val="00F20543"/>
    <w:rsid w:val="00F207E8"/>
    <w:rsid w:val="00F21CF8"/>
    <w:rsid w:val="00F21F3A"/>
    <w:rsid w:val="00F229D0"/>
    <w:rsid w:val="00F231F7"/>
    <w:rsid w:val="00F23896"/>
    <w:rsid w:val="00F239FB"/>
    <w:rsid w:val="00F23C5F"/>
    <w:rsid w:val="00F24A16"/>
    <w:rsid w:val="00F24A9F"/>
    <w:rsid w:val="00F25536"/>
    <w:rsid w:val="00F2570E"/>
    <w:rsid w:val="00F25DAF"/>
    <w:rsid w:val="00F26084"/>
    <w:rsid w:val="00F26407"/>
    <w:rsid w:val="00F2644E"/>
    <w:rsid w:val="00F26655"/>
    <w:rsid w:val="00F26783"/>
    <w:rsid w:val="00F27001"/>
    <w:rsid w:val="00F30698"/>
    <w:rsid w:val="00F30EAA"/>
    <w:rsid w:val="00F31130"/>
    <w:rsid w:val="00F321BB"/>
    <w:rsid w:val="00F32589"/>
    <w:rsid w:val="00F327A3"/>
    <w:rsid w:val="00F32DDB"/>
    <w:rsid w:val="00F32F00"/>
    <w:rsid w:val="00F33362"/>
    <w:rsid w:val="00F3395A"/>
    <w:rsid w:val="00F33D8A"/>
    <w:rsid w:val="00F33F46"/>
    <w:rsid w:val="00F3427B"/>
    <w:rsid w:val="00F34ABC"/>
    <w:rsid w:val="00F34B73"/>
    <w:rsid w:val="00F34CC8"/>
    <w:rsid w:val="00F34D55"/>
    <w:rsid w:val="00F356E5"/>
    <w:rsid w:val="00F35EDD"/>
    <w:rsid w:val="00F367FA"/>
    <w:rsid w:val="00F36EAE"/>
    <w:rsid w:val="00F36F8D"/>
    <w:rsid w:val="00F3767A"/>
    <w:rsid w:val="00F37B2F"/>
    <w:rsid w:val="00F40183"/>
    <w:rsid w:val="00F4060C"/>
    <w:rsid w:val="00F40DA5"/>
    <w:rsid w:val="00F41A0C"/>
    <w:rsid w:val="00F421AD"/>
    <w:rsid w:val="00F42906"/>
    <w:rsid w:val="00F4290A"/>
    <w:rsid w:val="00F43181"/>
    <w:rsid w:val="00F4325B"/>
    <w:rsid w:val="00F434A8"/>
    <w:rsid w:val="00F438ED"/>
    <w:rsid w:val="00F43BA2"/>
    <w:rsid w:val="00F43BAD"/>
    <w:rsid w:val="00F4484A"/>
    <w:rsid w:val="00F44D0B"/>
    <w:rsid w:val="00F4504C"/>
    <w:rsid w:val="00F457E1"/>
    <w:rsid w:val="00F458C8"/>
    <w:rsid w:val="00F45A84"/>
    <w:rsid w:val="00F45BB0"/>
    <w:rsid w:val="00F45D8C"/>
    <w:rsid w:val="00F46123"/>
    <w:rsid w:val="00F46285"/>
    <w:rsid w:val="00F46E41"/>
    <w:rsid w:val="00F46F0D"/>
    <w:rsid w:val="00F46F99"/>
    <w:rsid w:val="00F473B9"/>
    <w:rsid w:val="00F47790"/>
    <w:rsid w:val="00F5002E"/>
    <w:rsid w:val="00F50462"/>
    <w:rsid w:val="00F5083E"/>
    <w:rsid w:val="00F508B5"/>
    <w:rsid w:val="00F50D67"/>
    <w:rsid w:val="00F50F33"/>
    <w:rsid w:val="00F5259E"/>
    <w:rsid w:val="00F525A0"/>
    <w:rsid w:val="00F52F5D"/>
    <w:rsid w:val="00F532C3"/>
    <w:rsid w:val="00F53C32"/>
    <w:rsid w:val="00F53CE9"/>
    <w:rsid w:val="00F5465F"/>
    <w:rsid w:val="00F547AA"/>
    <w:rsid w:val="00F54910"/>
    <w:rsid w:val="00F54B21"/>
    <w:rsid w:val="00F54C6E"/>
    <w:rsid w:val="00F54EDC"/>
    <w:rsid w:val="00F54EE9"/>
    <w:rsid w:val="00F5500E"/>
    <w:rsid w:val="00F553BD"/>
    <w:rsid w:val="00F56062"/>
    <w:rsid w:val="00F561A0"/>
    <w:rsid w:val="00F56260"/>
    <w:rsid w:val="00F56CC1"/>
    <w:rsid w:val="00F56D67"/>
    <w:rsid w:val="00F56E67"/>
    <w:rsid w:val="00F56E71"/>
    <w:rsid w:val="00F56FA1"/>
    <w:rsid w:val="00F57949"/>
    <w:rsid w:val="00F6072F"/>
    <w:rsid w:val="00F6134C"/>
    <w:rsid w:val="00F6264A"/>
    <w:rsid w:val="00F62D68"/>
    <w:rsid w:val="00F631AB"/>
    <w:rsid w:val="00F63280"/>
    <w:rsid w:val="00F63ADB"/>
    <w:rsid w:val="00F63B90"/>
    <w:rsid w:val="00F63B92"/>
    <w:rsid w:val="00F63D3E"/>
    <w:rsid w:val="00F63FA4"/>
    <w:rsid w:val="00F6440C"/>
    <w:rsid w:val="00F6457D"/>
    <w:rsid w:val="00F6458D"/>
    <w:rsid w:val="00F64D9D"/>
    <w:rsid w:val="00F659BD"/>
    <w:rsid w:val="00F66364"/>
    <w:rsid w:val="00F66568"/>
    <w:rsid w:val="00F66734"/>
    <w:rsid w:val="00F6685B"/>
    <w:rsid w:val="00F66D5F"/>
    <w:rsid w:val="00F672EE"/>
    <w:rsid w:val="00F67CA1"/>
    <w:rsid w:val="00F7036B"/>
    <w:rsid w:val="00F70508"/>
    <w:rsid w:val="00F7064D"/>
    <w:rsid w:val="00F7064E"/>
    <w:rsid w:val="00F70715"/>
    <w:rsid w:val="00F70836"/>
    <w:rsid w:val="00F70D28"/>
    <w:rsid w:val="00F7133A"/>
    <w:rsid w:val="00F71591"/>
    <w:rsid w:val="00F71854"/>
    <w:rsid w:val="00F72323"/>
    <w:rsid w:val="00F7272A"/>
    <w:rsid w:val="00F72738"/>
    <w:rsid w:val="00F727E3"/>
    <w:rsid w:val="00F7336A"/>
    <w:rsid w:val="00F73C7E"/>
    <w:rsid w:val="00F7429E"/>
    <w:rsid w:val="00F749AF"/>
    <w:rsid w:val="00F7507E"/>
    <w:rsid w:val="00F753F3"/>
    <w:rsid w:val="00F7595B"/>
    <w:rsid w:val="00F75DD0"/>
    <w:rsid w:val="00F769F9"/>
    <w:rsid w:val="00F76A33"/>
    <w:rsid w:val="00F76D66"/>
    <w:rsid w:val="00F7763D"/>
    <w:rsid w:val="00F778C2"/>
    <w:rsid w:val="00F77A03"/>
    <w:rsid w:val="00F77E40"/>
    <w:rsid w:val="00F8054B"/>
    <w:rsid w:val="00F80AB5"/>
    <w:rsid w:val="00F80AE5"/>
    <w:rsid w:val="00F80CC0"/>
    <w:rsid w:val="00F80DA5"/>
    <w:rsid w:val="00F80F06"/>
    <w:rsid w:val="00F810FE"/>
    <w:rsid w:val="00F8115E"/>
    <w:rsid w:val="00F811CA"/>
    <w:rsid w:val="00F814FD"/>
    <w:rsid w:val="00F81B00"/>
    <w:rsid w:val="00F81CF2"/>
    <w:rsid w:val="00F81E66"/>
    <w:rsid w:val="00F82F18"/>
    <w:rsid w:val="00F8393F"/>
    <w:rsid w:val="00F85670"/>
    <w:rsid w:val="00F85696"/>
    <w:rsid w:val="00F862F3"/>
    <w:rsid w:val="00F86398"/>
    <w:rsid w:val="00F876D3"/>
    <w:rsid w:val="00F908F9"/>
    <w:rsid w:val="00F90A1F"/>
    <w:rsid w:val="00F90DBF"/>
    <w:rsid w:val="00F90F0F"/>
    <w:rsid w:val="00F910B2"/>
    <w:rsid w:val="00F9138F"/>
    <w:rsid w:val="00F91518"/>
    <w:rsid w:val="00F91851"/>
    <w:rsid w:val="00F9211F"/>
    <w:rsid w:val="00F92126"/>
    <w:rsid w:val="00F924F2"/>
    <w:rsid w:val="00F9262B"/>
    <w:rsid w:val="00F929B1"/>
    <w:rsid w:val="00F934C5"/>
    <w:rsid w:val="00F9384E"/>
    <w:rsid w:val="00F9390C"/>
    <w:rsid w:val="00F93C6D"/>
    <w:rsid w:val="00F93F29"/>
    <w:rsid w:val="00F9434D"/>
    <w:rsid w:val="00F948FA"/>
    <w:rsid w:val="00F956AB"/>
    <w:rsid w:val="00F95A64"/>
    <w:rsid w:val="00F95DDF"/>
    <w:rsid w:val="00F96591"/>
    <w:rsid w:val="00F96977"/>
    <w:rsid w:val="00F96FDD"/>
    <w:rsid w:val="00F9769C"/>
    <w:rsid w:val="00F97706"/>
    <w:rsid w:val="00F97B49"/>
    <w:rsid w:val="00FA0147"/>
    <w:rsid w:val="00FA0515"/>
    <w:rsid w:val="00FA1755"/>
    <w:rsid w:val="00FA1927"/>
    <w:rsid w:val="00FA1B1A"/>
    <w:rsid w:val="00FA1EA9"/>
    <w:rsid w:val="00FA257B"/>
    <w:rsid w:val="00FA2CF6"/>
    <w:rsid w:val="00FA2D79"/>
    <w:rsid w:val="00FA2E3F"/>
    <w:rsid w:val="00FA3ABA"/>
    <w:rsid w:val="00FA3CFA"/>
    <w:rsid w:val="00FA3D6B"/>
    <w:rsid w:val="00FA3E96"/>
    <w:rsid w:val="00FA4160"/>
    <w:rsid w:val="00FA453E"/>
    <w:rsid w:val="00FA48D2"/>
    <w:rsid w:val="00FA4E4D"/>
    <w:rsid w:val="00FA4E84"/>
    <w:rsid w:val="00FA5235"/>
    <w:rsid w:val="00FA5836"/>
    <w:rsid w:val="00FA6363"/>
    <w:rsid w:val="00FA6532"/>
    <w:rsid w:val="00FA665E"/>
    <w:rsid w:val="00FA6809"/>
    <w:rsid w:val="00FA7172"/>
    <w:rsid w:val="00FA73EE"/>
    <w:rsid w:val="00FA77EE"/>
    <w:rsid w:val="00FB02B3"/>
    <w:rsid w:val="00FB0874"/>
    <w:rsid w:val="00FB0BC0"/>
    <w:rsid w:val="00FB0D58"/>
    <w:rsid w:val="00FB0D5D"/>
    <w:rsid w:val="00FB0F91"/>
    <w:rsid w:val="00FB10F3"/>
    <w:rsid w:val="00FB15D0"/>
    <w:rsid w:val="00FB1FA4"/>
    <w:rsid w:val="00FB2464"/>
    <w:rsid w:val="00FB3067"/>
    <w:rsid w:val="00FB35C6"/>
    <w:rsid w:val="00FB3790"/>
    <w:rsid w:val="00FB403D"/>
    <w:rsid w:val="00FB4CE9"/>
    <w:rsid w:val="00FB5688"/>
    <w:rsid w:val="00FB586B"/>
    <w:rsid w:val="00FB6D61"/>
    <w:rsid w:val="00FB7117"/>
    <w:rsid w:val="00FB72C2"/>
    <w:rsid w:val="00FB72D4"/>
    <w:rsid w:val="00FB7477"/>
    <w:rsid w:val="00FB7B2A"/>
    <w:rsid w:val="00FC000A"/>
    <w:rsid w:val="00FC01C0"/>
    <w:rsid w:val="00FC0634"/>
    <w:rsid w:val="00FC0957"/>
    <w:rsid w:val="00FC10A9"/>
    <w:rsid w:val="00FC1C4D"/>
    <w:rsid w:val="00FC1E37"/>
    <w:rsid w:val="00FC20B9"/>
    <w:rsid w:val="00FC2537"/>
    <w:rsid w:val="00FC25A1"/>
    <w:rsid w:val="00FC2F33"/>
    <w:rsid w:val="00FC30B5"/>
    <w:rsid w:val="00FC4176"/>
    <w:rsid w:val="00FC41C0"/>
    <w:rsid w:val="00FC4B7E"/>
    <w:rsid w:val="00FC4E46"/>
    <w:rsid w:val="00FC5CCD"/>
    <w:rsid w:val="00FC61CC"/>
    <w:rsid w:val="00FC6538"/>
    <w:rsid w:val="00FC6571"/>
    <w:rsid w:val="00FC68F1"/>
    <w:rsid w:val="00FC6C60"/>
    <w:rsid w:val="00FC7612"/>
    <w:rsid w:val="00FC7A63"/>
    <w:rsid w:val="00FD01CC"/>
    <w:rsid w:val="00FD021A"/>
    <w:rsid w:val="00FD0572"/>
    <w:rsid w:val="00FD09C9"/>
    <w:rsid w:val="00FD09FC"/>
    <w:rsid w:val="00FD0CD2"/>
    <w:rsid w:val="00FD16CA"/>
    <w:rsid w:val="00FD1717"/>
    <w:rsid w:val="00FD184C"/>
    <w:rsid w:val="00FD188F"/>
    <w:rsid w:val="00FD18CC"/>
    <w:rsid w:val="00FD1B5E"/>
    <w:rsid w:val="00FD1DAD"/>
    <w:rsid w:val="00FD22EA"/>
    <w:rsid w:val="00FD3B13"/>
    <w:rsid w:val="00FD48F5"/>
    <w:rsid w:val="00FD4BA6"/>
    <w:rsid w:val="00FD5044"/>
    <w:rsid w:val="00FD51B0"/>
    <w:rsid w:val="00FD5A8F"/>
    <w:rsid w:val="00FD5CB5"/>
    <w:rsid w:val="00FD686E"/>
    <w:rsid w:val="00FD6ABC"/>
    <w:rsid w:val="00FD6ABE"/>
    <w:rsid w:val="00FD6B23"/>
    <w:rsid w:val="00FD6E60"/>
    <w:rsid w:val="00FD6EC3"/>
    <w:rsid w:val="00FD6ED5"/>
    <w:rsid w:val="00FD6FD4"/>
    <w:rsid w:val="00FD6FE6"/>
    <w:rsid w:val="00FD7146"/>
    <w:rsid w:val="00FD76FB"/>
    <w:rsid w:val="00FD77C9"/>
    <w:rsid w:val="00FD77CD"/>
    <w:rsid w:val="00FD7B68"/>
    <w:rsid w:val="00FE063B"/>
    <w:rsid w:val="00FE0911"/>
    <w:rsid w:val="00FE0BBF"/>
    <w:rsid w:val="00FE1393"/>
    <w:rsid w:val="00FE147D"/>
    <w:rsid w:val="00FE1926"/>
    <w:rsid w:val="00FE1F67"/>
    <w:rsid w:val="00FE205A"/>
    <w:rsid w:val="00FE267D"/>
    <w:rsid w:val="00FE29EA"/>
    <w:rsid w:val="00FE2BB5"/>
    <w:rsid w:val="00FE2D0B"/>
    <w:rsid w:val="00FE3845"/>
    <w:rsid w:val="00FE3885"/>
    <w:rsid w:val="00FE397A"/>
    <w:rsid w:val="00FE4012"/>
    <w:rsid w:val="00FE40B9"/>
    <w:rsid w:val="00FE41C8"/>
    <w:rsid w:val="00FE4475"/>
    <w:rsid w:val="00FE4B51"/>
    <w:rsid w:val="00FE4BFE"/>
    <w:rsid w:val="00FE4D86"/>
    <w:rsid w:val="00FE52F6"/>
    <w:rsid w:val="00FE56CE"/>
    <w:rsid w:val="00FE595B"/>
    <w:rsid w:val="00FE642C"/>
    <w:rsid w:val="00FE6C97"/>
    <w:rsid w:val="00FE72E6"/>
    <w:rsid w:val="00FE737B"/>
    <w:rsid w:val="00FE744D"/>
    <w:rsid w:val="00FE7C71"/>
    <w:rsid w:val="00FE7E35"/>
    <w:rsid w:val="00FF06D4"/>
    <w:rsid w:val="00FF1339"/>
    <w:rsid w:val="00FF1B17"/>
    <w:rsid w:val="00FF234A"/>
    <w:rsid w:val="00FF2352"/>
    <w:rsid w:val="00FF23CF"/>
    <w:rsid w:val="00FF267E"/>
    <w:rsid w:val="00FF2888"/>
    <w:rsid w:val="00FF3155"/>
    <w:rsid w:val="00FF31CD"/>
    <w:rsid w:val="00FF35F4"/>
    <w:rsid w:val="00FF4038"/>
    <w:rsid w:val="00FF413D"/>
    <w:rsid w:val="00FF498A"/>
    <w:rsid w:val="00FF4CBC"/>
    <w:rsid w:val="00FF4E65"/>
    <w:rsid w:val="00FF4F8A"/>
    <w:rsid w:val="00FF5230"/>
    <w:rsid w:val="00FF58F0"/>
    <w:rsid w:val="00FF5FC0"/>
    <w:rsid w:val="00FF6252"/>
    <w:rsid w:val="00FF63B1"/>
    <w:rsid w:val="00FF70BE"/>
    <w:rsid w:val="00FF71B8"/>
    <w:rsid w:val="00FF7320"/>
    <w:rsid w:val="00FF7735"/>
    <w:rsid w:val="00FF7E2E"/>
    <w:rsid w:val="00FF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197C"/>
    <w:pPr>
      <w:spacing w:after="120"/>
      <w:jc w:val="both"/>
    </w:pPr>
    <w:rPr>
      <w:sz w:val="24"/>
      <w:lang w:eastAsia="en-US"/>
    </w:rPr>
  </w:style>
  <w:style w:type="paragraph" w:styleId="1">
    <w:name w:val="heading 1"/>
    <w:aliases w:val="CTC_TITLE1,heading 1,H1,标题 11,PIM 1,h1,标书1,L1,boc,Section Head,l1,Heading 0,章节,Heading 11,level 1,Level 1 Head,1. heading 1,标准章,Huvudrubrik,h11,h12,h13,h14,h15,h16,h17,h111,h121,h131,h141,h151,h161,h18,h112,h122,h132,h142,h152,h162,h19,h113,h123"/>
    <w:basedOn w:val="a"/>
    <w:next w:val="Body"/>
    <w:autoRedefine/>
    <w:qFormat/>
    <w:rsid w:val="006101A9"/>
    <w:pPr>
      <w:keepNext/>
      <w:pageBreakBefore/>
      <w:numPr>
        <w:numId w:val="1"/>
      </w:numPr>
      <w:spacing w:before="240"/>
      <w:outlineLvl w:val="0"/>
    </w:pPr>
    <w:rPr>
      <w:rFonts w:ascii="Arial" w:hAnsi="Arial"/>
      <w:b/>
      <w:kern w:val="32"/>
      <w:sz w:val="36"/>
    </w:rPr>
  </w:style>
  <w:style w:type="paragraph" w:styleId="2">
    <w:name w:val="heading 2"/>
    <w:aliases w:val="CTC_TITLE2,heading 2,heading 2 Char,标题 2 Char Char Char,标题 21,标题 2 Char Char Char1,标题 2 Char Char Char Char Char Char,PIM2,H2,Heading 2 Hidden,Heading 2 CCBS,Titre3,HD2,sect 1.2,H21,sect 1.21,H22,sect 1.22,H211,sect 1.211,H23,sect 1.23"/>
    <w:basedOn w:val="a"/>
    <w:next w:val="Body"/>
    <w:link w:val="2Char"/>
    <w:autoRedefine/>
    <w:qFormat/>
    <w:rsid w:val="006101A9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32"/>
    </w:rPr>
  </w:style>
  <w:style w:type="paragraph" w:styleId="3">
    <w:name w:val="heading 3"/>
    <w:aliases w:val="CTC_TITLE3,标题 3 Char Char Char, Char,heading 3 Char,heading 3 Char Char Char,heading 3 Char Char Char Char,heading 3,heading 3 Char Char Char Char Char Char Char Char,heading 3 Char Char Char Char Char Char Char,标题 3r,标题 3 Char1,Char,标题 3 Cha,标题 31"/>
    <w:next w:val="Body"/>
    <w:autoRedefine/>
    <w:qFormat/>
    <w:rsid w:val="005470AA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aliases w:val="CTC_TITLE4,标题 4 Char Char,标题 4 Char Char Char Char Char Char Char Char Char,Heading 4 Char,--F4,标题 4 Char,标题 4 Char Char Char Char,标题 41,标题 4 Char Char Char,标题 4--F4,ZZZ,heading 4 Char,heading 4 Char Char,heading 4,ZZZ1,heading 4 Char1,ZZZ2,I4,l4"/>
    <w:basedOn w:val="a"/>
    <w:next w:val="a"/>
    <w:qFormat/>
    <w:rsid w:val="006101A9"/>
    <w:pPr>
      <w:keepNext/>
      <w:numPr>
        <w:ilvl w:val="3"/>
        <w:numId w:val="1"/>
      </w:numPr>
      <w:spacing w:before="240"/>
      <w:outlineLvl w:val="3"/>
    </w:pPr>
    <w:rPr>
      <w:rFonts w:ascii="Arial" w:hAnsi="Arial"/>
      <w:b/>
      <w:sz w:val="22"/>
    </w:rPr>
  </w:style>
  <w:style w:type="paragraph" w:styleId="5">
    <w:name w:val="heading 5"/>
    <w:basedOn w:val="a"/>
    <w:next w:val="a"/>
    <w:qFormat/>
    <w:rsid w:val="006101A9"/>
    <w:pPr>
      <w:numPr>
        <w:ilvl w:val="4"/>
        <w:numId w:val="1"/>
      </w:numPr>
      <w:spacing w:before="24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rsid w:val="006101A9"/>
    <w:pPr>
      <w:numPr>
        <w:ilvl w:val="5"/>
        <w:numId w:val="1"/>
      </w:numPr>
      <w:spacing w:before="240"/>
      <w:outlineLvl w:val="5"/>
    </w:pPr>
    <w:rPr>
      <w:b/>
      <w:sz w:val="22"/>
    </w:rPr>
  </w:style>
  <w:style w:type="paragraph" w:styleId="7">
    <w:name w:val="heading 7"/>
    <w:basedOn w:val="a"/>
    <w:next w:val="a"/>
    <w:qFormat/>
    <w:rsid w:val="006101A9"/>
    <w:pPr>
      <w:numPr>
        <w:ilvl w:val="6"/>
        <w:numId w:val="1"/>
      </w:numPr>
      <w:spacing w:before="240"/>
      <w:outlineLvl w:val="6"/>
    </w:pPr>
  </w:style>
  <w:style w:type="paragraph" w:styleId="8">
    <w:name w:val="heading 8"/>
    <w:basedOn w:val="a"/>
    <w:next w:val="a"/>
    <w:qFormat/>
    <w:rsid w:val="006101A9"/>
    <w:pPr>
      <w:numPr>
        <w:ilvl w:val="7"/>
        <w:numId w:val="1"/>
      </w:numPr>
      <w:spacing w:before="240"/>
      <w:outlineLvl w:val="7"/>
    </w:pPr>
    <w:rPr>
      <w:i/>
    </w:rPr>
  </w:style>
  <w:style w:type="paragraph" w:styleId="9">
    <w:name w:val="heading 9"/>
    <w:basedOn w:val="a"/>
    <w:next w:val="a"/>
    <w:qFormat/>
    <w:rsid w:val="006101A9"/>
    <w:pPr>
      <w:numPr>
        <w:ilvl w:val="8"/>
        <w:numId w:val="1"/>
      </w:numPr>
      <w:spacing w:before="240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01A9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6101A9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6101A9"/>
  </w:style>
  <w:style w:type="paragraph" w:styleId="a6">
    <w:name w:val="Subtitle"/>
    <w:basedOn w:val="a"/>
    <w:qFormat/>
    <w:rsid w:val="006101A9"/>
    <w:pPr>
      <w:jc w:val="center"/>
    </w:pPr>
    <w:rPr>
      <w:rFonts w:ascii="Arial" w:hAnsi="Arial"/>
    </w:rPr>
  </w:style>
  <w:style w:type="paragraph" w:styleId="a7">
    <w:name w:val="Title"/>
    <w:basedOn w:val="a"/>
    <w:qFormat/>
    <w:rsid w:val="006101A9"/>
    <w:pPr>
      <w:spacing w:before="240"/>
      <w:jc w:val="center"/>
      <w:outlineLvl w:val="0"/>
    </w:pPr>
    <w:rPr>
      <w:rFonts w:ascii="Arial" w:hAnsi="Arial"/>
      <w:b/>
      <w:kern w:val="28"/>
      <w:sz w:val="48"/>
    </w:rPr>
  </w:style>
  <w:style w:type="paragraph" w:styleId="10">
    <w:name w:val="toc 1"/>
    <w:basedOn w:val="a"/>
    <w:next w:val="a"/>
    <w:autoRedefine/>
    <w:uiPriority w:val="39"/>
    <w:rsid w:val="006101A9"/>
    <w:pPr>
      <w:spacing w:before="120"/>
    </w:pPr>
    <w:rPr>
      <w:rFonts w:ascii="Times" w:hAnsi="Times"/>
      <w:b/>
      <w:caps/>
    </w:rPr>
  </w:style>
  <w:style w:type="paragraph" w:styleId="90">
    <w:name w:val="toc 9"/>
    <w:basedOn w:val="a"/>
    <w:next w:val="a"/>
    <w:autoRedefine/>
    <w:semiHidden/>
    <w:rsid w:val="006101A9"/>
    <w:pPr>
      <w:spacing w:after="0"/>
      <w:ind w:left="1600"/>
    </w:pPr>
    <w:rPr>
      <w:rFonts w:ascii="Times" w:hAnsi="Times"/>
      <w:sz w:val="18"/>
    </w:rPr>
  </w:style>
  <w:style w:type="paragraph" w:styleId="20">
    <w:name w:val="toc 2"/>
    <w:basedOn w:val="a"/>
    <w:next w:val="a"/>
    <w:autoRedefine/>
    <w:uiPriority w:val="39"/>
    <w:rsid w:val="006101A9"/>
    <w:pPr>
      <w:spacing w:after="0"/>
      <w:ind w:left="200"/>
    </w:pPr>
    <w:rPr>
      <w:rFonts w:ascii="Times" w:hAnsi="Times"/>
      <w:smallCaps/>
    </w:rPr>
  </w:style>
  <w:style w:type="paragraph" w:styleId="30">
    <w:name w:val="toc 3"/>
    <w:basedOn w:val="a"/>
    <w:next w:val="a"/>
    <w:autoRedefine/>
    <w:uiPriority w:val="39"/>
    <w:rsid w:val="006101A9"/>
    <w:pPr>
      <w:spacing w:after="0"/>
      <w:ind w:left="400"/>
    </w:pPr>
    <w:rPr>
      <w:rFonts w:ascii="Times" w:hAnsi="Times"/>
      <w:i/>
    </w:rPr>
  </w:style>
  <w:style w:type="paragraph" w:styleId="40">
    <w:name w:val="toc 4"/>
    <w:basedOn w:val="a"/>
    <w:next w:val="a"/>
    <w:autoRedefine/>
    <w:semiHidden/>
    <w:rsid w:val="006101A9"/>
    <w:pPr>
      <w:spacing w:after="0"/>
      <w:ind w:left="600"/>
    </w:pPr>
    <w:rPr>
      <w:rFonts w:ascii="Times" w:hAnsi="Times"/>
      <w:sz w:val="18"/>
    </w:rPr>
  </w:style>
  <w:style w:type="paragraph" w:styleId="50">
    <w:name w:val="toc 5"/>
    <w:basedOn w:val="a"/>
    <w:next w:val="a"/>
    <w:autoRedefine/>
    <w:semiHidden/>
    <w:rsid w:val="006101A9"/>
    <w:pPr>
      <w:spacing w:after="0"/>
      <w:ind w:left="800"/>
    </w:pPr>
    <w:rPr>
      <w:rFonts w:ascii="Times" w:hAnsi="Times"/>
      <w:sz w:val="18"/>
    </w:rPr>
  </w:style>
  <w:style w:type="paragraph" w:styleId="60">
    <w:name w:val="toc 6"/>
    <w:basedOn w:val="a"/>
    <w:next w:val="a"/>
    <w:autoRedefine/>
    <w:semiHidden/>
    <w:rsid w:val="006101A9"/>
    <w:pPr>
      <w:spacing w:after="0"/>
      <w:ind w:left="1000"/>
    </w:pPr>
    <w:rPr>
      <w:rFonts w:ascii="Times" w:hAnsi="Times"/>
      <w:sz w:val="18"/>
    </w:rPr>
  </w:style>
  <w:style w:type="paragraph" w:styleId="70">
    <w:name w:val="toc 7"/>
    <w:basedOn w:val="a"/>
    <w:next w:val="a"/>
    <w:autoRedefine/>
    <w:semiHidden/>
    <w:rsid w:val="006101A9"/>
    <w:pPr>
      <w:spacing w:after="0"/>
      <w:ind w:left="1200"/>
    </w:pPr>
    <w:rPr>
      <w:rFonts w:ascii="Times" w:hAnsi="Times"/>
      <w:sz w:val="18"/>
    </w:rPr>
  </w:style>
  <w:style w:type="paragraph" w:styleId="80">
    <w:name w:val="toc 8"/>
    <w:basedOn w:val="a"/>
    <w:next w:val="a"/>
    <w:autoRedefine/>
    <w:semiHidden/>
    <w:rsid w:val="006101A9"/>
    <w:pPr>
      <w:spacing w:after="0"/>
      <w:ind w:left="1400"/>
    </w:pPr>
    <w:rPr>
      <w:rFonts w:ascii="Times" w:hAnsi="Times"/>
      <w:sz w:val="18"/>
    </w:rPr>
  </w:style>
  <w:style w:type="character" w:styleId="a8">
    <w:name w:val="Hyperlink"/>
    <w:basedOn w:val="a0"/>
    <w:uiPriority w:val="99"/>
    <w:rsid w:val="006101A9"/>
    <w:rPr>
      <w:color w:val="0000FF"/>
      <w:u w:val="single"/>
    </w:rPr>
  </w:style>
  <w:style w:type="character" w:styleId="a9">
    <w:name w:val="Emphasis"/>
    <w:basedOn w:val="a0"/>
    <w:qFormat/>
    <w:rsid w:val="006101A9"/>
    <w:rPr>
      <w:i/>
    </w:rPr>
  </w:style>
  <w:style w:type="character" w:styleId="aa">
    <w:name w:val="FollowedHyperlink"/>
    <w:basedOn w:val="a0"/>
    <w:rsid w:val="006101A9"/>
    <w:rPr>
      <w:color w:val="800080"/>
      <w:u w:val="single"/>
    </w:rPr>
  </w:style>
  <w:style w:type="paragraph" w:styleId="ab">
    <w:name w:val="Body Text Indent"/>
    <w:basedOn w:val="a"/>
    <w:rsid w:val="006101A9"/>
    <w:pPr>
      <w:ind w:left="270"/>
    </w:pPr>
  </w:style>
  <w:style w:type="paragraph" w:styleId="21">
    <w:name w:val="Body Text Indent 2"/>
    <w:basedOn w:val="a"/>
    <w:rsid w:val="006101A9"/>
    <w:pPr>
      <w:ind w:left="360"/>
    </w:pPr>
  </w:style>
  <w:style w:type="paragraph" w:styleId="ac">
    <w:name w:val="footnote text"/>
    <w:basedOn w:val="a"/>
    <w:semiHidden/>
    <w:rsid w:val="006101A9"/>
    <w:rPr>
      <w:sz w:val="18"/>
    </w:rPr>
  </w:style>
  <w:style w:type="character" w:styleId="ad">
    <w:name w:val="footnote reference"/>
    <w:basedOn w:val="a0"/>
    <w:semiHidden/>
    <w:rsid w:val="006101A9"/>
    <w:rPr>
      <w:vertAlign w:val="superscript"/>
    </w:rPr>
  </w:style>
  <w:style w:type="paragraph" w:styleId="ae">
    <w:name w:val="Balloon Text"/>
    <w:basedOn w:val="a"/>
    <w:semiHidden/>
    <w:rsid w:val="006101A9"/>
    <w:rPr>
      <w:rFonts w:ascii="Tahoma" w:hAnsi="Tahoma" w:cs="Tahoma"/>
      <w:sz w:val="16"/>
      <w:szCs w:val="16"/>
    </w:rPr>
  </w:style>
  <w:style w:type="paragraph" w:styleId="af">
    <w:name w:val="Normal Indent"/>
    <w:basedOn w:val="a"/>
    <w:rsid w:val="006101A9"/>
    <w:pPr>
      <w:ind w:left="288"/>
    </w:pPr>
  </w:style>
  <w:style w:type="table" w:styleId="af0">
    <w:name w:val="Table Grid"/>
    <w:basedOn w:val="a1"/>
    <w:rsid w:val="00610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"/>
    <w:next w:val="a"/>
    <w:qFormat/>
    <w:rsid w:val="006101A9"/>
    <w:pPr>
      <w:spacing w:before="120"/>
      <w:jc w:val="center"/>
    </w:pPr>
    <w:rPr>
      <w:b/>
      <w:bCs/>
    </w:rPr>
  </w:style>
  <w:style w:type="table" w:customStyle="1" w:styleId="CTCTable">
    <w:name w:val="CTC Table"/>
    <w:basedOn w:val="af0"/>
    <w:rsid w:val="006101A9"/>
    <w:pPr>
      <w:jc w:val="center"/>
    </w:pPr>
    <w:rPr>
      <w:sz w:val="24"/>
      <w:szCs w:val="24"/>
    </w:rPr>
    <w:tblPr>
      <w:tblStyleRowBandSize w:val="1"/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  <w:i w:val="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CTCSignal">
    <w:name w:val="CTC Signal"/>
    <w:basedOn w:val="a"/>
    <w:link w:val="CTCSignalChar"/>
    <w:rsid w:val="006101A9"/>
    <w:pPr>
      <w:spacing w:after="100" w:afterAutospacing="1"/>
    </w:pPr>
    <w:rPr>
      <w:i/>
    </w:rPr>
  </w:style>
  <w:style w:type="character" w:customStyle="1" w:styleId="CTCSignalChar">
    <w:name w:val="CTC Signal Char"/>
    <w:basedOn w:val="a0"/>
    <w:link w:val="CTCSignal"/>
    <w:rsid w:val="006101A9"/>
    <w:rPr>
      <w:rFonts w:eastAsia="宋体"/>
      <w:i/>
      <w:sz w:val="24"/>
      <w:lang w:val="en-US" w:eastAsia="en-US" w:bidi="ar-SA"/>
    </w:rPr>
  </w:style>
  <w:style w:type="paragraph" w:customStyle="1" w:styleId="CTCregister">
    <w:name w:val="CTC register"/>
    <w:basedOn w:val="a"/>
    <w:link w:val="CTCregisterChar"/>
    <w:rsid w:val="006101A9"/>
    <w:pPr>
      <w:spacing w:after="100" w:afterAutospacing="1"/>
    </w:pPr>
    <w:rPr>
      <w:rFonts w:ascii="Courier New" w:hAnsi="Courier New"/>
    </w:rPr>
  </w:style>
  <w:style w:type="character" w:customStyle="1" w:styleId="CTCregisterChar">
    <w:name w:val="CTC register Char"/>
    <w:basedOn w:val="a0"/>
    <w:link w:val="CTCregister"/>
    <w:rsid w:val="006101A9"/>
    <w:rPr>
      <w:rFonts w:ascii="Courier New" w:eastAsia="宋体" w:hAnsi="Courier New"/>
      <w:sz w:val="24"/>
      <w:lang w:val="en-US" w:eastAsia="en-US" w:bidi="ar-SA"/>
    </w:rPr>
  </w:style>
  <w:style w:type="paragraph" w:customStyle="1" w:styleId="CTCModule">
    <w:name w:val="CTC Module"/>
    <w:basedOn w:val="a"/>
    <w:link w:val="CTCModuleChar"/>
    <w:rsid w:val="006101A9"/>
    <w:pPr>
      <w:spacing w:after="100" w:afterAutospacing="1"/>
    </w:pPr>
    <w:rPr>
      <w:b/>
    </w:rPr>
  </w:style>
  <w:style w:type="character" w:customStyle="1" w:styleId="CTCModuleChar">
    <w:name w:val="CTC Module Char"/>
    <w:basedOn w:val="a0"/>
    <w:link w:val="CTCModule"/>
    <w:rsid w:val="006101A9"/>
    <w:rPr>
      <w:rFonts w:eastAsia="宋体"/>
      <w:b/>
      <w:sz w:val="24"/>
      <w:lang w:val="en-US" w:eastAsia="en-US" w:bidi="ar-SA"/>
    </w:rPr>
  </w:style>
  <w:style w:type="paragraph" w:customStyle="1" w:styleId="CTCConstant">
    <w:name w:val="CTC Constant"/>
    <w:basedOn w:val="a"/>
    <w:link w:val="CTCConstantChar"/>
    <w:rsid w:val="006101A9"/>
    <w:pPr>
      <w:spacing w:after="100" w:afterAutospacing="1"/>
    </w:pPr>
    <w:rPr>
      <w:rFonts w:ascii="Courier New" w:hAnsi="Courier New"/>
    </w:rPr>
  </w:style>
  <w:style w:type="character" w:customStyle="1" w:styleId="CTCConstantChar">
    <w:name w:val="CTC Constant Char"/>
    <w:basedOn w:val="a0"/>
    <w:link w:val="CTCConstant"/>
    <w:rsid w:val="006101A9"/>
    <w:rPr>
      <w:rFonts w:ascii="Courier New" w:eastAsia="宋体" w:hAnsi="Courier New"/>
      <w:sz w:val="24"/>
      <w:lang w:val="en-US" w:eastAsia="en-US" w:bidi="ar-SA"/>
    </w:rPr>
  </w:style>
  <w:style w:type="character" w:customStyle="1" w:styleId="2Char">
    <w:name w:val="标题 2 Char"/>
    <w:aliases w:val="CTC_TITLE2 Char,heading 2 Char1,heading 2 Char Char,标题 2 Char Char Char Char,标题 21 Char,标题 2 Char Char Char1 Char,标题 2 Char Char Char Char Char Char Char,PIM2 Char,H2 Char,Heading 2 Hidden Char,Heading 2 CCBS Char,Titre3 Char,HD2 Char,H21 Char"/>
    <w:basedOn w:val="a0"/>
    <w:link w:val="2"/>
    <w:rsid w:val="006101A9"/>
    <w:rPr>
      <w:rFonts w:ascii="Arial" w:hAnsi="Arial"/>
      <w:b/>
      <w:sz w:val="32"/>
      <w:lang w:eastAsia="en-US"/>
    </w:rPr>
  </w:style>
  <w:style w:type="paragraph" w:customStyle="1" w:styleId="CTCTableCell12">
    <w:name w:val="CTC Table Cell 12"/>
    <w:basedOn w:val="a"/>
    <w:link w:val="CTCTableCell12Char"/>
    <w:autoRedefine/>
    <w:rsid w:val="006101A9"/>
    <w:pPr>
      <w:spacing w:before="60" w:after="60"/>
      <w:jc w:val="left"/>
    </w:pPr>
    <w:rPr>
      <w:szCs w:val="24"/>
    </w:rPr>
  </w:style>
  <w:style w:type="paragraph" w:customStyle="1" w:styleId="CTCLeft16">
    <w:name w:val="CTC Left 16"/>
    <w:basedOn w:val="Body"/>
    <w:autoRedefine/>
    <w:rsid w:val="006101A9"/>
    <w:rPr>
      <w:b/>
      <w:sz w:val="32"/>
    </w:rPr>
  </w:style>
  <w:style w:type="paragraph" w:customStyle="1" w:styleId="CTCTableHeader12">
    <w:name w:val="CTC Table Header 12"/>
    <w:basedOn w:val="a"/>
    <w:autoRedefine/>
    <w:rsid w:val="006101A9"/>
    <w:pPr>
      <w:spacing w:before="60" w:after="60"/>
    </w:pPr>
    <w:rPr>
      <w:szCs w:val="24"/>
    </w:rPr>
  </w:style>
  <w:style w:type="paragraph" w:customStyle="1" w:styleId="CTCGlossary">
    <w:name w:val="CTC Glossary"/>
    <w:basedOn w:val="a"/>
    <w:autoRedefine/>
    <w:rsid w:val="006101A9"/>
    <w:pPr>
      <w:ind w:left="2880" w:hanging="2880"/>
    </w:pPr>
  </w:style>
  <w:style w:type="paragraph" w:customStyle="1" w:styleId="Body">
    <w:name w:val="Body"/>
    <w:basedOn w:val="a"/>
    <w:link w:val="BodyChar"/>
    <w:autoRedefine/>
    <w:rsid w:val="0052172F"/>
    <w:pPr>
      <w:ind w:firstLine="220"/>
      <w:jc w:val="left"/>
    </w:pPr>
    <w:rPr>
      <w:rFonts w:ascii="Arial" w:hAnsi="Arial" w:cs="Arial"/>
      <w:sz w:val="22"/>
      <w:szCs w:val="22"/>
      <w:lang w:eastAsia="zh-CN"/>
    </w:rPr>
  </w:style>
  <w:style w:type="paragraph" w:customStyle="1" w:styleId="CTCCenter16">
    <w:name w:val="CTC Center 16"/>
    <w:basedOn w:val="Body"/>
    <w:autoRedefine/>
    <w:rsid w:val="006101A9"/>
    <w:pPr>
      <w:jc w:val="center"/>
    </w:pPr>
    <w:rPr>
      <w:b/>
      <w:sz w:val="32"/>
    </w:rPr>
  </w:style>
  <w:style w:type="paragraph" w:styleId="af2">
    <w:name w:val="Document Map"/>
    <w:basedOn w:val="a"/>
    <w:semiHidden/>
    <w:rsid w:val="006101A9"/>
    <w:pPr>
      <w:shd w:val="clear" w:color="auto" w:fill="000080"/>
    </w:pPr>
  </w:style>
  <w:style w:type="paragraph" w:customStyle="1" w:styleId="NormalNoSpace">
    <w:name w:val="NormalNoSpace"/>
    <w:basedOn w:val="a"/>
    <w:rsid w:val="006101A9"/>
    <w:pPr>
      <w:autoSpaceDE w:val="0"/>
      <w:autoSpaceDN w:val="0"/>
      <w:adjustRightInd w:val="0"/>
      <w:spacing w:after="0"/>
      <w:jc w:val="center"/>
    </w:pPr>
    <w:rPr>
      <w:rFonts w:ascii="Tahoma" w:hAnsi="Tahoma" w:cs="Tahoma"/>
      <w:color w:val="40458C"/>
      <w:sz w:val="20"/>
      <w:szCs w:val="24"/>
    </w:rPr>
  </w:style>
  <w:style w:type="paragraph" w:customStyle="1" w:styleId="CTCBoldLeft16">
    <w:name w:val="CTC Bold Left 16"/>
    <w:basedOn w:val="Body"/>
    <w:autoRedefine/>
    <w:rsid w:val="006101A9"/>
    <w:rPr>
      <w:b/>
      <w:sz w:val="32"/>
    </w:rPr>
  </w:style>
  <w:style w:type="paragraph" w:customStyle="1" w:styleId="CTCBoldCenter16">
    <w:name w:val="CTC Bold Center 16"/>
    <w:basedOn w:val="Body"/>
    <w:autoRedefine/>
    <w:rsid w:val="006101A9"/>
    <w:pPr>
      <w:jc w:val="center"/>
    </w:pPr>
    <w:rPr>
      <w:b/>
      <w:sz w:val="32"/>
    </w:rPr>
  </w:style>
  <w:style w:type="paragraph" w:customStyle="1" w:styleId="CTCList">
    <w:name w:val="CTC List"/>
    <w:basedOn w:val="Body"/>
    <w:rsid w:val="006101A9"/>
    <w:pPr>
      <w:numPr>
        <w:numId w:val="2"/>
      </w:numPr>
    </w:pPr>
  </w:style>
  <w:style w:type="paragraph" w:customStyle="1" w:styleId="CTCTitle">
    <w:name w:val="CTC Title"/>
    <w:basedOn w:val="a7"/>
    <w:next w:val="Body"/>
    <w:rsid w:val="006101A9"/>
    <w:pPr>
      <w:jc w:val="right"/>
    </w:pPr>
    <w:rPr>
      <w:lang w:val="fr-FR"/>
    </w:rPr>
  </w:style>
  <w:style w:type="paragraph" w:customStyle="1" w:styleId="CTCFigure">
    <w:name w:val="CTC Figure"/>
    <w:basedOn w:val="Body"/>
    <w:next w:val="Body"/>
    <w:rsid w:val="006101A9"/>
    <w:pPr>
      <w:jc w:val="center"/>
    </w:pPr>
  </w:style>
  <w:style w:type="character" w:customStyle="1" w:styleId="BodyChar">
    <w:name w:val="Body Char"/>
    <w:basedOn w:val="a0"/>
    <w:link w:val="Body"/>
    <w:rsid w:val="0052172F"/>
    <w:rPr>
      <w:rFonts w:ascii="Arial" w:hAnsi="Arial" w:cs="Arial"/>
      <w:sz w:val="22"/>
      <w:szCs w:val="22"/>
    </w:rPr>
  </w:style>
  <w:style w:type="character" w:customStyle="1" w:styleId="CTCTableCell12Char">
    <w:name w:val="CTC Table Cell 12 Char"/>
    <w:basedOn w:val="a0"/>
    <w:link w:val="CTCTableCell12"/>
    <w:rsid w:val="00E37794"/>
    <w:rPr>
      <w:rFonts w:eastAsia="宋体"/>
      <w:sz w:val="24"/>
      <w:szCs w:val="24"/>
      <w:lang w:val="en-US" w:eastAsia="en-US" w:bidi="ar-SA"/>
    </w:rPr>
  </w:style>
  <w:style w:type="table" w:customStyle="1" w:styleId="CTCCommandTable">
    <w:name w:val="CTC Command Table"/>
    <w:basedOn w:val="a1"/>
    <w:rsid w:val="00E37794"/>
    <w:pPr>
      <w:jc w:val="center"/>
    </w:pPr>
    <w:rPr>
      <w:sz w:val="24"/>
      <w:szCs w:val="24"/>
    </w:rPr>
    <w:tblPr>
      <w:tblStyleRowBandSize w:val="1"/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 w:val="0"/>
        <w:i w:val="0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30">
    <w:name w:val="a3"/>
    <w:basedOn w:val="a"/>
    <w:rsid w:val="00CE0EB1"/>
    <w:pPr>
      <w:spacing w:before="100" w:beforeAutospacing="1" w:after="100" w:afterAutospacing="1"/>
      <w:jc w:val="left"/>
    </w:pPr>
    <w:rPr>
      <w:rFonts w:ascii="宋体" w:hAnsi="宋体" w:cs="宋体"/>
      <w:szCs w:val="24"/>
      <w:lang w:eastAsia="zh-CN"/>
    </w:rPr>
  </w:style>
  <w:style w:type="paragraph" w:styleId="HTML">
    <w:name w:val="HTML Preformatted"/>
    <w:basedOn w:val="a"/>
    <w:link w:val="HTMLChar"/>
    <w:uiPriority w:val="99"/>
    <w:unhideWhenUsed/>
    <w:rsid w:val="005E3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5E39E7"/>
    <w:rPr>
      <w:rFonts w:ascii="宋体" w:hAnsi="宋体" w:cs="宋体"/>
      <w:sz w:val="24"/>
      <w:szCs w:val="24"/>
    </w:rPr>
  </w:style>
  <w:style w:type="paragraph" w:customStyle="1" w:styleId="BlockLabel">
    <w:name w:val="Block Label"/>
    <w:basedOn w:val="a"/>
    <w:next w:val="a"/>
    <w:link w:val="BlockLabelChar"/>
    <w:autoRedefine/>
    <w:rsid w:val="001111D9"/>
    <w:pPr>
      <w:keepNext/>
      <w:keepLines/>
      <w:widowControl w:val="0"/>
      <w:topLinePunct/>
      <w:adjustRightInd w:val="0"/>
      <w:snapToGrid w:val="0"/>
      <w:spacing w:before="300" w:after="80" w:line="360" w:lineRule="auto"/>
      <w:jc w:val="left"/>
      <w:outlineLvl w:val="3"/>
    </w:pPr>
    <w:rPr>
      <w:rFonts w:ascii="Time New Roman" w:eastAsia="黑体" w:hAnsi="Time New Roman" w:cs="Book Antiqua"/>
      <w:b/>
      <w:bCs/>
      <w:sz w:val="26"/>
      <w:szCs w:val="26"/>
      <w:lang w:eastAsia="zh-CN"/>
    </w:rPr>
  </w:style>
  <w:style w:type="paragraph" w:customStyle="1" w:styleId="FigureDescription">
    <w:name w:val="Figure Description"/>
    <w:next w:val="a"/>
    <w:autoRedefine/>
    <w:rsid w:val="001111D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4"/>
      <w:szCs w:val="21"/>
    </w:rPr>
  </w:style>
  <w:style w:type="paragraph" w:customStyle="1" w:styleId="ItemStep">
    <w:name w:val="Item Step"/>
    <w:autoRedefine/>
    <w:rsid w:val="001111D9"/>
    <w:pPr>
      <w:tabs>
        <w:tab w:val="left" w:pos="1200"/>
        <w:tab w:val="num" w:pos="1265"/>
      </w:tabs>
      <w:adjustRightInd w:val="0"/>
      <w:snapToGrid w:val="0"/>
      <w:spacing w:before="80" w:after="80" w:line="360" w:lineRule="auto"/>
      <w:ind w:left="1265" w:hanging="425"/>
      <w:jc w:val="both"/>
      <w:outlineLvl w:val="6"/>
    </w:pPr>
    <w:rPr>
      <w:rFonts w:cs="Arial"/>
      <w:sz w:val="24"/>
      <w:szCs w:val="21"/>
    </w:rPr>
  </w:style>
  <w:style w:type="paragraph" w:customStyle="1" w:styleId="Step">
    <w:name w:val="Step"/>
    <w:basedOn w:val="a"/>
    <w:autoRedefine/>
    <w:rsid w:val="001111D9"/>
    <w:pPr>
      <w:widowControl w:val="0"/>
      <w:tabs>
        <w:tab w:val="num" w:pos="1314"/>
        <w:tab w:val="left" w:pos="1440"/>
      </w:tabs>
      <w:topLinePunct/>
      <w:adjustRightInd w:val="0"/>
      <w:snapToGrid w:val="0"/>
      <w:spacing w:after="0" w:line="360" w:lineRule="auto"/>
      <w:ind w:left="1314" w:hanging="159"/>
      <w:jc w:val="left"/>
      <w:outlineLvl w:val="5"/>
    </w:pPr>
    <w:rPr>
      <w:snapToGrid w:val="0"/>
      <w:szCs w:val="21"/>
      <w:lang w:eastAsia="zh-CN"/>
    </w:rPr>
  </w:style>
  <w:style w:type="paragraph" w:customStyle="1" w:styleId="TableDescription">
    <w:name w:val="Table Description"/>
    <w:basedOn w:val="a"/>
    <w:next w:val="a"/>
    <w:autoRedefine/>
    <w:rsid w:val="001111D9"/>
    <w:pPr>
      <w:keepNext/>
      <w:widowControl w:val="0"/>
      <w:topLinePunct/>
      <w:adjustRightInd w:val="0"/>
      <w:snapToGrid w:val="0"/>
      <w:spacing w:before="320" w:after="80" w:line="360" w:lineRule="auto"/>
      <w:ind w:left="1701"/>
      <w:jc w:val="left"/>
      <w:outlineLvl w:val="7"/>
    </w:pPr>
    <w:rPr>
      <w:rFonts w:eastAsia="黑体"/>
      <w:spacing w:val="-4"/>
      <w:kern w:val="2"/>
      <w:szCs w:val="21"/>
      <w:lang w:eastAsia="zh-CN"/>
    </w:rPr>
  </w:style>
  <w:style w:type="paragraph" w:customStyle="1" w:styleId="TableText">
    <w:name w:val="Table Text"/>
    <w:basedOn w:val="a"/>
    <w:link w:val="TableTextChar"/>
    <w:autoRedefine/>
    <w:rsid w:val="001111D9"/>
    <w:pPr>
      <w:widowControl w:val="0"/>
      <w:topLinePunct/>
      <w:adjustRightInd w:val="0"/>
      <w:snapToGrid w:val="0"/>
      <w:spacing w:before="80" w:after="80"/>
      <w:jc w:val="left"/>
    </w:pPr>
    <w:rPr>
      <w:rFonts w:cs="Arial"/>
      <w:snapToGrid w:val="0"/>
      <w:szCs w:val="21"/>
      <w:lang w:eastAsia="zh-CN"/>
    </w:rPr>
  </w:style>
  <w:style w:type="character" w:styleId="af3">
    <w:name w:val="annotation reference"/>
    <w:basedOn w:val="a0"/>
    <w:rsid w:val="001111D9"/>
    <w:rPr>
      <w:sz w:val="21"/>
      <w:szCs w:val="21"/>
    </w:rPr>
  </w:style>
  <w:style w:type="character" w:customStyle="1" w:styleId="TableTextChar">
    <w:name w:val="Table Text Char"/>
    <w:basedOn w:val="a0"/>
    <w:link w:val="TableText"/>
    <w:rsid w:val="001111D9"/>
    <w:rPr>
      <w:rFonts w:cs="Arial"/>
      <w:snapToGrid w:val="0"/>
      <w:sz w:val="24"/>
      <w:szCs w:val="21"/>
    </w:rPr>
  </w:style>
  <w:style w:type="character" w:customStyle="1" w:styleId="BlockLabelChar">
    <w:name w:val="Block Label Char"/>
    <w:basedOn w:val="a0"/>
    <w:link w:val="BlockLabel"/>
    <w:rsid w:val="001111D9"/>
    <w:rPr>
      <w:rFonts w:ascii="Time New Roman" w:eastAsia="黑体" w:hAnsi="Time New Roman" w:cs="Book Antiqua"/>
      <w:b/>
      <w:bCs/>
      <w:sz w:val="26"/>
      <w:szCs w:val="26"/>
    </w:rPr>
  </w:style>
  <w:style w:type="numbering" w:customStyle="1" w:styleId="CTC1">
    <w:name w:val="CTC1"/>
    <w:rsid w:val="001111D9"/>
    <w:pPr>
      <w:numPr>
        <w:numId w:val="17"/>
      </w:numPr>
    </w:pPr>
  </w:style>
  <w:style w:type="paragraph" w:styleId="af4">
    <w:name w:val="List Paragraph"/>
    <w:basedOn w:val="a"/>
    <w:uiPriority w:val="34"/>
    <w:qFormat/>
    <w:rsid w:val="0012197C"/>
    <w:pPr>
      <w:ind w:firstLineChars="200" w:firstLine="420"/>
    </w:pPr>
  </w:style>
  <w:style w:type="paragraph" w:customStyle="1" w:styleId="SubItemList">
    <w:name w:val="Sub Item List"/>
    <w:basedOn w:val="a"/>
    <w:autoRedefine/>
    <w:rsid w:val="0012197C"/>
    <w:pPr>
      <w:widowControl w:val="0"/>
      <w:numPr>
        <w:numId w:val="11"/>
      </w:numPr>
      <w:tabs>
        <w:tab w:val="left" w:pos="1200"/>
      </w:tabs>
      <w:autoSpaceDE w:val="0"/>
      <w:autoSpaceDN w:val="0"/>
      <w:adjustRightInd w:val="0"/>
      <w:spacing w:before="80" w:after="80"/>
      <w:jc w:val="left"/>
    </w:pPr>
    <w:rPr>
      <w:kern w:val="2"/>
      <w:szCs w:val="21"/>
      <w:lang w:eastAsia="zh-CN"/>
    </w:rPr>
  </w:style>
  <w:style w:type="paragraph" w:customStyle="1" w:styleId="TerminalDisplay15">
    <w:name w:val="样式 Terminal Display + 图案: 15% (自动设置 前景 白色 背景)"/>
    <w:basedOn w:val="a"/>
    <w:autoRedefine/>
    <w:rsid w:val="0012197C"/>
    <w:pPr>
      <w:snapToGrid w:val="0"/>
      <w:spacing w:after="0" w:line="240" w:lineRule="atLeast"/>
      <w:jc w:val="left"/>
    </w:pPr>
    <w:rPr>
      <w:rFonts w:ascii="Courier New" w:hAnsi="Courier New" w:cs="Courier New"/>
      <w:snapToGrid w:val="0"/>
      <w:spacing w:val="-1"/>
      <w:sz w:val="16"/>
      <w:szCs w:val="16"/>
      <w:shd w:val="pct15" w:color="auto" w:fill="FFFFFF"/>
      <w:lang w:eastAsia="zh-CN"/>
    </w:rPr>
  </w:style>
  <w:style w:type="paragraph" w:styleId="af5">
    <w:name w:val="Normal (Web)"/>
    <w:basedOn w:val="a"/>
    <w:uiPriority w:val="99"/>
    <w:unhideWhenUsed/>
    <w:rsid w:val="00B66184"/>
    <w:pPr>
      <w:spacing w:before="120"/>
      <w:jc w:val="left"/>
    </w:pPr>
    <w:rPr>
      <w:rFonts w:ascii="宋体" w:hAnsi="宋体" w:cs="宋体"/>
      <w:szCs w:val="24"/>
      <w:lang w:eastAsia="zh-CN"/>
    </w:rPr>
  </w:style>
  <w:style w:type="character" w:customStyle="1" w:styleId="keyword">
    <w:name w:val="keyword"/>
    <w:basedOn w:val="a0"/>
    <w:rsid w:val="00B66184"/>
  </w:style>
  <w:style w:type="character" w:styleId="af6">
    <w:name w:val="Strong"/>
    <w:basedOn w:val="a0"/>
    <w:uiPriority w:val="22"/>
    <w:qFormat/>
    <w:rsid w:val="003661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412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6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866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16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1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6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95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9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3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89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5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60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7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5155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1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23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24010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36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8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012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1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fer\centec_sw_design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7BA93-2A13-45DC-AD44-201C5B29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centec_sw_design_template.dot</Template>
  <TotalTime>426</TotalTime>
  <Pages>10</Pages>
  <Words>689</Words>
  <Characters>3932</Characters>
  <Application>Microsoft Office Word</Application>
  <DocSecurity>0</DocSecurity>
  <Lines>32</Lines>
  <Paragraphs>9</Paragraphs>
  <ScaleCrop>false</ScaleCrop>
  <Company>Centec Networks, Inc.</Company>
  <LinksUpToDate>false</LinksUpToDate>
  <CharactersWithSpaces>4612</CharactersWithSpaces>
  <SharedDoc>false</SharedDoc>
  <HLinks>
    <vt:vector size="186" baseType="variant">
      <vt:variant>
        <vt:i4>1376308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_Toc405300519</vt:lpwstr>
      </vt:variant>
      <vt:variant>
        <vt:i4>1376308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_Toc405300518</vt:lpwstr>
      </vt:variant>
      <vt:variant>
        <vt:i4>1376308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_Toc405300517</vt:lpwstr>
      </vt:variant>
      <vt:variant>
        <vt:i4>1376308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_Toc405300516</vt:lpwstr>
      </vt:variant>
      <vt:variant>
        <vt:i4>1376308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_Toc405300515</vt:lpwstr>
      </vt:variant>
      <vt:variant>
        <vt:i4>1376308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_Toc405300514</vt:lpwstr>
      </vt:variant>
      <vt:variant>
        <vt:i4>1376308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_Toc405300513</vt:lpwstr>
      </vt:variant>
      <vt:variant>
        <vt:i4>1376308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_Toc405300512</vt:lpwstr>
      </vt:variant>
      <vt:variant>
        <vt:i4>1376308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_Toc405300511</vt:lpwstr>
      </vt:variant>
      <vt:variant>
        <vt:i4>1376308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_Toc405300510</vt:lpwstr>
      </vt:variant>
      <vt:variant>
        <vt:i4>1310772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_Toc405300509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_Toc405300508</vt:lpwstr>
      </vt:variant>
      <vt:variant>
        <vt:i4>1310772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_Toc405300507</vt:lpwstr>
      </vt:variant>
      <vt:variant>
        <vt:i4>1310772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_Toc405300506</vt:lpwstr>
      </vt:variant>
      <vt:variant>
        <vt:i4>1310772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_Toc405300505</vt:lpwstr>
      </vt:variant>
      <vt:variant>
        <vt:i4>1310772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_Toc405300504</vt:lpwstr>
      </vt:variant>
      <vt:variant>
        <vt:i4>1310772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_Toc405300503</vt:lpwstr>
      </vt:variant>
      <vt:variant>
        <vt:i4>1310772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_Toc405300502</vt:lpwstr>
      </vt:variant>
      <vt:variant>
        <vt:i4>1310772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_Toc405300501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_Toc405300500</vt:lpwstr>
      </vt:variant>
      <vt:variant>
        <vt:i4>1900597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_Toc405300499</vt:lpwstr>
      </vt:variant>
      <vt:variant>
        <vt:i4>1900597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_Toc405300498</vt:lpwstr>
      </vt:variant>
      <vt:variant>
        <vt:i4>1900597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_Toc405300497</vt:lpwstr>
      </vt:variant>
      <vt:variant>
        <vt:i4>1900597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_Toc405300496</vt:lpwstr>
      </vt:variant>
      <vt:variant>
        <vt:i4>1900597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_Toc405300495</vt:lpwstr>
      </vt:variant>
      <vt:variant>
        <vt:i4>1900597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_Toc405300494</vt:lpwstr>
      </vt:variant>
      <vt:variant>
        <vt:i4>1900597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_Toc405300493</vt:lpwstr>
      </vt:variant>
      <vt:variant>
        <vt:i4>1900597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_Toc405300492</vt:lpwstr>
      </vt:variant>
      <vt:variant>
        <vt:i4>1900597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_Toc405300491</vt:lpwstr>
      </vt:variant>
      <vt:variant>
        <vt:i4>1900597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_Toc405300490</vt:lpwstr>
      </vt:variant>
      <vt:variant>
        <vt:i4>1835061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_Toc405300489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CNOS MSTP research</dc:title>
  <dc:creator>kcao</dc:creator>
  <cp:keywords/>
  <dc:description/>
  <cp:lastModifiedBy>陈玉强</cp:lastModifiedBy>
  <cp:revision>3</cp:revision>
  <cp:lastPrinted>2004-09-21T08:56:00Z</cp:lastPrinted>
  <dcterms:created xsi:type="dcterms:W3CDTF">2018-01-08T05:31:00Z</dcterms:created>
  <dcterms:modified xsi:type="dcterms:W3CDTF">2018-01-08T10:50:00Z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C_DocNum">
    <vt:lpwstr>CTC_2010_0001</vt:lpwstr>
  </property>
  <property fmtid="{D5CDD505-2E9C-101B-9397-08002B2CF9AE}" pid="3" name="CTC_Rev">
    <vt:lpwstr>Revision 0.01</vt:lpwstr>
  </property>
  <property fmtid="{D5CDD505-2E9C-101B-9397-08002B2CF9AE}" pid="4" name="CTC_SL">
    <vt:lpwstr>内部公开</vt:lpwstr>
  </property>
</Properties>
</file>